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CellMar>
          <w:top w:w="360" w:type="dxa"/>
          <w:left w:w="360" w:type="dxa"/>
          <w:bottom w:w="115" w:type="dxa"/>
          <w:right w:w="115" w:type="dxa"/>
        </w:tblCellMar>
        <w:tblLook w:val="04A0" w:firstRow="1" w:lastRow="0" w:firstColumn="1" w:lastColumn="0" w:noHBand="0" w:noVBand="1"/>
      </w:tblPr>
      <w:tblGrid>
        <w:gridCol w:w="4820"/>
        <w:gridCol w:w="6366"/>
      </w:tblGrid>
      <w:tr w:rsidR="009A1F0E" w:rsidRPr="00742981" w14:paraId="040D6901" w14:textId="77777777" w:rsidTr="2C0862E8">
        <w:trPr>
          <w:trHeight w:val="4320"/>
        </w:trPr>
        <w:tc>
          <w:tcPr>
            <w:tcW w:w="4820" w:type="dxa"/>
            <w:shd w:val="clear" w:color="auto" w:fill="8C446F"/>
          </w:tcPr>
          <w:p w14:paraId="6376DFB1" w14:textId="77777777" w:rsidR="009A1F0E" w:rsidRPr="00C70958" w:rsidRDefault="00C70958" w:rsidP="00C70958">
            <w:pPr>
              <w:pStyle w:val="Subttulo"/>
              <w:rPr>
                <w:noProof/>
                <w:sz w:val="144"/>
                <w:szCs w:val="144"/>
              </w:rPr>
            </w:pPr>
            <w:r w:rsidRPr="00C70958">
              <w:rPr>
                <w:noProof/>
                <w:sz w:val="144"/>
                <w:szCs w:val="144"/>
              </w:rPr>
              <w:t>OPE</w:t>
            </w:r>
          </w:p>
          <w:p w14:paraId="627066A9" w14:textId="77777777" w:rsidR="00C70958" w:rsidRPr="00C70958" w:rsidRDefault="00C70958" w:rsidP="00C70958">
            <w:r w:rsidRPr="00C70958">
              <w:rPr>
                <w:sz w:val="144"/>
                <w:szCs w:val="144"/>
              </w:rPr>
              <w:t>2022</w:t>
            </w:r>
          </w:p>
        </w:tc>
        <w:tc>
          <w:tcPr>
            <w:tcW w:w="6366" w:type="dxa"/>
            <w:tcMar>
              <w:top w:w="115" w:type="dxa"/>
              <w:left w:w="115" w:type="dxa"/>
              <w:bottom w:w="115" w:type="dxa"/>
            </w:tcMar>
            <w:vAlign w:val="center"/>
          </w:tcPr>
          <w:p w14:paraId="0D1F47AD" w14:textId="6F5F594F" w:rsidR="009A1F0E" w:rsidRPr="00C70958" w:rsidRDefault="00000000" w:rsidP="000F4E0F">
            <w:pPr>
              <w:jc w:val="center"/>
              <w:rPr>
                <w:b/>
                <w:bCs/>
                <w:noProof/>
                <w:sz w:val="144"/>
                <w:szCs w:val="144"/>
              </w:rPr>
            </w:pPr>
            <w:sdt>
              <w:sdtPr>
                <w:rPr>
                  <w:b/>
                  <w:bCs/>
                  <w:noProof/>
                  <w:color w:val="8C446F"/>
                  <w:sz w:val="144"/>
                  <w:szCs w:val="144"/>
                </w:rPr>
                <w:alias w:val="Asunto"/>
                <w:tag w:val=""/>
                <w:id w:val="-2133312592"/>
                <w:placeholder>
                  <w:docPart w:val="6E9E1E64349B48FE9172C09E5531B1CD"/>
                </w:placeholder>
                <w:dataBinding w:prefixMappings="xmlns:ns0='http://purl.org/dc/elements/1.1/' xmlns:ns1='http://schemas.openxmlformats.org/package/2006/metadata/core-properties' " w:xpath="/ns1:coreProperties[1]/ns0:subject[1]" w:storeItemID="{6C3C8BC8-F283-45AE-878A-BAB7291924A1}"/>
                <w:text/>
              </w:sdtPr>
              <w:sdtContent>
                <w:r w:rsidR="00365A0F">
                  <w:rPr>
                    <w:b/>
                    <w:bCs/>
                    <w:noProof/>
                    <w:color w:val="8C446F"/>
                    <w:sz w:val="144"/>
                    <w:szCs w:val="144"/>
                  </w:rPr>
                  <w:t xml:space="preserve">Tema </w:t>
                </w:r>
                <w:r w:rsidR="0022248A">
                  <w:rPr>
                    <w:b/>
                    <w:bCs/>
                    <w:noProof/>
                    <w:color w:val="8C446F"/>
                    <w:sz w:val="144"/>
                    <w:szCs w:val="144"/>
                  </w:rPr>
                  <w:t>5</w:t>
                </w:r>
              </w:sdtContent>
            </w:sdt>
          </w:p>
        </w:tc>
      </w:tr>
      <w:tr w:rsidR="009A1F0E" w:rsidRPr="009A1F0E" w14:paraId="76F1AE8F" w14:textId="77777777" w:rsidTr="2C0862E8">
        <w:trPr>
          <w:trHeight w:val="9423"/>
        </w:trPr>
        <w:tc>
          <w:tcPr>
            <w:tcW w:w="4820" w:type="dxa"/>
            <w:shd w:val="clear" w:color="auto" w:fill="8C446F"/>
          </w:tcPr>
          <w:p w14:paraId="118204D6" w14:textId="77777777" w:rsidR="009A1F0E" w:rsidRPr="009A1F0E" w:rsidRDefault="009A1F0E" w:rsidP="009A1F0E">
            <w:pPr>
              <w:numPr>
                <w:ilvl w:val="1"/>
                <w:numId w:val="0"/>
              </w:numPr>
              <w:rPr>
                <w:rFonts w:asciiTheme="majorHAnsi" w:eastAsiaTheme="minorEastAsia" w:hAnsiTheme="majorHAnsi"/>
                <w:noProof/>
                <w:color w:val="FFFFFF" w:themeColor="background1"/>
                <w:sz w:val="36"/>
              </w:rPr>
            </w:pPr>
          </w:p>
        </w:tc>
        <w:tc>
          <w:tcPr>
            <w:tcW w:w="6366" w:type="dxa"/>
            <w:tcMar>
              <w:top w:w="115" w:type="dxa"/>
              <w:left w:w="216" w:type="dxa"/>
              <w:bottom w:w="115" w:type="dxa"/>
            </w:tcMar>
          </w:tcPr>
          <w:p w14:paraId="597475EF" w14:textId="14AF68A4" w:rsidR="00C70958" w:rsidRDefault="00A47BDB" w:rsidP="00210D96">
            <w:pPr>
              <w:pStyle w:val="Ttulo1"/>
              <w:numPr>
                <w:ilvl w:val="0"/>
                <w:numId w:val="0"/>
              </w:numPr>
              <w:ind w:left="810"/>
              <w:rPr>
                <w:noProof/>
              </w:rPr>
            </w:pPr>
            <w:bookmarkStart w:id="0" w:name="_Toc122282365"/>
            <w:r>
              <w:t xml:space="preserve">Planificación estratégica. Buenas prácticas ágiles: Lean, Kanban, SCRUM. Escalado ágil: </w:t>
            </w:r>
            <w:proofErr w:type="spellStart"/>
            <w:r>
              <w:t>SAFe</w:t>
            </w:r>
            <w:proofErr w:type="spellEnd"/>
            <w:r>
              <w:t xml:space="preserve">, </w:t>
            </w:r>
            <w:proofErr w:type="spellStart"/>
            <w:r>
              <w:t>LeSS</w:t>
            </w:r>
            <w:proofErr w:type="spellEnd"/>
            <w:r>
              <w:t xml:space="preserve">, </w:t>
            </w:r>
            <w:proofErr w:type="spellStart"/>
            <w:r>
              <w:t>SoS</w:t>
            </w:r>
            <w:bookmarkStart w:id="1" w:name="_Toc118920560"/>
            <w:bookmarkStart w:id="2" w:name="_Toc118920672"/>
            <w:bookmarkStart w:id="3" w:name="_Toc119170297"/>
            <w:bookmarkEnd w:id="1"/>
            <w:bookmarkEnd w:id="2"/>
            <w:bookmarkEnd w:id="3"/>
            <w:proofErr w:type="spellEnd"/>
            <w:r>
              <w:t>.</w:t>
            </w:r>
            <w:bookmarkEnd w:id="0"/>
          </w:p>
          <w:p w14:paraId="63DD3E05" w14:textId="77777777" w:rsidR="005173B3" w:rsidRPr="005173B3" w:rsidRDefault="005173B3" w:rsidP="005173B3"/>
          <w:p w14:paraId="39A12ABF" w14:textId="41B91496" w:rsidR="009A1F0E" w:rsidRPr="009A1F0E" w:rsidRDefault="2567ADD6" w:rsidP="00210D96">
            <w:pPr>
              <w:pStyle w:val="Portada"/>
            </w:pPr>
            <w:bookmarkStart w:id="4" w:name="_Toc118920673"/>
            <w:bookmarkStart w:id="5" w:name="_Toc119170298"/>
            <w:bookmarkStart w:id="6" w:name="_Toc122282366"/>
            <w:r w:rsidRPr="2C0862E8">
              <w:t>Autor</w:t>
            </w:r>
            <w:bookmarkEnd w:id="4"/>
            <w:bookmarkEnd w:id="5"/>
            <w:r w:rsidR="00B763A5">
              <w:t xml:space="preserve"> : </w:t>
            </w:r>
            <w:r w:rsidR="006E4B8B">
              <w:t>Amparo Collado</w:t>
            </w:r>
            <w:bookmarkEnd w:id="6"/>
          </w:p>
        </w:tc>
      </w:tr>
    </w:tbl>
    <w:p w14:paraId="30C2A799" w14:textId="77777777" w:rsidR="008A4864" w:rsidRDefault="008A4864" w:rsidP="00855622">
      <w:pPr>
        <w:jc w:val="center"/>
        <w:rPr>
          <w:noProof/>
        </w:rPr>
      </w:pPr>
    </w:p>
    <w:p w14:paraId="36A477F7" w14:textId="77777777" w:rsidR="008A4864" w:rsidRDefault="008A4864" w:rsidP="00855622">
      <w:pPr>
        <w:jc w:val="center"/>
        <w:rPr>
          <w:noProof/>
        </w:rPr>
        <w:sectPr w:rsidR="008A4864" w:rsidSect="00625A4C">
          <w:pgSz w:w="11906" w:h="16838" w:code="9"/>
          <w:pgMar w:top="360" w:right="360" w:bottom="360" w:left="360" w:header="720" w:footer="720" w:gutter="0"/>
          <w:cols w:space="720"/>
          <w:docGrid w:linePitch="435"/>
        </w:sectPr>
      </w:pPr>
    </w:p>
    <w:p w14:paraId="4C269E52" w14:textId="75404BCB" w:rsidR="00B27469" w:rsidRDefault="00B763A5" w:rsidP="00902500">
      <w:pPr>
        <w:pStyle w:val="TDC1"/>
        <w:tabs>
          <w:tab w:val="left" w:pos="640"/>
          <w:tab w:val="right" w:leader="dot" w:pos="10829"/>
        </w:tabs>
        <w:rPr>
          <w:noProof/>
        </w:rPr>
      </w:pPr>
      <w:r>
        <w:rPr>
          <w:b w:val="0"/>
          <w:bCs w:val="0"/>
          <w:caps w:val="0"/>
          <w:noProof/>
        </w:rPr>
        <w:lastRenderedPageBreak/>
        <w:fldChar w:fldCharType="begin"/>
      </w:r>
      <w:r>
        <w:rPr>
          <w:b w:val="0"/>
          <w:bCs w:val="0"/>
          <w:caps w:val="0"/>
          <w:noProof/>
        </w:rPr>
        <w:instrText xml:space="preserve"> TOC \h \z \t "Título 1;1;Título II;2;Título III;3" </w:instrText>
      </w:r>
      <w:r>
        <w:rPr>
          <w:b w:val="0"/>
          <w:bCs w:val="0"/>
          <w:caps w:val="0"/>
          <w:noProof/>
        </w:rPr>
        <w:fldChar w:fldCharType="separate"/>
      </w:r>
    </w:p>
    <w:sdt>
      <w:sdtPr>
        <w:rPr>
          <w:rFonts w:eastAsiaTheme="minorHAnsi" w:cstheme="minorBidi"/>
          <w:b w:val="0"/>
          <w:bCs w:val="0"/>
          <w:noProof/>
          <w:color w:val="auto"/>
          <w:szCs w:val="22"/>
          <w:lang w:eastAsia="en-US"/>
        </w:rPr>
        <w:id w:val="-1289276136"/>
        <w:docPartObj>
          <w:docPartGallery w:val="Table of Contents"/>
          <w:docPartUnique/>
        </w:docPartObj>
      </w:sdtPr>
      <w:sdtContent>
        <w:p w14:paraId="5367B38A" w14:textId="040731F0" w:rsidR="002E270D" w:rsidRDefault="00821D61">
          <w:pPr>
            <w:pStyle w:val="TtuloTDC"/>
            <w:rPr>
              <w:noProof/>
            </w:rPr>
          </w:pPr>
          <w:r>
            <w:rPr>
              <w:noProof/>
            </w:rPr>
            <w:t>INDICE</w:t>
          </w:r>
        </w:p>
        <w:p w14:paraId="29E1EA9B" w14:textId="6FA030D1" w:rsidR="002E270D" w:rsidRDefault="002E270D">
          <w:pPr>
            <w:pStyle w:val="TDC1"/>
            <w:tabs>
              <w:tab w:val="right" w:leader="dot" w:pos="10829"/>
            </w:tabs>
            <w:rPr>
              <w:rFonts w:eastAsiaTheme="minorEastAsia" w:cstheme="minorBidi"/>
              <w:b w:val="0"/>
              <w:bCs w:val="0"/>
              <w:caps w:val="0"/>
              <w:noProof/>
              <w:sz w:val="22"/>
              <w:szCs w:val="22"/>
              <w:lang w:eastAsia="es-ES"/>
            </w:rPr>
          </w:pPr>
          <w:r>
            <w:rPr>
              <w:noProof/>
            </w:rPr>
            <w:fldChar w:fldCharType="begin"/>
          </w:r>
          <w:r>
            <w:rPr>
              <w:noProof/>
            </w:rPr>
            <w:instrText xml:space="preserve"> TOC \o "1-3" \h \z \u </w:instrText>
          </w:r>
          <w:r>
            <w:rPr>
              <w:noProof/>
            </w:rPr>
            <w:fldChar w:fldCharType="separate"/>
          </w:r>
        </w:p>
        <w:p w14:paraId="5AF1F567" w14:textId="74999830" w:rsidR="002E270D" w:rsidRDefault="002E270D">
          <w:pPr>
            <w:pStyle w:val="TDC1"/>
            <w:tabs>
              <w:tab w:val="left" w:pos="640"/>
              <w:tab w:val="right" w:leader="dot" w:pos="10829"/>
            </w:tabs>
            <w:rPr>
              <w:rFonts w:eastAsiaTheme="minorEastAsia" w:cstheme="minorBidi"/>
              <w:b w:val="0"/>
              <w:bCs w:val="0"/>
              <w:caps w:val="0"/>
              <w:noProof/>
              <w:sz w:val="22"/>
              <w:szCs w:val="22"/>
              <w:lang w:eastAsia="es-ES"/>
            </w:rPr>
          </w:pPr>
          <w:hyperlink w:anchor="_Toc122282367" w:history="1">
            <w:r w:rsidRPr="009233EF">
              <w:rPr>
                <w:rStyle w:val="Hipervnculo"/>
                <w:rFonts w:ascii="Calibri" w:hAnsi="Calibri"/>
                <w:noProof/>
              </w:rPr>
              <w:t>1.</w:t>
            </w:r>
            <w:r>
              <w:rPr>
                <w:rFonts w:eastAsiaTheme="minorEastAsia" w:cstheme="minorBidi"/>
                <w:b w:val="0"/>
                <w:bCs w:val="0"/>
                <w:caps w:val="0"/>
                <w:noProof/>
                <w:sz w:val="22"/>
                <w:szCs w:val="22"/>
                <w:lang w:eastAsia="es-ES"/>
              </w:rPr>
              <w:tab/>
            </w:r>
            <w:r w:rsidRPr="009233EF">
              <w:rPr>
                <w:rStyle w:val="Hipervnculo"/>
                <w:noProof/>
              </w:rPr>
              <w:t>Planificación estratégica.</w:t>
            </w:r>
            <w:r>
              <w:rPr>
                <w:noProof/>
                <w:webHidden/>
              </w:rPr>
              <w:tab/>
            </w:r>
            <w:r>
              <w:rPr>
                <w:noProof/>
                <w:webHidden/>
              </w:rPr>
              <w:fldChar w:fldCharType="begin"/>
            </w:r>
            <w:r>
              <w:rPr>
                <w:noProof/>
                <w:webHidden/>
              </w:rPr>
              <w:instrText xml:space="preserve"> PAGEREF _Toc122282367 \h </w:instrText>
            </w:r>
            <w:r>
              <w:rPr>
                <w:noProof/>
                <w:webHidden/>
              </w:rPr>
            </w:r>
            <w:r>
              <w:rPr>
                <w:noProof/>
                <w:webHidden/>
              </w:rPr>
              <w:fldChar w:fldCharType="separate"/>
            </w:r>
            <w:r w:rsidR="00111680">
              <w:rPr>
                <w:noProof/>
                <w:webHidden/>
              </w:rPr>
              <w:t>3</w:t>
            </w:r>
            <w:r>
              <w:rPr>
                <w:noProof/>
                <w:webHidden/>
              </w:rPr>
              <w:fldChar w:fldCharType="end"/>
            </w:r>
          </w:hyperlink>
        </w:p>
        <w:p w14:paraId="0F6059FF" w14:textId="46B1D6DE"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68" w:history="1">
            <w:r w:rsidRPr="009233EF">
              <w:rPr>
                <w:rStyle w:val="Hipervnculo"/>
                <w:rFonts w:ascii="Calibri" w:hAnsi="Calibri"/>
                <w:noProof/>
              </w:rPr>
              <w:t>1.1</w:t>
            </w:r>
            <w:r>
              <w:rPr>
                <w:rFonts w:eastAsiaTheme="minorEastAsia" w:cstheme="minorBidi"/>
                <w:smallCaps w:val="0"/>
                <w:noProof/>
                <w:sz w:val="22"/>
                <w:szCs w:val="22"/>
                <w:lang w:eastAsia="es-ES"/>
              </w:rPr>
              <w:tab/>
            </w:r>
            <w:r w:rsidRPr="009233EF">
              <w:rPr>
                <w:rStyle w:val="Hipervnculo"/>
                <w:rFonts w:ascii="Calibri" w:hAnsi="Calibri"/>
                <w:noProof/>
              </w:rPr>
              <w:t>Proceso de planificación estratégica.</w:t>
            </w:r>
            <w:r>
              <w:rPr>
                <w:noProof/>
                <w:webHidden/>
              </w:rPr>
              <w:tab/>
            </w:r>
            <w:r>
              <w:rPr>
                <w:noProof/>
                <w:webHidden/>
              </w:rPr>
              <w:fldChar w:fldCharType="begin"/>
            </w:r>
            <w:r>
              <w:rPr>
                <w:noProof/>
                <w:webHidden/>
              </w:rPr>
              <w:instrText xml:space="preserve"> PAGEREF _Toc122282368 \h </w:instrText>
            </w:r>
            <w:r>
              <w:rPr>
                <w:noProof/>
                <w:webHidden/>
              </w:rPr>
            </w:r>
            <w:r>
              <w:rPr>
                <w:noProof/>
                <w:webHidden/>
              </w:rPr>
              <w:fldChar w:fldCharType="separate"/>
            </w:r>
            <w:r w:rsidR="00111680">
              <w:rPr>
                <w:noProof/>
                <w:webHidden/>
              </w:rPr>
              <w:t>4</w:t>
            </w:r>
            <w:r>
              <w:rPr>
                <w:noProof/>
                <w:webHidden/>
              </w:rPr>
              <w:fldChar w:fldCharType="end"/>
            </w:r>
          </w:hyperlink>
        </w:p>
        <w:p w14:paraId="7E693C7D" w14:textId="4A3B55D9"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69" w:history="1">
            <w:r w:rsidRPr="009233EF">
              <w:rPr>
                <w:rStyle w:val="Hipervnculo"/>
                <w:rFonts w:ascii="Calibri" w:hAnsi="Calibri"/>
                <w:noProof/>
              </w:rPr>
              <w:t>1.2</w:t>
            </w:r>
            <w:r>
              <w:rPr>
                <w:rFonts w:eastAsiaTheme="minorEastAsia" w:cstheme="minorBidi"/>
                <w:smallCaps w:val="0"/>
                <w:noProof/>
                <w:sz w:val="22"/>
                <w:szCs w:val="22"/>
                <w:lang w:eastAsia="es-ES"/>
              </w:rPr>
              <w:tab/>
            </w:r>
            <w:r w:rsidRPr="009233EF">
              <w:rPr>
                <w:rStyle w:val="Hipervnculo"/>
                <w:rFonts w:ascii="Calibri" w:hAnsi="Calibri"/>
                <w:noProof/>
              </w:rPr>
              <w:t>Factores Críticos de Éxito.</w:t>
            </w:r>
            <w:r>
              <w:rPr>
                <w:noProof/>
                <w:webHidden/>
              </w:rPr>
              <w:tab/>
            </w:r>
            <w:r>
              <w:rPr>
                <w:noProof/>
                <w:webHidden/>
              </w:rPr>
              <w:fldChar w:fldCharType="begin"/>
            </w:r>
            <w:r>
              <w:rPr>
                <w:noProof/>
                <w:webHidden/>
              </w:rPr>
              <w:instrText xml:space="preserve"> PAGEREF _Toc122282369 \h </w:instrText>
            </w:r>
            <w:r>
              <w:rPr>
                <w:noProof/>
                <w:webHidden/>
              </w:rPr>
            </w:r>
            <w:r>
              <w:rPr>
                <w:noProof/>
                <w:webHidden/>
              </w:rPr>
              <w:fldChar w:fldCharType="separate"/>
            </w:r>
            <w:r w:rsidR="00111680">
              <w:rPr>
                <w:noProof/>
                <w:webHidden/>
              </w:rPr>
              <w:t>4</w:t>
            </w:r>
            <w:r>
              <w:rPr>
                <w:noProof/>
                <w:webHidden/>
              </w:rPr>
              <w:fldChar w:fldCharType="end"/>
            </w:r>
          </w:hyperlink>
        </w:p>
        <w:p w14:paraId="264271BC" w14:textId="39AA071D" w:rsidR="002E270D" w:rsidRDefault="002E270D">
          <w:pPr>
            <w:pStyle w:val="TDC2"/>
            <w:tabs>
              <w:tab w:val="left" w:pos="960"/>
              <w:tab w:val="right" w:leader="dot" w:pos="10829"/>
            </w:tabs>
            <w:rPr>
              <w:rStyle w:val="Hipervnculo"/>
              <w:noProof/>
            </w:rPr>
          </w:pPr>
          <w:hyperlink w:anchor="_Toc122282370" w:history="1">
            <w:r w:rsidRPr="009233EF">
              <w:rPr>
                <w:rStyle w:val="Hipervnculo"/>
                <w:rFonts w:ascii="Calibri" w:hAnsi="Calibri" w:cs="Calibri"/>
                <w:noProof/>
              </w:rPr>
              <w:t>1.3</w:t>
            </w:r>
            <w:r>
              <w:rPr>
                <w:rFonts w:eastAsiaTheme="minorEastAsia" w:cstheme="minorBidi"/>
                <w:smallCaps w:val="0"/>
                <w:noProof/>
                <w:sz w:val="22"/>
                <w:szCs w:val="22"/>
                <w:lang w:eastAsia="es-ES"/>
              </w:rPr>
              <w:tab/>
            </w:r>
            <w:r w:rsidRPr="009233EF">
              <w:rPr>
                <w:rStyle w:val="Hipervnculo"/>
                <w:rFonts w:ascii="Calibri" w:hAnsi="Calibri"/>
                <w:noProof/>
              </w:rPr>
              <w:t>DAFO</w:t>
            </w:r>
            <w:r>
              <w:rPr>
                <w:noProof/>
                <w:webHidden/>
              </w:rPr>
              <w:tab/>
            </w:r>
            <w:r>
              <w:rPr>
                <w:noProof/>
                <w:webHidden/>
              </w:rPr>
              <w:fldChar w:fldCharType="begin"/>
            </w:r>
            <w:r>
              <w:rPr>
                <w:noProof/>
                <w:webHidden/>
              </w:rPr>
              <w:instrText xml:space="preserve"> PAGEREF _Toc122282370 \h </w:instrText>
            </w:r>
            <w:r>
              <w:rPr>
                <w:noProof/>
                <w:webHidden/>
              </w:rPr>
            </w:r>
            <w:r>
              <w:rPr>
                <w:noProof/>
                <w:webHidden/>
              </w:rPr>
              <w:fldChar w:fldCharType="separate"/>
            </w:r>
            <w:r w:rsidR="00111680">
              <w:rPr>
                <w:noProof/>
                <w:webHidden/>
              </w:rPr>
              <w:t>5</w:t>
            </w:r>
            <w:r>
              <w:rPr>
                <w:noProof/>
                <w:webHidden/>
              </w:rPr>
              <w:fldChar w:fldCharType="end"/>
            </w:r>
          </w:hyperlink>
        </w:p>
        <w:p w14:paraId="6459F67F" w14:textId="6F673717" w:rsidR="003F2D0D" w:rsidRDefault="003F2D0D" w:rsidP="003F2D0D">
          <w:pPr>
            <w:pStyle w:val="TDC2"/>
            <w:tabs>
              <w:tab w:val="left" w:pos="960"/>
              <w:tab w:val="right" w:leader="dot" w:pos="10829"/>
            </w:tabs>
            <w:rPr>
              <w:rFonts w:eastAsiaTheme="minorEastAsia" w:cstheme="minorBidi"/>
              <w:smallCaps w:val="0"/>
              <w:noProof/>
              <w:sz w:val="22"/>
              <w:szCs w:val="22"/>
              <w:lang w:eastAsia="es-ES"/>
            </w:rPr>
          </w:pPr>
          <w:hyperlink w:anchor="_Toc122282369" w:history="1">
            <w:r w:rsidRPr="009233EF">
              <w:rPr>
                <w:rStyle w:val="Hipervnculo"/>
                <w:rFonts w:ascii="Calibri" w:hAnsi="Calibri"/>
                <w:noProof/>
              </w:rPr>
              <w:t>1.</w:t>
            </w:r>
            <w:r>
              <w:rPr>
                <w:rStyle w:val="Hipervnculo"/>
                <w:rFonts w:ascii="Calibri" w:hAnsi="Calibri"/>
                <w:noProof/>
              </w:rPr>
              <w:t>4</w:t>
            </w:r>
            <w:r>
              <w:rPr>
                <w:rFonts w:eastAsiaTheme="minorEastAsia" w:cstheme="minorBidi"/>
                <w:smallCaps w:val="0"/>
                <w:noProof/>
                <w:sz w:val="22"/>
                <w:szCs w:val="22"/>
                <w:lang w:eastAsia="es-ES"/>
              </w:rPr>
              <w:tab/>
            </w:r>
            <w:r w:rsidR="007A4F28">
              <w:rPr>
                <w:rFonts w:eastAsiaTheme="minorEastAsia" w:cstheme="minorBidi"/>
                <w:smallCaps w:val="0"/>
                <w:noProof/>
                <w:sz w:val="22"/>
                <w:szCs w:val="22"/>
                <w:lang w:eastAsia="es-ES"/>
              </w:rPr>
              <w:t>Participantes en la elaboracion del Plan Estrategico</w:t>
            </w:r>
            <w:r w:rsidRPr="009233EF">
              <w:rPr>
                <w:rStyle w:val="Hipervnculo"/>
                <w:rFonts w:ascii="Calibri" w:hAnsi="Calibri"/>
                <w:noProof/>
              </w:rPr>
              <w:t>.</w:t>
            </w:r>
            <w:r>
              <w:rPr>
                <w:noProof/>
                <w:webHidden/>
              </w:rPr>
              <w:tab/>
            </w:r>
            <w:r w:rsidR="009B04C4">
              <w:rPr>
                <w:noProof/>
                <w:webHidden/>
              </w:rPr>
              <w:t>6</w:t>
            </w:r>
          </w:hyperlink>
        </w:p>
        <w:p w14:paraId="6A525DCC" w14:textId="5816E050" w:rsidR="003F2D0D" w:rsidRDefault="003F2D0D" w:rsidP="003F2D0D">
          <w:pPr>
            <w:pStyle w:val="TDC2"/>
            <w:tabs>
              <w:tab w:val="left" w:pos="960"/>
              <w:tab w:val="right" w:leader="dot" w:pos="10829"/>
            </w:tabs>
            <w:rPr>
              <w:rStyle w:val="Hipervnculo"/>
              <w:noProof/>
            </w:rPr>
          </w:pPr>
          <w:hyperlink w:anchor="_Toc122282370" w:history="1">
            <w:r w:rsidRPr="009233EF">
              <w:rPr>
                <w:rStyle w:val="Hipervnculo"/>
                <w:rFonts w:ascii="Calibri" w:hAnsi="Calibri" w:cs="Calibri"/>
                <w:noProof/>
              </w:rPr>
              <w:t>1.3</w:t>
            </w:r>
            <w:r>
              <w:rPr>
                <w:rFonts w:eastAsiaTheme="minorEastAsia" w:cstheme="minorBidi"/>
                <w:smallCaps w:val="0"/>
                <w:noProof/>
                <w:sz w:val="22"/>
                <w:szCs w:val="22"/>
                <w:lang w:eastAsia="es-ES"/>
              </w:rPr>
              <w:tab/>
            </w:r>
            <w:r w:rsidR="009B04C4">
              <w:rPr>
                <w:rFonts w:eastAsiaTheme="minorEastAsia" w:cstheme="minorBidi"/>
                <w:smallCaps w:val="0"/>
                <w:noProof/>
                <w:sz w:val="22"/>
                <w:szCs w:val="22"/>
                <w:lang w:eastAsia="es-ES"/>
              </w:rPr>
              <w:t>Plan de Sistemas de Información</w:t>
            </w:r>
            <w:r>
              <w:rPr>
                <w:noProof/>
                <w:webHidden/>
              </w:rPr>
              <w:tab/>
            </w:r>
            <w:r w:rsidR="009B04C4">
              <w:rPr>
                <w:noProof/>
                <w:webHidden/>
              </w:rPr>
              <w:t>6</w:t>
            </w:r>
          </w:hyperlink>
        </w:p>
        <w:p w14:paraId="43AEFD2B" w14:textId="4C507354" w:rsidR="00025F13" w:rsidRDefault="00231287" w:rsidP="00025F13">
          <w:pPr>
            <w:pStyle w:val="TDC1"/>
            <w:tabs>
              <w:tab w:val="left" w:pos="640"/>
              <w:tab w:val="right" w:leader="dot" w:pos="10829"/>
            </w:tabs>
            <w:rPr>
              <w:rFonts w:eastAsiaTheme="minorEastAsia" w:cstheme="minorBidi"/>
              <w:b w:val="0"/>
              <w:bCs w:val="0"/>
              <w:caps w:val="0"/>
              <w:noProof/>
              <w:sz w:val="22"/>
              <w:szCs w:val="22"/>
              <w:lang w:eastAsia="es-ES"/>
            </w:rPr>
          </w:pPr>
          <w:hyperlink w:anchor="_Toc122282367" w:history="1">
            <w:r>
              <w:rPr>
                <w:rStyle w:val="Hipervnculo"/>
                <w:rFonts w:ascii="Calibri" w:hAnsi="Calibri"/>
                <w:noProof/>
              </w:rPr>
              <w:t>2</w:t>
            </w:r>
            <w:r w:rsidR="00025F13" w:rsidRPr="009233EF">
              <w:rPr>
                <w:rStyle w:val="Hipervnculo"/>
                <w:rFonts w:ascii="Calibri" w:hAnsi="Calibri"/>
                <w:noProof/>
              </w:rPr>
              <w:t>.</w:t>
            </w:r>
            <w:r w:rsidR="00025F13">
              <w:rPr>
                <w:rFonts w:eastAsiaTheme="minorEastAsia" w:cstheme="minorBidi"/>
                <w:b w:val="0"/>
                <w:bCs w:val="0"/>
                <w:caps w:val="0"/>
                <w:noProof/>
                <w:sz w:val="22"/>
                <w:szCs w:val="22"/>
                <w:lang w:eastAsia="es-ES"/>
              </w:rPr>
              <w:tab/>
            </w:r>
            <w:r w:rsidR="00025F13" w:rsidRPr="00025F13">
              <w:rPr>
                <w:rStyle w:val="Hipervnculo"/>
                <w:noProof/>
              </w:rPr>
              <w:t>Buenas prácticas ágiles: Lean, Kanban, SCRUM</w:t>
            </w:r>
            <w:r w:rsidR="00025F13" w:rsidRPr="009233EF">
              <w:rPr>
                <w:rStyle w:val="Hipervnculo"/>
                <w:noProof/>
              </w:rPr>
              <w:t>.</w:t>
            </w:r>
            <w:r w:rsidR="00025F13">
              <w:rPr>
                <w:noProof/>
                <w:webHidden/>
              </w:rPr>
              <w:tab/>
            </w:r>
            <w:r w:rsidR="004D51D9">
              <w:rPr>
                <w:noProof/>
                <w:webHidden/>
              </w:rPr>
              <w:t>8</w:t>
            </w:r>
          </w:hyperlink>
        </w:p>
        <w:p w14:paraId="750507F0" w14:textId="00A26964"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2" w:history="1">
            <w:r w:rsidRPr="009233EF">
              <w:rPr>
                <w:rStyle w:val="Hipervnculo"/>
                <w:rFonts w:ascii="Calibri" w:hAnsi="Calibri"/>
                <w:noProof/>
              </w:rPr>
              <w:t>2.1</w:t>
            </w:r>
            <w:r>
              <w:rPr>
                <w:rFonts w:eastAsiaTheme="minorEastAsia" w:cstheme="minorBidi"/>
                <w:smallCaps w:val="0"/>
                <w:noProof/>
                <w:sz w:val="22"/>
                <w:szCs w:val="22"/>
                <w:lang w:eastAsia="es-ES"/>
              </w:rPr>
              <w:tab/>
            </w:r>
            <w:r w:rsidRPr="009233EF">
              <w:rPr>
                <w:rStyle w:val="Hipervnculo"/>
                <w:rFonts w:ascii="Calibri" w:hAnsi="Calibri"/>
                <w:noProof/>
              </w:rPr>
              <w:t>Metodología Lean</w:t>
            </w:r>
            <w:r>
              <w:rPr>
                <w:noProof/>
                <w:webHidden/>
              </w:rPr>
              <w:tab/>
            </w:r>
            <w:r>
              <w:rPr>
                <w:noProof/>
                <w:webHidden/>
              </w:rPr>
              <w:fldChar w:fldCharType="begin"/>
            </w:r>
            <w:r>
              <w:rPr>
                <w:noProof/>
                <w:webHidden/>
              </w:rPr>
              <w:instrText xml:space="preserve"> PAGEREF _Toc122282372 \h </w:instrText>
            </w:r>
            <w:r>
              <w:rPr>
                <w:noProof/>
                <w:webHidden/>
              </w:rPr>
            </w:r>
            <w:r>
              <w:rPr>
                <w:noProof/>
                <w:webHidden/>
              </w:rPr>
              <w:fldChar w:fldCharType="separate"/>
            </w:r>
            <w:r w:rsidR="00111680">
              <w:rPr>
                <w:noProof/>
                <w:webHidden/>
              </w:rPr>
              <w:t>10</w:t>
            </w:r>
            <w:r>
              <w:rPr>
                <w:noProof/>
                <w:webHidden/>
              </w:rPr>
              <w:fldChar w:fldCharType="end"/>
            </w:r>
          </w:hyperlink>
        </w:p>
        <w:p w14:paraId="5D0E7859" w14:textId="5090B9BD"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3" w:history="1">
            <w:r w:rsidRPr="009233EF">
              <w:rPr>
                <w:rStyle w:val="Hipervnculo"/>
                <w:rFonts w:ascii="Calibri" w:hAnsi="Calibri"/>
                <w:noProof/>
              </w:rPr>
              <w:t>2.2</w:t>
            </w:r>
            <w:r>
              <w:rPr>
                <w:rFonts w:eastAsiaTheme="minorEastAsia" w:cstheme="minorBidi"/>
                <w:smallCaps w:val="0"/>
                <w:noProof/>
                <w:sz w:val="22"/>
                <w:szCs w:val="22"/>
                <w:lang w:eastAsia="es-ES"/>
              </w:rPr>
              <w:tab/>
            </w:r>
            <w:r w:rsidRPr="009233EF">
              <w:rPr>
                <w:rStyle w:val="Hipervnculo"/>
                <w:rFonts w:ascii="Calibri" w:hAnsi="Calibri"/>
                <w:noProof/>
              </w:rPr>
              <w:t>Kanban</w:t>
            </w:r>
            <w:r>
              <w:rPr>
                <w:noProof/>
                <w:webHidden/>
              </w:rPr>
              <w:tab/>
            </w:r>
            <w:r>
              <w:rPr>
                <w:noProof/>
                <w:webHidden/>
              </w:rPr>
              <w:fldChar w:fldCharType="begin"/>
            </w:r>
            <w:r>
              <w:rPr>
                <w:noProof/>
                <w:webHidden/>
              </w:rPr>
              <w:instrText xml:space="preserve"> PAGEREF _Toc122282373 \h </w:instrText>
            </w:r>
            <w:r>
              <w:rPr>
                <w:noProof/>
                <w:webHidden/>
              </w:rPr>
            </w:r>
            <w:r>
              <w:rPr>
                <w:noProof/>
                <w:webHidden/>
              </w:rPr>
              <w:fldChar w:fldCharType="separate"/>
            </w:r>
            <w:r w:rsidR="00111680">
              <w:rPr>
                <w:noProof/>
                <w:webHidden/>
              </w:rPr>
              <w:t>11</w:t>
            </w:r>
            <w:r>
              <w:rPr>
                <w:noProof/>
                <w:webHidden/>
              </w:rPr>
              <w:fldChar w:fldCharType="end"/>
            </w:r>
          </w:hyperlink>
        </w:p>
        <w:p w14:paraId="0F2BD968" w14:textId="371DF9CF"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4" w:history="1">
            <w:r w:rsidRPr="009233EF">
              <w:rPr>
                <w:rStyle w:val="Hipervnculo"/>
                <w:rFonts w:ascii="Calibri" w:hAnsi="Calibri"/>
                <w:noProof/>
              </w:rPr>
              <w:t>2.3</w:t>
            </w:r>
            <w:r>
              <w:rPr>
                <w:rFonts w:eastAsiaTheme="minorEastAsia" w:cstheme="minorBidi"/>
                <w:smallCaps w:val="0"/>
                <w:noProof/>
                <w:sz w:val="22"/>
                <w:szCs w:val="22"/>
                <w:lang w:eastAsia="es-ES"/>
              </w:rPr>
              <w:tab/>
            </w:r>
            <w:r w:rsidRPr="009233EF">
              <w:rPr>
                <w:rStyle w:val="Hipervnculo"/>
                <w:rFonts w:ascii="Calibri" w:hAnsi="Calibri"/>
                <w:noProof/>
              </w:rPr>
              <w:t>SCRUM</w:t>
            </w:r>
            <w:r>
              <w:rPr>
                <w:noProof/>
                <w:webHidden/>
              </w:rPr>
              <w:tab/>
            </w:r>
            <w:r>
              <w:rPr>
                <w:noProof/>
                <w:webHidden/>
              </w:rPr>
              <w:fldChar w:fldCharType="begin"/>
            </w:r>
            <w:r>
              <w:rPr>
                <w:noProof/>
                <w:webHidden/>
              </w:rPr>
              <w:instrText xml:space="preserve"> PAGEREF _Toc122282374 \h </w:instrText>
            </w:r>
            <w:r>
              <w:rPr>
                <w:noProof/>
                <w:webHidden/>
              </w:rPr>
            </w:r>
            <w:r>
              <w:rPr>
                <w:noProof/>
                <w:webHidden/>
              </w:rPr>
              <w:fldChar w:fldCharType="separate"/>
            </w:r>
            <w:r w:rsidR="00111680">
              <w:rPr>
                <w:noProof/>
                <w:webHidden/>
              </w:rPr>
              <w:t>13</w:t>
            </w:r>
            <w:r>
              <w:rPr>
                <w:noProof/>
                <w:webHidden/>
              </w:rPr>
              <w:fldChar w:fldCharType="end"/>
            </w:r>
          </w:hyperlink>
        </w:p>
        <w:p w14:paraId="204033EA" w14:textId="2C954860" w:rsidR="002E270D" w:rsidRDefault="002E270D">
          <w:pPr>
            <w:pStyle w:val="TDC1"/>
            <w:tabs>
              <w:tab w:val="left" w:pos="640"/>
              <w:tab w:val="right" w:leader="dot" w:pos="10829"/>
            </w:tabs>
            <w:rPr>
              <w:rFonts w:eastAsiaTheme="minorEastAsia" w:cstheme="minorBidi"/>
              <w:b w:val="0"/>
              <w:bCs w:val="0"/>
              <w:caps w:val="0"/>
              <w:noProof/>
              <w:sz w:val="22"/>
              <w:szCs w:val="22"/>
              <w:lang w:eastAsia="es-ES"/>
            </w:rPr>
          </w:pPr>
          <w:hyperlink w:anchor="_Toc122282375" w:history="1">
            <w:r w:rsidRPr="009233EF">
              <w:rPr>
                <w:rStyle w:val="Hipervnculo"/>
                <w:rFonts w:ascii="Calibri" w:hAnsi="Calibri"/>
                <w:noProof/>
              </w:rPr>
              <w:t>3.</w:t>
            </w:r>
            <w:r>
              <w:rPr>
                <w:rFonts w:eastAsiaTheme="minorEastAsia" w:cstheme="minorBidi"/>
                <w:b w:val="0"/>
                <w:bCs w:val="0"/>
                <w:caps w:val="0"/>
                <w:noProof/>
                <w:sz w:val="22"/>
                <w:szCs w:val="22"/>
                <w:lang w:eastAsia="es-ES"/>
              </w:rPr>
              <w:tab/>
            </w:r>
            <w:r w:rsidRPr="009233EF">
              <w:rPr>
                <w:rStyle w:val="Hipervnculo"/>
                <w:noProof/>
              </w:rPr>
              <w:t>Escalado ágil: SAFe, LeSS, SoS.</w:t>
            </w:r>
            <w:r>
              <w:rPr>
                <w:noProof/>
                <w:webHidden/>
              </w:rPr>
              <w:tab/>
            </w:r>
            <w:r>
              <w:rPr>
                <w:noProof/>
                <w:webHidden/>
              </w:rPr>
              <w:fldChar w:fldCharType="begin"/>
            </w:r>
            <w:r>
              <w:rPr>
                <w:noProof/>
                <w:webHidden/>
              </w:rPr>
              <w:instrText xml:space="preserve"> PAGEREF _Toc122282375 \h </w:instrText>
            </w:r>
            <w:r>
              <w:rPr>
                <w:noProof/>
                <w:webHidden/>
              </w:rPr>
            </w:r>
            <w:r>
              <w:rPr>
                <w:noProof/>
                <w:webHidden/>
              </w:rPr>
              <w:fldChar w:fldCharType="separate"/>
            </w:r>
            <w:r w:rsidR="00111680">
              <w:rPr>
                <w:noProof/>
                <w:webHidden/>
              </w:rPr>
              <w:t>16</w:t>
            </w:r>
            <w:r>
              <w:rPr>
                <w:noProof/>
                <w:webHidden/>
              </w:rPr>
              <w:fldChar w:fldCharType="end"/>
            </w:r>
          </w:hyperlink>
        </w:p>
        <w:p w14:paraId="5A145646" w14:textId="69FD0412"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6" w:history="1">
            <w:r w:rsidRPr="009233EF">
              <w:rPr>
                <w:rStyle w:val="Hipervnculo"/>
                <w:rFonts w:ascii="Calibri" w:hAnsi="Calibri"/>
                <w:noProof/>
              </w:rPr>
              <w:t>3.1</w:t>
            </w:r>
            <w:r>
              <w:rPr>
                <w:rFonts w:eastAsiaTheme="minorEastAsia" w:cstheme="minorBidi"/>
                <w:smallCaps w:val="0"/>
                <w:noProof/>
                <w:sz w:val="22"/>
                <w:szCs w:val="22"/>
                <w:lang w:eastAsia="es-ES"/>
              </w:rPr>
              <w:tab/>
            </w:r>
            <w:r w:rsidRPr="009233EF">
              <w:rPr>
                <w:rStyle w:val="Hipervnculo"/>
                <w:rFonts w:ascii="Calibri" w:hAnsi="Calibri"/>
                <w:noProof/>
              </w:rPr>
              <w:t>Scaled Agile Framework (SAFe)</w:t>
            </w:r>
            <w:r>
              <w:rPr>
                <w:noProof/>
                <w:webHidden/>
              </w:rPr>
              <w:tab/>
            </w:r>
            <w:r>
              <w:rPr>
                <w:noProof/>
                <w:webHidden/>
              </w:rPr>
              <w:fldChar w:fldCharType="begin"/>
            </w:r>
            <w:r>
              <w:rPr>
                <w:noProof/>
                <w:webHidden/>
              </w:rPr>
              <w:instrText xml:space="preserve"> PAGEREF _Toc122282376 \h </w:instrText>
            </w:r>
            <w:r>
              <w:rPr>
                <w:noProof/>
                <w:webHidden/>
              </w:rPr>
            </w:r>
            <w:r>
              <w:rPr>
                <w:noProof/>
                <w:webHidden/>
              </w:rPr>
              <w:fldChar w:fldCharType="separate"/>
            </w:r>
            <w:r w:rsidR="00111680">
              <w:rPr>
                <w:noProof/>
                <w:webHidden/>
              </w:rPr>
              <w:t>17</w:t>
            </w:r>
            <w:r>
              <w:rPr>
                <w:noProof/>
                <w:webHidden/>
              </w:rPr>
              <w:fldChar w:fldCharType="end"/>
            </w:r>
          </w:hyperlink>
        </w:p>
        <w:p w14:paraId="593E9318" w14:textId="40C03CE8"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7" w:history="1">
            <w:r w:rsidRPr="009233EF">
              <w:rPr>
                <w:rStyle w:val="Hipervnculo"/>
                <w:rFonts w:ascii="Calibri" w:hAnsi="Calibri"/>
                <w:noProof/>
              </w:rPr>
              <w:t>3.2</w:t>
            </w:r>
            <w:r>
              <w:rPr>
                <w:rFonts w:eastAsiaTheme="minorEastAsia" w:cstheme="minorBidi"/>
                <w:smallCaps w:val="0"/>
                <w:noProof/>
                <w:sz w:val="22"/>
                <w:szCs w:val="22"/>
                <w:lang w:eastAsia="es-ES"/>
              </w:rPr>
              <w:tab/>
            </w:r>
            <w:r w:rsidRPr="009233EF">
              <w:rPr>
                <w:rStyle w:val="Hipervnculo"/>
                <w:rFonts w:ascii="Calibri" w:hAnsi="Calibri"/>
                <w:noProof/>
              </w:rPr>
              <w:t>Large Scale Scrum (LeSS)</w:t>
            </w:r>
            <w:r>
              <w:rPr>
                <w:noProof/>
                <w:webHidden/>
              </w:rPr>
              <w:tab/>
            </w:r>
            <w:r>
              <w:rPr>
                <w:noProof/>
                <w:webHidden/>
              </w:rPr>
              <w:fldChar w:fldCharType="begin"/>
            </w:r>
            <w:r>
              <w:rPr>
                <w:noProof/>
                <w:webHidden/>
              </w:rPr>
              <w:instrText xml:space="preserve"> PAGEREF _Toc122282377 \h </w:instrText>
            </w:r>
            <w:r>
              <w:rPr>
                <w:noProof/>
                <w:webHidden/>
              </w:rPr>
            </w:r>
            <w:r>
              <w:rPr>
                <w:noProof/>
                <w:webHidden/>
              </w:rPr>
              <w:fldChar w:fldCharType="separate"/>
            </w:r>
            <w:r w:rsidR="00111680">
              <w:rPr>
                <w:noProof/>
                <w:webHidden/>
              </w:rPr>
              <w:t>18</w:t>
            </w:r>
            <w:r>
              <w:rPr>
                <w:noProof/>
                <w:webHidden/>
              </w:rPr>
              <w:fldChar w:fldCharType="end"/>
            </w:r>
          </w:hyperlink>
        </w:p>
        <w:p w14:paraId="509DED7D" w14:textId="146EB48A" w:rsidR="002E270D" w:rsidRDefault="002E270D">
          <w:pPr>
            <w:pStyle w:val="TDC2"/>
            <w:tabs>
              <w:tab w:val="left" w:pos="960"/>
              <w:tab w:val="right" w:leader="dot" w:pos="10829"/>
            </w:tabs>
            <w:rPr>
              <w:rFonts w:eastAsiaTheme="minorEastAsia" w:cstheme="minorBidi"/>
              <w:smallCaps w:val="0"/>
              <w:noProof/>
              <w:sz w:val="22"/>
              <w:szCs w:val="22"/>
              <w:lang w:eastAsia="es-ES"/>
            </w:rPr>
          </w:pPr>
          <w:hyperlink w:anchor="_Toc122282378" w:history="1">
            <w:r w:rsidRPr="009233EF">
              <w:rPr>
                <w:rStyle w:val="Hipervnculo"/>
                <w:rFonts w:ascii="Calibri" w:hAnsi="Calibri"/>
                <w:noProof/>
              </w:rPr>
              <w:t>3.3</w:t>
            </w:r>
            <w:r>
              <w:rPr>
                <w:rFonts w:eastAsiaTheme="minorEastAsia" w:cstheme="minorBidi"/>
                <w:smallCaps w:val="0"/>
                <w:noProof/>
                <w:sz w:val="22"/>
                <w:szCs w:val="22"/>
                <w:lang w:eastAsia="es-ES"/>
              </w:rPr>
              <w:tab/>
            </w:r>
            <w:r w:rsidRPr="009233EF">
              <w:rPr>
                <w:rStyle w:val="Hipervnculo"/>
                <w:rFonts w:ascii="Calibri" w:hAnsi="Calibri"/>
                <w:noProof/>
              </w:rPr>
              <w:t>Scrum of Scrums (SoS)</w:t>
            </w:r>
            <w:r>
              <w:rPr>
                <w:noProof/>
                <w:webHidden/>
              </w:rPr>
              <w:tab/>
            </w:r>
            <w:r>
              <w:rPr>
                <w:noProof/>
                <w:webHidden/>
              </w:rPr>
              <w:fldChar w:fldCharType="begin"/>
            </w:r>
            <w:r>
              <w:rPr>
                <w:noProof/>
                <w:webHidden/>
              </w:rPr>
              <w:instrText xml:space="preserve"> PAGEREF _Toc122282378 \h </w:instrText>
            </w:r>
            <w:r>
              <w:rPr>
                <w:noProof/>
                <w:webHidden/>
              </w:rPr>
            </w:r>
            <w:r>
              <w:rPr>
                <w:noProof/>
                <w:webHidden/>
              </w:rPr>
              <w:fldChar w:fldCharType="separate"/>
            </w:r>
            <w:r w:rsidR="00111680">
              <w:rPr>
                <w:noProof/>
                <w:webHidden/>
              </w:rPr>
              <w:t>22</w:t>
            </w:r>
            <w:r>
              <w:rPr>
                <w:noProof/>
                <w:webHidden/>
              </w:rPr>
              <w:fldChar w:fldCharType="end"/>
            </w:r>
          </w:hyperlink>
        </w:p>
        <w:p w14:paraId="55ACB238" w14:textId="7E682D19" w:rsidR="002E270D" w:rsidRDefault="002E270D">
          <w:pPr>
            <w:pStyle w:val="TDC1"/>
            <w:tabs>
              <w:tab w:val="left" w:pos="640"/>
              <w:tab w:val="right" w:leader="dot" w:pos="10829"/>
            </w:tabs>
            <w:rPr>
              <w:rFonts w:eastAsiaTheme="minorEastAsia" w:cstheme="minorBidi"/>
              <w:b w:val="0"/>
              <w:bCs w:val="0"/>
              <w:caps w:val="0"/>
              <w:noProof/>
              <w:sz w:val="22"/>
              <w:szCs w:val="22"/>
              <w:lang w:eastAsia="es-ES"/>
            </w:rPr>
          </w:pPr>
          <w:hyperlink w:anchor="_Toc122282379" w:history="1">
            <w:r w:rsidRPr="009233EF">
              <w:rPr>
                <w:rStyle w:val="Hipervnculo"/>
                <w:rFonts w:ascii="Calibri" w:hAnsi="Calibri"/>
                <w:noProof/>
              </w:rPr>
              <w:t>4.</w:t>
            </w:r>
            <w:r>
              <w:rPr>
                <w:rFonts w:eastAsiaTheme="minorEastAsia" w:cstheme="minorBidi"/>
                <w:b w:val="0"/>
                <w:bCs w:val="0"/>
                <w:caps w:val="0"/>
                <w:noProof/>
                <w:sz w:val="22"/>
                <w:szCs w:val="22"/>
                <w:lang w:eastAsia="es-ES"/>
              </w:rPr>
              <w:tab/>
            </w:r>
            <w:r w:rsidRPr="009233EF">
              <w:rPr>
                <w:rStyle w:val="Hipervnculo"/>
                <w:noProof/>
              </w:rPr>
              <w:t>Ejercicios / Cuestionario</w:t>
            </w:r>
            <w:r>
              <w:rPr>
                <w:noProof/>
                <w:webHidden/>
              </w:rPr>
              <w:tab/>
            </w:r>
            <w:r>
              <w:rPr>
                <w:noProof/>
                <w:webHidden/>
              </w:rPr>
              <w:fldChar w:fldCharType="begin"/>
            </w:r>
            <w:r>
              <w:rPr>
                <w:noProof/>
                <w:webHidden/>
              </w:rPr>
              <w:instrText xml:space="preserve"> PAGEREF _Toc122282379 \h </w:instrText>
            </w:r>
            <w:r>
              <w:rPr>
                <w:noProof/>
                <w:webHidden/>
              </w:rPr>
            </w:r>
            <w:r>
              <w:rPr>
                <w:noProof/>
                <w:webHidden/>
              </w:rPr>
              <w:fldChar w:fldCharType="separate"/>
            </w:r>
            <w:r w:rsidR="00111680">
              <w:rPr>
                <w:noProof/>
                <w:webHidden/>
              </w:rPr>
              <w:t>23</w:t>
            </w:r>
            <w:r>
              <w:rPr>
                <w:noProof/>
                <w:webHidden/>
              </w:rPr>
              <w:fldChar w:fldCharType="end"/>
            </w:r>
          </w:hyperlink>
        </w:p>
        <w:p w14:paraId="5D3DF811" w14:textId="25BCDA9A" w:rsidR="002E270D" w:rsidRDefault="002E270D">
          <w:pPr>
            <w:pStyle w:val="TDC1"/>
            <w:tabs>
              <w:tab w:val="left" w:pos="640"/>
              <w:tab w:val="right" w:leader="dot" w:pos="10829"/>
            </w:tabs>
            <w:rPr>
              <w:rFonts w:eastAsiaTheme="minorEastAsia" w:cstheme="minorBidi"/>
              <w:b w:val="0"/>
              <w:bCs w:val="0"/>
              <w:caps w:val="0"/>
              <w:noProof/>
              <w:sz w:val="22"/>
              <w:szCs w:val="22"/>
              <w:lang w:eastAsia="es-ES"/>
            </w:rPr>
          </w:pPr>
          <w:hyperlink w:anchor="_Toc122282380" w:history="1">
            <w:r w:rsidRPr="009233EF">
              <w:rPr>
                <w:rStyle w:val="Hipervnculo"/>
                <w:rFonts w:ascii="Calibri" w:hAnsi="Calibri"/>
                <w:noProof/>
              </w:rPr>
              <w:t>5.</w:t>
            </w:r>
            <w:r>
              <w:rPr>
                <w:rFonts w:eastAsiaTheme="minorEastAsia" w:cstheme="minorBidi"/>
                <w:b w:val="0"/>
                <w:bCs w:val="0"/>
                <w:caps w:val="0"/>
                <w:noProof/>
                <w:sz w:val="22"/>
                <w:szCs w:val="22"/>
                <w:lang w:eastAsia="es-ES"/>
              </w:rPr>
              <w:tab/>
            </w:r>
            <w:r w:rsidRPr="009233EF">
              <w:rPr>
                <w:rStyle w:val="Hipervnculo"/>
                <w:noProof/>
              </w:rPr>
              <w:t>Bibliografía</w:t>
            </w:r>
            <w:r>
              <w:rPr>
                <w:noProof/>
                <w:webHidden/>
              </w:rPr>
              <w:tab/>
            </w:r>
            <w:r>
              <w:rPr>
                <w:noProof/>
                <w:webHidden/>
              </w:rPr>
              <w:fldChar w:fldCharType="begin"/>
            </w:r>
            <w:r>
              <w:rPr>
                <w:noProof/>
                <w:webHidden/>
              </w:rPr>
              <w:instrText xml:space="preserve"> PAGEREF _Toc122282380 \h </w:instrText>
            </w:r>
            <w:r>
              <w:rPr>
                <w:noProof/>
                <w:webHidden/>
              </w:rPr>
            </w:r>
            <w:r>
              <w:rPr>
                <w:noProof/>
                <w:webHidden/>
              </w:rPr>
              <w:fldChar w:fldCharType="separate"/>
            </w:r>
            <w:r w:rsidR="00111680">
              <w:rPr>
                <w:noProof/>
                <w:webHidden/>
              </w:rPr>
              <w:t>27</w:t>
            </w:r>
            <w:r>
              <w:rPr>
                <w:noProof/>
                <w:webHidden/>
              </w:rPr>
              <w:fldChar w:fldCharType="end"/>
            </w:r>
          </w:hyperlink>
        </w:p>
        <w:p w14:paraId="4C5F8ADA" w14:textId="068537CA" w:rsidR="002E270D" w:rsidRDefault="002E270D">
          <w:pPr>
            <w:rPr>
              <w:noProof/>
            </w:rPr>
          </w:pPr>
          <w:r>
            <w:rPr>
              <w:b/>
              <w:bCs/>
              <w:noProof/>
            </w:rPr>
            <w:fldChar w:fldCharType="end"/>
          </w:r>
        </w:p>
      </w:sdtContent>
    </w:sdt>
    <w:p w14:paraId="5D065BF2" w14:textId="77777777" w:rsidR="00B27469" w:rsidRPr="00B27469" w:rsidRDefault="00B27469" w:rsidP="00B27469">
      <w:pPr>
        <w:rPr>
          <w:noProof/>
        </w:rPr>
      </w:pPr>
    </w:p>
    <w:p w14:paraId="56989873" w14:textId="7C1AAAA9" w:rsidR="00A13695" w:rsidRDefault="00B763A5">
      <w:pPr>
        <w:rPr>
          <w:rFonts w:cstheme="minorHAnsi"/>
          <w:b/>
          <w:bCs/>
          <w:caps/>
          <w:noProof/>
          <w:sz w:val="20"/>
          <w:szCs w:val="20"/>
        </w:rPr>
      </w:pPr>
      <w:r>
        <w:rPr>
          <w:rFonts w:cstheme="minorHAnsi"/>
          <w:b/>
          <w:bCs/>
          <w:caps/>
          <w:noProof/>
          <w:sz w:val="20"/>
          <w:szCs w:val="20"/>
        </w:rPr>
        <w:fldChar w:fldCharType="end"/>
      </w:r>
    </w:p>
    <w:p w14:paraId="371D6764" w14:textId="77777777" w:rsidR="00A13695" w:rsidRDefault="00A13695">
      <w:pPr>
        <w:rPr>
          <w:rFonts w:cstheme="minorHAnsi"/>
          <w:b/>
          <w:bCs/>
          <w:caps/>
          <w:noProof/>
          <w:sz w:val="20"/>
          <w:szCs w:val="20"/>
        </w:rPr>
      </w:pPr>
      <w:r>
        <w:rPr>
          <w:rFonts w:cstheme="minorHAnsi"/>
          <w:b/>
          <w:bCs/>
          <w:caps/>
          <w:noProof/>
          <w:sz w:val="20"/>
          <w:szCs w:val="20"/>
        </w:rPr>
        <w:br w:type="page"/>
      </w:r>
    </w:p>
    <w:p w14:paraId="3753AC3A" w14:textId="5F8AAF8E" w:rsidR="001820DC" w:rsidRPr="001820DC" w:rsidRDefault="006F5E7F" w:rsidP="00210D96">
      <w:pPr>
        <w:pStyle w:val="Ttulo1"/>
      </w:pPr>
      <w:bookmarkStart w:id="7" w:name="_Toc122282367"/>
      <w:r w:rsidRPr="001820DC">
        <w:lastRenderedPageBreak/>
        <w:t>Planificación</w:t>
      </w:r>
      <w:r>
        <w:t xml:space="preserve"> </w:t>
      </w:r>
      <w:r w:rsidRPr="001820DC">
        <w:t>estratégica.</w:t>
      </w:r>
      <w:bookmarkEnd w:id="7"/>
    </w:p>
    <w:p w14:paraId="6BA46E50" w14:textId="77777777" w:rsidR="002A2BDE" w:rsidRDefault="002A2BDE" w:rsidP="002A2BDE">
      <w:pPr>
        <w:pStyle w:val="Default"/>
      </w:pPr>
    </w:p>
    <w:p w14:paraId="7308289E" w14:textId="77777777" w:rsidR="001E71EB" w:rsidRDefault="00E91320" w:rsidP="001E71EB">
      <w:pPr>
        <w:pStyle w:val="Predeterminado"/>
      </w:pPr>
      <w:r w:rsidRPr="00E91320">
        <w:t>Los Sistemas de Información deben desarrollarse teniendo en cuenta los objetivos estratégicos de la organización</w:t>
      </w:r>
      <w:r>
        <w:t>.</w:t>
      </w:r>
    </w:p>
    <w:p w14:paraId="63070150" w14:textId="2B1A968B" w:rsidR="00BE0FA1" w:rsidRPr="001E71EB" w:rsidRDefault="00E91320" w:rsidP="001E71EB">
      <w:pPr>
        <w:pStyle w:val="Predeterminado"/>
      </w:pPr>
      <w:r w:rsidRPr="00E91320">
        <w:t>Alfred Chandler definió la estrategia como la determinación de las metas y objetivos básicos a largo plazo en una organización, junto con la adopción de líneas de acción y la distribución de los recursos necesarios para lograr estos propósitos.</w:t>
      </w:r>
      <w:r w:rsidR="00A813FB">
        <w:t xml:space="preserve"> </w:t>
      </w:r>
      <w:r w:rsidR="00A813FB" w:rsidRPr="00A813FB">
        <w:t>La planificación considera además de lo que la organización plane</w:t>
      </w:r>
      <w:r w:rsidR="002048AA">
        <w:t>a</w:t>
      </w:r>
      <w:r w:rsidR="00A813FB" w:rsidRPr="00A813FB">
        <w:t xml:space="preserve"> hace</w:t>
      </w:r>
      <w:r w:rsidR="002048AA">
        <w:t>r</w:t>
      </w:r>
      <w:r w:rsidR="00A813FB" w:rsidRPr="00A813FB">
        <w:t xml:space="preserve">, </w:t>
      </w:r>
      <w:r w:rsidR="003704A9" w:rsidRPr="00A813FB">
        <w:t xml:space="preserve">las </w:t>
      </w:r>
      <w:r w:rsidR="003704A9">
        <w:t>circunstancias</w:t>
      </w:r>
      <w:r w:rsidR="00A813FB" w:rsidRPr="00A813FB">
        <w:t xml:space="preserve"> no previstas. Según esto, Henry Mintzberg definió la estrategia como el patrón de las respuestas de la organización a su ambiente a través del tiempo. Según este enfoque toda organización tiene una estrategia, aunque no haya sido formulada</w:t>
      </w:r>
      <w:r w:rsidR="00A813FB">
        <w:rPr>
          <w:rFonts w:ascii="Calibri" w:hAnsi="Calibri" w:cs="Calibri"/>
          <w:sz w:val="20"/>
          <w:szCs w:val="20"/>
        </w:rPr>
        <w:t>.</w:t>
      </w:r>
    </w:p>
    <w:p w14:paraId="1345FB1C" w14:textId="3005A13A" w:rsidR="003704A9" w:rsidRPr="00BE0FA1" w:rsidRDefault="003704A9" w:rsidP="002F01F2">
      <w:pPr>
        <w:pStyle w:val="Predeterminado"/>
        <w:rPr>
          <w:rFonts w:ascii="Calibri" w:hAnsi="Calibri" w:cs="Calibri"/>
          <w:sz w:val="20"/>
          <w:szCs w:val="20"/>
        </w:rPr>
      </w:pPr>
      <w:r>
        <w:rPr>
          <w:color w:val="000000"/>
        </w:rPr>
        <w:t xml:space="preserve">R. ACKOFF en 1973, definió </w:t>
      </w:r>
      <w:r>
        <w:t>la planificación como “concebir un futuro deseado y los medios</w:t>
      </w:r>
      <w:r>
        <w:rPr>
          <w:color w:val="000000"/>
        </w:rPr>
        <w:t xml:space="preserve"> para alcanzarlo”. </w:t>
      </w:r>
    </w:p>
    <w:p w14:paraId="4E213596" w14:textId="4600A730" w:rsidR="003704A9" w:rsidRPr="006E2066" w:rsidRDefault="003704A9" w:rsidP="002F01F2">
      <w:pPr>
        <w:pStyle w:val="Predeterminado"/>
      </w:pPr>
      <w:r w:rsidRPr="006E2066">
        <w:t xml:space="preserve">Para llevar a cabo una planificación se definirán en primer lugar los objetivos que se desean alcanzar y las posibles líneas de acción que lo permitirían. </w:t>
      </w:r>
      <w:r w:rsidR="00137F4F">
        <w:t xml:space="preserve">Estas líneas de acción se </w:t>
      </w:r>
      <w:r w:rsidR="00DD0CAB">
        <w:t xml:space="preserve">desarrollarán </w:t>
      </w:r>
      <w:proofErr w:type="gramStart"/>
      <w:r w:rsidR="00DD0CAB">
        <w:t>de acuerdo a</w:t>
      </w:r>
      <w:proofErr w:type="gramEnd"/>
      <w:r w:rsidR="00DD0CAB">
        <w:t xml:space="preserve"> las políticas fijadas en la organización y se </w:t>
      </w:r>
      <w:r w:rsidR="009E550D">
        <w:t>plasmarán</w:t>
      </w:r>
      <w:r w:rsidR="00DD0CAB">
        <w:t xml:space="preserve"> en proyectos concretos. Tipos</w:t>
      </w:r>
      <w:r w:rsidRPr="006E2066">
        <w:t xml:space="preserve"> de planificación:</w:t>
      </w:r>
    </w:p>
    <w:p w14:paraId="12BC7F42" w14:textId="2FD5E45F" w:rsidR="003704A9" w:rsidRPr="006E2066" w:rsidRDefault="00F26442" w:rsidP="002F01F2">
      <w:pPr>
        <w:pStyle w:val="Predeterminado"/>
        <w:ind w:left="720"/>
      </w:pPr>
      <w:r>
        <w:rPr>
          <w:rFonts w:ascii="Wingdings" w:hAnsi="Wingdings" w:cs="Wingdings"/>
          <w:color w:val="6E6E6E"/>
        </w:rPr>
        <w:t></w:t>
      </w:r>
      <w:r w:rsidRPr="006E2066">
        <w:rPr>
          <w:b/>
          <w:bCs/>
        </w:rPr>
        <w:t xml:space="preserve"> </w:t>
      </w:r>
      <w:r>
        <w:rPr>
          <w:b/>
          <w:bCs/>
        </w:rPr>
        <w:t>PLANIFICACIÓN</w:t>
      </w:r>
      <w:r w:rsidR="003704A9" w:rsidRPr="006E2066">
        <w:rPr>
          <w:b/>
          <w:bCs/>
        </w:rPr>
        <w:t xml:space="preserve"> ESTRATÉGICA:</w:t>
      </w:r>
      <w:r w:rsidR="003704A9" w:rsidRPr="006E2066">
        <w:t xml:space="preserve"> Realizada por los directivos, en general para los objetivos y políticas a largo plazo. Para llevarla a cabo es necesario conocer los propósitos socioeconómicos, los valores de los altos directivos, las oportunidades externas e internas y los puntos fuertes y débiles de la organización (FCE y DAFO)</w:t>
      </w:r>
      <w:r>
        <w:t>.</w:t>
      </w:r>
    </w:p>
    <w:p w14:paraId="70B5E0D3" w14:textId="62880F2F" w:rsidR="003704A9" w:rsidRPr="00F26442" w:rsidRDefault="00F26442" w:rsidP="002F01F2">
      <w:pPr>
        <w:pStyle w:val="Predeterminado"/>
        <w:ind w:firstLine="153"/>
      </w:pPr>
      <w:r>
        <w:rPr>
          <w:rFonts w:ascii="Wingdings" w:hAnsi="Wingdings" w:cs="Wingdings"/>
          <w:color w:val="6E6E6E"/>
        </w:rPr>
        <w:t>ü</w:t>
      </w:r>
      <w:r w:rsidRPr="00F26442">
        <w:rPr>
          <w:b/>
          <w:bCs/>
        </w:rPr>
        <w:t xml:space="preserve"> </w:t>
      </w:r>
      <w:r w:rsidR="003704A9" w:rsidRPr="00F26442">
        <w:rPr>
          <w:b/>
          <w:bCs/>
        </w:rPr>
        <w:t>PLANIFICACIÓN TÁCTICA:</w:t>
      </w:r>
      <w:r w:rsidR="003704A9" w:rsidRPr="00F26442">
        <w:t xml:space="preserve"> Describe las medidas para obtener cada uno de los objetivos del plan estratégico.</w:t>
      </w:r>
    </w:p>
    <w:p w14:paraId="5CAEAECE" w14:textId="01092A8D" w:rsidR="003704A9" w:rsidRPr="00F26442" w:rsidRDefault="00F26442" w:rsidP="002F01F2">
      <w:pPr>
        <w:pStyle w:val="Predeterminado"/>
        <w:ind w:firstLine="153"/>
      </w:pPr>
      <w:r>
        <w:rPr>
          <w:rFonts w:ascii="Wingdings" w:hAnsi="Wingdings" w:cs="Wingdings"/>
          <w:color w:val="6E6E6E"/>
        </w:rPr>
        <w:t>ü</w:t>
      </w:r>
      <w:r w:rsidRPr="00F26442">
        <w:rPr>
          <w:b/>
          <w:bCs/>
        </w:rPr>
        <w:t xml:space="preserve"> </w:t>
      </w:r>
      <w:r w:rsidR="003704A9" w:rsidRPr="00F26442">
        <w:rPr>
          <w:b/>
          <w:bCs/>
        </w:rPr>
        <w:t>PLANIFICACIÓN OPERATIVA:</w:t>
      </w:r>
      <w:r w:rsidR="003704A9" w:rsidRPr="00F26442">
        <w:t xml:space="preserve"> Despliegue detallado de los recursos para cumplir con los objetivos del plan estratégico a corto plazo.</w:t>
      </w:r>
    </w:p>
    <w:p w14:paraId="048239B2" w14:textId="77777777" w:rsidR="003704A9" w:rsidRPr="00F26442" w:rsidRDefault="003704A9" w:rsidP="002F01F2">
      <w:pPr>
        <w:pStyle w:val="Predeterminado"/>
      </w:pPr>
      <w:r w:rsidRPr="00F26442">
        <w:t>La planificación estratégica permite:</w:t>
      </w:r>
    </w:p>
    <w:p w14:paraId="079784DF" w14:textId="0EE08949" w:rsidR="003704A9" w:rsidRPr="00F26442" w:rsidRDefault="00F26442" w:rsidP="002F01F2">
      <w:pPr>
        <w:pStyle w:val="Predeterminado"/>
        <w:ind w:left="981" w:firstLine="153"/>
      </w:pPr>
      <w:r>
        <w:rPr>
          <w:rFonts w:ascii="Wingdings" w:hAnsi="Wingdings" w:cs="Wingdings"/>
          <w:color w:val="6E6E6E"/>
        </w:rPr>
        <w:t>ü</w:t>
      </w:r>
      <w:r w:rsidR="003704A9" w:rsidRPr="00F26442">
        <w:t xml:space="preserve"> Establecer la dirección a seguir por la empresa y sus unidades de negocio</w:t>
      </w:r>
      <w:r w:rsidR="0013713D">
        <w:t>.</w:t>
      </w:r>
    </w:p>
    <w:p w14:paraId="5AD11E2D" w14:textId="5C5DC19A" w:rsidR="003704A9" w:rsidRPr="00F26442" w:rsidRDefault="00F26442" w:rsidP="002F01F2">
      <w:pPr>
        <w:pStyle w:val="Predeterminado"/>
        <w:ind w:left="828" w:firstLine="306"/>
      </w:pPr>
      <w:r>
        <w:rPr>
          <w:rFonts w:ascii="Wingdings" w:hAnsi="Wingdings" w:cs="Wingdings"/>
          <w:color w:val="6E6E6E"/>
        </w:rPr>
        <w:t>ü</w:t>
      </w:r>
      <w:r w:rsidR="003704A9" w:rsidRPr="00F26442">
        <w:t xml:space="preserve"> Examinar, analizar y discutir sobre las diferentes alternativas posibles.</w:t>
      </w:r>
    </w:p>
    <w:p w14:paraId="237F82E9" w14:textId="4B45180B" w:rsidR="003704A9" w:rsidRPr="00F26442" w:rsidRDefault="00F26442" w:rsidP="002F01F2">
      <w:pPr>
        <w:pStyle w:val="Predeterminado"/>
        <w:ind w:left="981" w:firstLine="153"/>
      </w:pPr>
      <w:r>
        <w:rPr>
          <w:rFonts w:ascii="Wingdings" w:hAnsi="Wingdings" w:cs="Wingdings"/>
          <w:color w:val="6E6E6E"/>
        </w:rPr>
        <w:t>ü</w:t>
      </w:r>
      <w:r w:rsidR="003704A9" w:rsidRPr="00F26442">
        <w:t xml:space="preserve"> Facilitar la posterior toma de decisiones</w:t>
      </w:r>
      <w:r w:rsidR="0022738A">
        <w:t>.</w:t>
      </w:r>
    </w:p>
    <w:p w14:paraId="6DCDE0F6" w14:textId="34B82BD9" w:rsidR="003704A9" w:rsidRPr="00F26442" w:rsidRDefault="00F26442" w:rsidP="002F01F2">
      <w:pPr>
        <w:pStyle w:val="Predeterminado"/>
        <w:ind w:left="828" w:firstLine="306"/>
      </w:pPr>
      <w:r>
        <w:rPr>
          <w:rFonts w:ascii="Wingdings" w:hAnsi="Wingdings" w:cs="Wingdings"/>
          <w:color w:val="6E6E6E"/>
        </w:rPr>
        <w:t>ü</w:t>
      </w:r>
      <w:r w:rsidR="003704A9" w:rsidRPr="00F26442">
        <w:t xml:space="preserve"> Controlar los riesgos</w:t>
      </w:r>
      <w:r w:rsidR="0022738A">
        <w:t>.</w:t>
      </w:r>
    </w:p>
    <w:p w14:paraId="7B51131F" w14:textId="77777777" w:rsidR="00F26442" w:rsidRDefault="003704A9" w:rsidP="002F01F2">
      <w:pPr>
        <w:pStyle w:val="Predeterminado"/>
      </w:pPr>
      <w:r w:rsidRPr="00F26442">
        <w:t>El Plan Estratégico de Sistemas de Información y Comunicaciones que se formule debe reunir las siguientes características:</w:t>
      </w:r>
    </w:p>
    <w:p w14:paraId="07356C4F" w14:textId="757CFCD9" w:rsidR="003704A9" w:rsidRPr="00F26442" w:rsidRDefault="002F18D2" w:rsidP="002F01F2">
      <w:pPr>
        <w:pStyle w:val="Predeterminado"/>
        <w:ind w:left="720"/>
      </w:pPr>
      <w:r>
        <w:rPr>
          <w:rFonts w:ascii="Wingdings" w:hAnsi="Wingdings" w:cs="Wingdings"/>
          <w:color w:val="6E6E6E"/>
        </w:rPr>
        <w:t xml:space="preserve">  </w:t>
      </w:r>
      <w:r w:rsidR="00F26442">
        <w:rPr>
          <w:rFonts w:ascii="Wingdings" w:hAnsi="Wingdings" w:cs="Wingdings"/>
          <w:color w:val="6E6E6E"/>
        </w:rPr>
        <w:t>ü</w:t>
      </w:r>
      <w:r w:rsidR="00F26442" w:rsidRPr="00F26442">
        <w:t xml:space="preserve"> </w:t>
      </w:r>
      <w:r w:rsidR="003704A9" w:rsidRPr="00F26442">
        <w:t>Debe ser viable y realizarse en un lenguaje conciso.</w:t>
      </w:r>
    </w:p>
    <w:p w14:paraId="473E25F7" w14:textId="39FCC9E7" w:rsidR="003704A9" w:rsidRPr="00F26442" w:rsidRDefault="002F18D2" w:rsidP="002F01F2">
      <w:pPr>
        <w:pStyle w:val="Predeterminado"/>
        <w:ind w:left="720"/>
      </w:pPr>
      <w:r>
        <w:rPr>
          <w:rFonts w:ascii="Wingdings" w:hAnsi="Wingdings" w:cs="Wingdings"/>
          <w:color w:val="6E6E6E"/>
        </w:rPr>
        <w:lastRenderedPageBreak/>
        <w:t xml:space="preserve">  ü</w:t>
      </w:r>
      <w:r w:rsidR="003704A9" w:rsidRPr="00F26442">
        <w:t xml:space="preserve"> Debe contener las aspiraciones de la Dirección (metas y objetivos) y estar dentro del sentido del negocio de las funciones de la organización.</w:t>
      </w:r>
    </w:p>
    <w:p w14:paraId="53B6AF12" w14:textId="51550232" w:rsidR="003704A9" w:rsidRPr="00F26442" w:rsidRDefault="002F18D2" w:rsidP="002F01F2">
      <w:pPr>
        <w:pStyle w:val="Predeterminado"/>
      </w:pPr>
      <w:r>
        <w:rPr>
          <w:rFonts w:ascii="Wingdings" w:hAnsi="Wingdings" w:cs="Wingdings"/>
          <w:color w:val="6E6E6E"/>
        </w:rPr>
        <w:t xml:space="preserve">   ü</w:t>
      </w:r>
      <w:r w:rsidR="009C63BF">
        <w:t xml:space="preserve"> </w:t>
      </w:r>
      <w:r w:rsidR="003704A9" w:rsidRPr="00F26442">
        <w:t>Debe considerar las Tecnologías de la Información como estrategia y no como táctica, es decir, como un medio para conseguir las metas, objetivos y planes a largo plazo, y no para resolver aspectos funcionales.</w:t>
      </w:r>
    </w:p>
    <w:p w14:paraId="67A78F5E" w14:textId="5EC8D763" w:rsidR="003704A9" w:rsidRDefault="003704A9" w:rsidP="002F01F2">
      <w:pPr>
        <w:pStyle w:val="Predeterminado"/>
        <w:rPr>
          <w:color w:val="000000"/>
        </w:rPr>
      </w:pPr>
      <w:r>
        <w:rPr>
          <w:color w:val="000000"/>
        </w:rPr>
        <w:t>El Plan Estratégico deberá contener:</w:t>
      </w:r>
    </w:p>
    <w:p w14:paraId="2233F5CC" w14:textId="1876F31C" w:rsidR="003704A9" w:rsidRPr="002F18D2" w:rsidRDefault="009C63BF" w:rsidP="002F01F2">
      <w:pPr>
        <w:pStyle w:val="Predeterminado"/>
        <w:ind w:left="1287"/>
      </w:pPr>
      <w:r>
        <w:rPr>
          <w:rFonts w:ascii="Wingdings" w:hAnsi="Wingdings" w:cs="Wingdings"/>
          <w:color w:val="6E6E6E"/>
        </w:rPr>
        <w:t>ü</w:t>
      </w:r>
      <w:r w:rsidRPr="002F18D2">
        <w:t xml:space="preserve"> </w:t>
      </w:r>
      <w:r w:rsidR="003704A9" w:rsidRPr="002F18D2">
        <w:t>Soluciones técnicas (los requerimientos de los sistemas y sus prioridades)</w:t>
      </w:r>
      <w:r w:rsidR="0022738A">
        <w:t>.</w:t>
      </w:r>
    </w:p>
    <w:p w14:paraId="3E69551F" w14:textId="35E786D4" w:rsidR="003704A9" w:rsidRPr="002F18D2" w:rsidRDefault="002F01F2" w:rsidP="002F01F2">
      <w:pPr>
        <w:pStyle w:val="Predeterminado"/>
        <w:ind w:left="1134" w:firstLine="153"/>
      </w:pPr>
      <w:r>
        <w:rPr>
          <w:rFonts w:ascii="Wingdings" w:hAnsi="Wingdings" w:cs="Wingdings"/>
          <w:color w:val="6E6E6E"/>
        </w:rPr>
        <w:t>ü</w:t>
      </w:r>
      <w:r>
        <w:t xml:space="preserve"> </w:t>
      </w:r>
      <w:r w:rsidR="003704A9" w:rsidRPr="002F18D2">
        <w:t>Implicaciones del plan: costes, calendario, recursos, actividades, …</w:t>
      </w:r>
    </w:p>
    <w:p w14:paraId="69F36113" w14:textId="35613887" w:rsidR="003704A9" w:rsidRDefault="002F01F2" w:rsidP="002F01F2">
      <w:pPr>
        <w:pStyle w:val="Predeterminado"/>
        <w:ind w:left="981" w:firstLine="306"/>
        <w:rPr>
          <w:color w:val="000000"/>
        </w:rPr>
      </w:pPr>
      <w:r>
        <w:rPr>
          <w:rFonts w:ascii="Wingdings" w:hAnsi="Wingdings" w:cs="Wingdings"/>
          <w:color w:val="6E6E6E"/>
        </w:rPr>
        <w:t>ü</w:t>
      </w:r>
      <w:r w:rsidR="003704A9" w:rsidRPr="002F18D2">
        <w:t xml:space="preserve"> Plan de desarrollo de la estrategia</w:t>
      </w:r>
      <w:r w:rsidR="00CD6D8E">
        <w:t>.</w:t>
      </w:r>
    </w:p>
    <w:p w14:paraId="79E28253" w14:textId="6B12D18F" w:rsidR="00466383" w:rsidRPr="001820DC" w:rsidRDefault="00466383" w:rsidP="0037211C">
      <w:pPr>
        <w:pStyle w:val="Ttulo2"/>
        <w:numPr>
          <w:ilvl w:val="1"/>
          <w:numId w:val="3"/>
        </w:numPr>
        <w:rPr>
          <w:rFonts w:ascii="Calibri" w:hAnsi="Calibri"/>
          <w:color w:val="8C446F"/>
          <w:sz w:val="40"/>
        </w:rPr>
      </w:pPr>
      <w:bookmarkStart w:id="8" w:name="_Toc122282368"/>
      <w:r w:rsidRPr="001820DC">
        <w:rPr>
          <w:rFonts w:ascii="Calibri" w:hAnsi="Calibri"/>
          <w:color w:val="8C446F"/>
          <w:sz w:val="40"/>
        </w:rPr>
        <w:t>P</w:t>
      </w:r>
      <w:r w:rsidR="009066FE">
        <w:rPr>
          <w:rFonts w:ascii="Calibri" w:hAnsi="Calibri"/>
          <w:color w:val="8C446F"/>
          <w:sz w:val="40"/>
        </w:rPr>
        <w:t>roceso</w:t>
      </w:r>
      <w:r w:rsidRPr="001820DC">
        <w:rPr>
          <w:rFonts w:ascii="Calibri" w:hAnsi="Calibri"/>
          <w:color w:val="8C446F"/>
          <w:sz w:val="40"/>
        </w:rPr>
        <w:t xml:space="preserve"> </w:t>
      </w:r>
      <w:r w:rsidR="009066FE">
        <w:rPr>
          <w:rFonts w:ascii="Calibri" w:hAnsi="Calibri"/>
          <w:color w:val="8C446F"/>
          <w:sz w:val="40"/>
        </w:rPr>
        <w:t>de</w:t>
      </w:r>
      <w:r w:rsidRPr="001820DC">
        <w:rPr>
          <w:rFonts w:ascii="Calibri" w:hAnsi="Calibri"/>
          <w:color w:val="8C446F"/>
          <w:sz w:val="40"/>
        </w:rPr>
        <w:t xml:space="preserve"> </w:t>
      </w:r>
      <w:r w:rsidR="009066FE">
        <w:rPr>
          <w:rFonts w:ascii="Calibri" w:hAnsi="Calibri"/>
          <w:color w:val="8C446F"/>
          <w:sz w:val="40"/>
        </w:rPr>
        <w:t>planificación estratégica.</w:t>
      </w:r>
      <w:bookmarkEnd w:id="8"/>
    </w:p>
    <w:p w14:paraId="6A2EBA15" w14:textId="77777777" w:rsidR="00636689" w:rsidRDefault="00636689" w:rsidP="00466383">
      <w:pPr>
        <w:autoSpaceDE w:val="0"/>
        <w:autoSpaceDN w:val="0"/>
        <w:adjustRightInd w:val="0"/>
        <w:spacing w:after="0" w:line="240" w:lineRule="auto"/>
        <w:rPr>
          <w:rFonts w:ascii="Calibri" w:hAnsi="Calibri" w:cs="Calibri"/>
          <w:color w:val="000000"/>
          <w:sz w:val="20"/>
          <w:szCs w:val="20"/>
        </w:rPr>
      </w:pPr>
    </w:p>
    <w:p w14:paraId="77E76F15" w14:textId="1DFB8BBB" w:rsidR="00660BFE" w:rsidRPr="00E91320" w:rsidRDefault="00636689" w:rsidP="00B53DC5">
      <w:pPr>
        <w:pStyle w:val="Predeterminado"/>
      </w:pPr>
      <w:r w:rsidRPr="002F01F2">
        <w:t>La planificación estratégica estará condicionada por la visión de la empresa y por su misión (programas e iniciativas que impulsará la organización para aproximarse a la visión o situación a la que se quiere llegar en un futuro). En base a ellas, se establecerán los objetivos que podrán cumplirse a través de una serie de líneas de acción, detalladas en acciones o proyectos concretos. El proceso se compone principalmente de tres fases, que suponen una serie de actividades y que, en</w:t>
      </w:r>
      <w:r w:rsidR="00DF2214" w:rsidRPr="002F01F2">
        <w:t xml:space="preserve"> </w:t>
      </w:r>
      <w:r w:rsidRPr="002F01F2">
        <w:t>ocasiones, se apoyan en una serie de técnicas para llevarlas a cabo.</w:t>
      </w:r>
    </w:p>
    <w:tbl>
      <w:tblPr>
        <w:tblStyle w:val="Tablaconcuadrcula"/>
        <w:tblpPr w:leftFromText="141" w:rightFromText="141" w:vertAnchor="text" w:horzAnchor="margin" w:tblpXSpec="center" w:tblpY="431"/>
        <w:tblW w:w="0" w:type="auto"/>
        <w:tblLook w:val="04A0" w:firstRow="1" w:lastRow="0" w:firstColumn="1" w:lastColumn="0" w:noHBand="0" w:noVBand="1"/>
      </w:tblPr>
      <w:tblGrid>
        <w:gridCol w:w="2122"/>
        <w:gridCol w:w="4961"/>
        <w:gridCol w:w="1411"/>
      </w:tblGrid>
      <w:tr w:rsidR="00686012" w14:paraId="17472BF1" w14:textId="77777777" w:rsidTr="00686012">
        <w:trPr>
          <w:trHeight w:hRule="exact" w:val="420"/>
        </w:trPr>
        <w:tc>
          <w:tcPr>
            <w:tcW w:w="2122" w:type="dxa"/>
            <w:tcBorders>
              <w:top w:val="single" w:sz="4" w:space="0" w:color="auto"/>
              <w:left w:val="single" w:sz="4" w:space="0" w:color="auto"/>
              <w:bottom w:val="single" w:sz="4" w:space="0" w:color="auto"/>
              <w:right w:val="single" w:sz="4" w:space="0" w:color="auto"/>
            </w:tcBorders>
            <w:shd w:val="clear" w:color="auto" w:fill="D5D5D5" w:themeFill="accent3" w:themeFillTint="66"/>
            <w:hideMark/>
          </w:tcPr>
          <w:p w14:paraId="02EEE1DF" w14:textId="77777777" w:rsidR="00686012" w:rsidRPr="00C12E05" w:rsidRDefault="00686012" w:rsidP="00686012">
            <w:pPr>
              <w:pStyle w:val="Predeterminado"/>
              <w:ind w:left="0"/>
              <w:jc w:val="center"/>
              <w:rPr>
                <w:rFonts w:asciiTheme="minorHAnsi" w:hAnsiTheme="minorHAnsi" w:cstheme="minorHAnsi"/>
                <w:b/>
                <w:bCs/>
                <w:sz w:val="20"/>
                <w:szCs w:val="20"/>
              </w:rPr>
            </w:pPr>
            <w:r w:rsidRPr="00C12E05">
              <w:rPr>
                <w:rFonts w:asciiTheme="minorHAnsi" w:hAnsiTheme="minorHAnsi" w:cstheme="minorHAnsi"/>
                <w:b/>
                <w:bCs/>
                <w:sz w:val="20"/>
                <w:szCs w:val="20"/>
              </w:rPr>
              <w:t>FASE</w:t>
            </w:r>
          </w:p>
        </w:tc>
        <w:tc>
          <w:tcPr>
            <w:tcW w:w="4961" w:type="dxa"/>
            <w:tcBorders>
              <w:top w:val="single" w:sz="4" w:space="0" w:color="auto"/>
              <w:left w:val="single" w:sz="4" w:space="0" w:color="auto"/>
              <w:bottom w:val="single" w:sz="4" w:space="0" w:color="auto"/>
              <w:right w:val="single" w:sz="4" w:space="0" w:color="auto"/>
            </w:tcBorders>
            <w:shd w:val="clear" w:color="auto" w:fill="D5D5D5" w:themeFill="accent3" w:themeFillTint="66"/>
            <w:hideMark/>
          </w:tcPr>
          <w:p w14:paraId="215BD353" w14:textId="77777777" w:rsidR="00686012" w:rsidRPr="00C12E05" w:rsidRDefault="00686012" w:rsidP="00686012">
            <w:pPr>
              <w:pStyle w:val="Predeterminado"/>
              <w:ind w:left="0"/>
              <w:jc w:val="center"/>
              <w:rPr>
                <w:rFonts w:asciiTheme="minorHAnsi" w:hAnsiTheme="minorHAnsi" w:cstheme="minorHAnsi"/>
                <w:b/>
                <w:bCs/>
                <w:sz w:val="20"/>
                <w:szCs w:val="20"/>
              </w:rPr>
            </w:pPr>
            <w:r w:rsidRPr="00C12E05">
              <w:rPr>
                <w:rFonts w:asciiTheme="minorHAnsi" w:hAnsiTheme="minorHAnsi" w:cstheme="minorHAnsi"/>
                <w:b/>
                <w:bCs/>
                <w:sz w:val="20"/>
                <w:szCs w:val="20"/>
              </w:rPr>
              <w:t>ACTIVIDADES</w:t>
            </w:r>
          </w:p>
        </w:tc>
        <w:tc>
          <w:tcPr>
            <w:tcW w:w="1411" w:type="dxa"/>
            <w:tcBorders>
              <w:top w:val="single" w:sz="4" w:space="0" w:color="auto"/>
              <w:left w:val="single" w:sz="4" w:space="0" w:color="auto"/>
              <w:bottom w:val="single" w:sz="4" w:space="0" w:color="auto"/>
              <w:right w:val="single" w:sz="4" w:space="0" w:color="auto"/>
            </w:tcBorders>
            <w:shd w:val="clear" w:color="auto" w:fill="D5D5D5" w:themeFill="accent3" w:themeFillTint="66"/>
            <w:hideMark/>
          </w:tcPr>
          <w:p w14:paraId="5AC6CA2E" w14:textId="77777777" w:rsidR="00686012" w:rsidRPr="00C12E05" w:rsidRDefault="00686012" w:rsidP="00686012">
            <w:pPr>
              <w:pStyle w:val="Predeterminado"/>
              <w:ind w:left="0"/>
              <w:jc w:val="center"/>
              <w:rPr>
                <w:rFonts w:asciiTheme="minorHAnsi" w:hAnsiTheme="minorHAnsi" w:cstheme="minorHAnsi"/>
                <w:b/>
                <w:bCs/>
                <w:sz w:val="20"/>
                <w:szCs w:val="20"/>
              </w:rPr>
            </w:pPr>
            <w:r w:rsidRPr="00C12E05">
              <w:rPr>
                <w:rFonts w:asciiTheme="minorHAnsi" w:hAnsiTheme="minorHAnsi" w:cstheme="minorHAnsi"/>
                <w:b/>
                <w:bCs/>
                <w:sz w:val="20"/>
                <w:szCs w:val="20"/>
              </w:rPr>
              <w:t>TECNICAS</w:t>
            </w:r>
          </w:p>
        </w:tc>
      </w:tr>
      <w:tr w:rsidR="00686012" w14:paraId="6ECB153D" w14:textId="77777777" w:rsidTr="00686012">
        <w:tc>
          <w:tcPr>
            <w:tcW w:w="2122" w:type="dxa"/>
            <w:tcBorders>
              <w:top w:val="single" w:sz="4" w:space="0" w:color="auto"/>
              <w:left w:val="single" w:sz="4" w:space="0" w:color="auto"/>
              <w:bottom w:val="single" w:sz="4" w:space="0" w:color="auto"/>
              <w:right w:val="single" w:sz="4" w:space="0" w:color="auto"/>
            </w:tcBorders>
            <w:hideMark/>
          </w:tcPr>
          <w:p w14:paraId="206D7F3D" w14:textId="77777777" w:rsidR="00686012" w:rsidRDefault="00686012" w:rsidP="00686012">
            <w:pPr>
              <w:autoSpaceDE w:val="0"/>
              <w:autoSpaceDN w:val="0"/>
              <w:adjustRightInd w:val="0"/>
              <w:jc w:val="center"/>
              <w:rPr>
                <w:rFonts w:ascii="Calibri,Bold" w:hAnsi="Calibri,Bold" w:cs="Calibri,Bold"/>
                <w:b/>
                <w:bCs/>
                <w:sz w:val="20"/>
                <w:szCs w:val="20"/>
              </w:rPr>
            </w:pPr>
          </w:p>
          <w:p w14:paraId="23B713F7" w14:textId="77777777" w:rsidR="00686012" w:rsidRDefault="00686012" w:rsidP="00686012">
            <w:pPr>
              <w:autoSpaceDE w:val="0"/>
              <w:autoSpaceDN w:val="0"/>
              <w:adjustRightInd w:val="0"/>
              <w:jc w:val="center"/>
              <w:rPr>
                <w:rFonts w:ascii="Calibri,Bold" w:hAnsi="Calibri,Bold" w:cs="Calibri,Bold"/>
                <w:b/>
                <w:bCs/>
                <w:sz w:val="20"/>
                <w:szCs w:val="20"/>
              </w:rPr>
            </w:pPr>
          </w:p>
          <w:p w14:paraId="4185A52D" w14:textId="77777777" w:rsidR="00686012" w:rsidRDefault="00686012" w:rsidP="00686012">
            <w:pPr>
              <w:autoSpaceDE w:val="0"/>
              <w:autoSpaceDN w:val="0"/>
              <w:adjustRightInd w:val="0"/>
              <w:jc w:val="center"/>
              <w:rPr>
                <w:rFonts w:ascii="Calibri,Bold" w:hAnsi="Calibri,Bold" w:cs="Calibri,Bold"/>
                <w:b/>
                <w:bCs/>
                <w:sz w:val="20"/>
                <w:szCs w:val="20"/>
              </w:rPr>
            </w:pPr>
          </w:p>
          <w:p w14:paraId="3F1E7CE6" w14:textId="77777777" w:rsidR="00686012" w:rsidRDefault="00686012" w:rsidP="00686012">
            <w:pPr>
              <w:autoSpaceDE w:val="0"/>
              <w:autoSpaceDN w:val="0"/>
              <w:adjustRightInd w:val="0"/>
              <w:jc w:val="center"/>
              <w:rPr>
                <w:rFonts w:ascii="Calibri,Bold" w:hAnsi="Calibri,Bold" w:cs="Calibri,Bold"/>
                <w:b/>
                <w:bCs/>
                <w:sz w:val="20"/>
                <w:szCs w:val="20"/>
              </w:rPr>
            </w:pPr>
            <w:r>
              <w:rPr>
                <w:rFonts w:ascii="Calibri,Bold" w:hAnsi="Calibri,Bold" w:cs="Calibri,Bold"/>
                <w:b/>
                <w:bCs/>
                <w:sz w:val="20"/>
                <w:szCs w:val="20"/>
              </w:rPr>
              <w:t>FORMULACIÓN DE LA</w:t>
            </w:r>
          </w:p>
          <w:p w14:paraId="0FAA5D52" w14:textId="77777777" w:rsidR="00686012" w:rsidRDefault="00686012" w:rsidP="00686012">
            <w:pPr>
              <w:autoSpaceDE w:val="0"/>
              <w:autoSpaceDN w:val="0"/>
              <w:adjustRightInd w:val="0"/>
              <w:jc w:val="center"/>
              <w:rPr>
                <w:rFonts w:ascii="Calibri" w:hAnsi="Calibri" w:cs="Calibri"/>
                <w:sz w:val="20"/>
                <w:szCs w:val="20"/>
              </w:rPr>
            </w:pPr>
            <w:r>
              <w:rPr>
                <w:rFonts w:ascii="Calibri,Bold" w:hAnsi="Calibri,Bold" w:cs="Calibri,Bold"/>
                <w:b/>
                <w:bCs/>
                <w:sz w:val="20"/>
                <w:szCs w:val="20"/>
              </w:rPr>
              <w:t>ESTRATEGIA</w:t>
            </w:r>
          </w:p>
        </w:tc>
        <w:tc>
          <w:tcPr>
            <w:tcW w:w="4961" w:type="dxa"/>
            <w:tcBorders>
              <w:top w:val="single" w:sz="4" w:space="0" w:color="auto"/>
              <w:left w:val="single" w:sz="4" w:space="0" w:color="auto"/>
              <w:bottom w:val="single" w:sz="4" w:space="0" w:color="auto"/>
              <w:right w:val="single" w:sz="4" w:space="0" w:color="auto"/>
            </w:tcBorders>
            <w:hideMark/>
          </w:tcPr>
          <w:p w14:paraId="15CADD7F" w14:textId="55FF5DCC"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Definición de la misión</w:t>
            </w:r>
            <w:r w:rsidR="003E4B2E">
              <w:rPr>
                <w:rFonts w:ascii="Calibri" w:hAnsi="Calibri" w:cs="Calibri"/>
                <w:sz w:val="20"/>
                <w:szCs w:val="20"/>
              </w:rPr>
              <w:t>.</w:t>
            </w:r>
          </w:p>
          <w:p w14:paraId="22A00849" w14:textId="6B3B8B7D"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Definición de metas y objetivos</w:t>
            </w:r>
            <w:r w:rsidR="00BB76E8">
              <w:rPr>
                <w:rFonts w:ascii="Calibri" w:hAnsi="Calibri" w:cs="Calibri"/>
                <w:sz w:val="20"/>
                <w:szCs w:val="20"/>
              </w:rPr>
              <w:t>.</w:t>
            </w:r>
          </w:p>
          <w:p w14:paraId="467D59C9" w14:textId="17CF8EE9"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Análisis de la situación actual: objetivos</w:t>
            </w:r>
            <w:r w:rsidR="00BB76E8">
              <w:rPr>
                <w:rFonts w:ascii="Calibri" w:hAnsi="Calibri" w:cs="Calibri"/>
                <w:sz w:val="20"/>
                <w:szCs w:val="20"/>
              </w:rPr>
              <w:t>/</w:t>
            </w:r>
            <w:r>
              <w:rPr>
                <w:rFonts w:ascii="Calibri" w:hAnsi="Calibri" w:cs="Calibri"/>
                <w:sz w:val="20"/>
                <w:szCs w:val="20"/>
              </w:rPr>
              <w:t>estrategias</w:t>
            </w:r>
            <w:r w:rsidR="00BB76E8">
              <w:rPr>
                <w:rFonts w:ascii="Calibri" w:hAnsi="Calibri" w:cs="Calibri"/>
                <w:sz w:val="20"/>
                <w:szCs w:val="20"/>
              </w:rPr>
              <w:t xml:space="preserve"> </w:t>
            </w:r>
            <w:r>
              <w:rPr>
                <w:rFonts w:ascii="Calibri" w:hAnsi="Calibri" w:cs="Calibri"/>
                <w:sz w:val="20"/>
                <w:szCs w:val="20"/>
              </w:rPr>
              <w:t>actuales y análisis del ambiente (políticas generales,</w:t>
            </w:r>
          </w:p>
          <w:p w14:paraId="51EA54C0" w14:textId="77777777"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procesos, flujos de datos de la organización) y el</w:t>
            </w:r>
          </w:p>
          <w:p w14:paraId="25C236B3" w14:textId="275EF3C9"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contexto (mercado, competidores, …</w:t>
            </w:r>
            <w:r w:rsidR="005629C8">
              <w:rPr>
                <w:rFonts w:ascii="Calibri" w:hAnsi="Calibri" w:cs="Calibri"/>
                <w:sz w:val="20"/>
                <w:szCs w:val="20"/>
              </w:rPr>
              <w:t>)</w:t>
            </w:r>
          </w:p>
          <w:p w14:paraId="26B9288D" w14:textId="28DBA020"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Toma de decisiones estratégicas: identificar/evaluar y seleccionar alternativas estratégicas.</w:t>
            </w:r>
          </w:p>
        </w:tc>
        <w:tc>
          <w:tcPr>
            <w:tcW w:w="1411" w:type="dxa"/>
            <w:tcBorders>
              <w:top w:val="single" w:sz="4" w:space="0" w:color="auto"/>
              <w:left w:val="single" w:sz="4" w:space="0" w:color="auto"/>
              <w:bottom w:val="single" w:sz="4" w:space="0" w:color="auto"/>
              <w:right w:val="single" w:sz="4" w:space="0" w:color="auto"/>
            </w:tcBorders>
            <w:hideMark/>
          </w:tcPr>
          <w:p w14:paraId="2855738E" w14:textId="77777777" w:rsidR="00686012" w:rsidRDefault="00686012" w:rsidP="00686012">
            <w:pPr>
              <w:autoSpaceDE w:val="0"/>
              <w:autoSpaceDN w:val="0"/>
              <w:adjustRightInd w:val="0"/>
              <w:jc w:val="center"/>
              <w:rPr>
                <w:rFonts w:ascii="Calibri" w:hAnsi="Calibri" w:cs="Calibri"/>
                <w:sz w:val="20"/>
                <w:szCs w:val="20"/>
              </w:rPr>
            </w:pPr>
          </w:p>
          <w:p w14:paraId="713EC941" w14:textId="77777777" w:rsidR="00686012" w:rsidRDefault="00686012" w:rsidP="00686012">
            <w:pPr>
              <w:autoSpaceDE w:val="0"/>
              <w:autoSpaceDN w:val="0"/>
              <w:adjustRightInd w:val="0"/>
              <w:jc w:val="center"/>
              <w:rPr>
                <w:rFonts w:ascii="Calibri" w:hAnsi="Calibri" w:cs="Calibri"/>
                <w:sz w:val="20"/>
                <w:szCs w:val="20"/>
              </w:rPr>
            </w:pPr>
          </w:p>
          <w:p w14:paraId="10BBA513"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DAFO</w:t>
            </w:r>
          </w:p>
          <w:p w14:paraId="09B87118"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FCE</w:t>
            </w:r>
          </w:p>
          <w:p w14:paraId="03D75920"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(ver más</w:t>
            </w:r>
          </w:p>
          <w:p w14:paraId="7782C4F6"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adelante)</w:t>
            </w:r>
          </w:p>
        </w:tc>
      </w:tr>
      <w:tr w:rsidR="00686012" w14:paraId="6DB1297C" w14:textId="77777777" w:rsidTr="00686012">
        <w:tc>
          <w:tcPr>
            <w:tcW w:w="2122" w:type="dxa"/>
            <w:tcBorders>
              <w:top w:val="single" w:sz="4" w:space="0" w:color="auto"/>
              <w:left w:val="single" w:sz="4" w:space="0" w:color="auto"/>
              <w:bottom w:val="single" w:sz="4" w:space="0" w:color="auto"/>
              <w:right w:val="single" w:sz="4" w:space="0" w:color="auto"/>
            </w:tcBorders>
            <w:hideMark/>
          </w:tcPr>
          <w:p w14:paraId="7FFAB95F" w14:textId="77777777" w:rsidR="00686012" w:rsidRDefault="00686012" w:rsidP="00686012">
            <w:pPr>
              <w:autoSpaceDE w:val="0"/>
              <w:autoSpaceDN w:val="0"/>
              <w:adjustRightInd w:val="0"/>
              <w:jc w:val="center"/>
              <w:rPr>
                <w:rFonts w:ascii="Calibri,Bold" w:hAnsi="Calibri,Bold" w:cs="Calibri,Bold"/>
                <w:b/>
                <w:bCs/>
                <w:sz w:val="20"/>
                <w:szCs w:val="20"/>
              </w:rPr>
            </w:pPr>
          </w:p>
          <w:p w14:paraId="50A66739" w14:textId="77777777" w:rsidR="00686012" w:rsidRDefault="00686012" w:rsidP="00686012">
            <w:pPr>
              <w:autoSpaceDE w:val="0"/>
              <w:autoSpaceDN w:val="0"/>
              <w:adjustRightInd w:val="0"/>
              <w:jc w:val="center"/>
              <w:rPr>
                <w:rFonts w:ascii="Calibri,Bold" w:hAnsi="Calibri,Bold" w:cs="Calibri,Bold"/>
                <w:b/>
                <w:bCs/>
                <w:sz w:val="20"/>
                <w:szCs w:val="20"/>
              </w:rPr>
            </w:pPr>
            <w:r>
              <w:rPr>
                <w:rFonts w:ascii="Calibri,Bold" w:hAnsi="Calibri,Bold" w:cs="Calibri,Bold"/>
                <w:b/>
                <w:bCs/>
                <w:sz w:val="20"/>
                <w:szCs w:val="20"/>
              </w:rPr>
              <w:t>IMPLEMENTACIÓN DE</w:t>
            </w:r>
          </w:p>
          <w:p w14:paraId="1AD2DD56" w14:textId="77777777" w:rsidR="00686012" w:rsidRDefault="00686012" w:rsidP="00686012">
            <w:pPr>
              <w:autoSpaceDE w:val="0"/>
              <w:autoSpaceDN w:val="0"/>
              <w:adjustRightInd w:val="0"/>
              <w:jc w:val="center"/>
              <w:rPr>
                <w:rFonts w:ascii="Calibri" w:hAnsi="Calibri" w:cs="Calibri"/>
                <w:sz w:val="20"/>
                <w:szCs w:val="20"/>
              </w:rPr>
            </w:pPr>
            <w:r>
              <w:rPr>
                <w:rFonts w:ascii="Calibri,Bold" w:hAnsi="Calibri,Bold" w:cs="Calibri,Bold"/>
                <w:b/>
                <w:bCs/>
                <w:sz w:val="20"/>
                <w:szCs w:val="20"/>
              </w:rPr>
              <w:t>LA ESTRATEGIA</w:t>
            </w:r>
          </w:p>
        </w:tc>
        <w:tc>
          <w:tcPr>
            <w:tcW w:w="4961" w:type="dxa"/>
            <w:tcBorders>
              <w:top w:val="single" w:sz="4" w:space="0" w:color="auto"/>
              <w:left w:val="single" w:sz="4" w:space="0" w:color="auto"/>
              <w:bottom w:val="single" w:sz="4" w:space="0" w:color="auto"/>
              <w:right w:val="single" w:sz="4" w:space="0" w:color="auto"/>
            </w:tcBorders>
            <w:hideMark/>
          </w:tcPr>
          <w:p w14:paraId="2681E7BD" w14:textId="11334EAE"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Diseño de la estructura organizacional</w:t>
            </w:r>
            <w:r w:rsidR="006D467B">
              <w:rPr>
                <w:rFonts w:ascii="Calibri" w:hAnsi="Calibri" w:cs="Calibri"/>
                <w:sz w:val="20"/>
                <w:szCs w:val="20"/>
              </w:rPr>
              <w:t>.</w:t>
            </w:r>
          </w:p>
          <w:p w14:paraId="60A3F9AD" w14:textId="50A43966"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Diseño del sistema de control organizacional</w:t>
            </w:r>
            <w:r w:rsidR="006D467B">
              <w:rPr>
                <w:rFonts w:ascii="Calibri" w:hAnsi="Calibri" w:cs="Calibri"/>
                <w:sz w:val="20"/>
                <w:szCs w:val="20"/>
              </w:rPr>
              <w:t>.</w:t>
            </w:r>
          </w:p>
          <w:p w14:paraId="0DAE4EA6" w14:textId="498036F9" w:rsidR="00686012" w:rsidRDefault="009C58AA" w:rsidP="00686012">
            <w:pPr>
              <w:autoSpaceDE w:val="0"/>
              <w:autoSpaceDN w:val="0"/>
              <w:adjustRightInd w:val="0"/>
              <w:rPr>
                <w:rFonts w:ascii="Calibri" w:hAnsi="Calibri" w:cs="Calibri"/>
                <w:sz w:val="20"/>
                <w:szCs w:val="20"/>
              </w:rPr>
            </w:pPr>
            <w:r>
              <w:rPr>
                <w:rFonts w:ascii="Calibri" w:hAnsi="Calibri" w:cs="Calibri"/>
                <w:sz w:val="20"/>
                <w:szCs w:val="20"/>
              </w:rPr>
              <w:t xml:space="preserve">- </w:t>
            </w:r>
            <w:r w:rsidR="00686012">
              <w:rPr>
                <w:rFonts w:ascii="Calibri" w:hAnsi="Calibri" w:cs="Calibri"/>
                <w:sz w:val="20"/>
                <w:szCs w:val="20"/>
              </w:rPr>
              <w:t>Adecuación de estrategias, estructura y controles</w:t>
            </w:r>
            <w:r>
              <w:rPr>
                <w:rFonts w:ascii="Calibri" w:hAnsi="Calibri" w:cs="Calibri"/>
                <w:sz w:val="20"/>
                <w:szCs w:val="20"/>
              </w:rPr>
              <w:t>.</w:t>
            </w:r>
          </w:p>
          <w:p w14:paraId="730BDFE3" w14:textId="56C9CCB8"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Manejo del conflicto, las políticas y el cambio</w:t>
            </w:r>
            <w:r w:rsidR="009C58AA">
              <w:rPr>
                <w:rFonts w:ascii="Calibri" w:hAnsi="Calibri" w:cs="Calibri"/>
                <w:sz w:val="20"/>
                <w:szCs w:val="20"/>
              </w:rPr>
              <w:t>.</w:t>
            </w:r>
          </w:p>
        </w:tc>
        <w:tc>
          <w:tcPr>
            <w:tcW w:w="1411" w:type="dxa"/>
            <w:tcBorders>
              <w:top w:val="single" w:sz="4" w:space="0" w:color="auto"/>
              <w:left w:val="single" w:sz="4" w:space="0" w:color="auto"/>
              <w:bottom w:val="single" w:sz="4" w:space="0" w:color="auto"/>
              <w:right w:val="single" w:sz="4" w:space="0" w:color="auto"/>
            </w:tcBorders>
          </w:tcPr>
          <w:p w14:paraId="29990067" w14:textId="77777777" w:rsidR="00686012" w:rsidRDefault="00686012" w:rsidP="00686012">
            <w:pPr>
              <w:autoSpaceDE w:val="0"/>
              <w:autoSpaceDN w:val="0"/>
              <w:adjustRightInd w:val="0"/>
              <w:rPr>
                <w:rFonts w:ascii="Calibri" w:hAnsi="Calibri" w:cs="Calibri"/>
                <w:sz w:val="20"/>
                <w:szCs w:val="20"/>
              </w:rPr>
            </w:pPr>
          </w:p>
        </w:tc>
      </w:tr>
      <w:tr w:rsidR="00686012" w14:paraId="7A3AAE41" w14:textId="77777777" w:rsidTr="00686012">
        <w:tc>
          <w:tcPr>
            <w:tcW w:w="2122" w:type="dxa"/>
            <w:tcBorders>
              <w:top w:val="single" w:sz="4" w:space="0" w:color="auto"/>
              <w:left w:val="single" w:sz="4" w:space="0" w:color="auto"/>
              <w:bottom w:val="single" w:sz="4" w:space="0" w:color="auto"/>
              <w:right w:val="single" w:sz="4" w:space="0" w:color="auto"/>
            </w:tcBorders>
            <w:hideMark/>
          </w:tcPr>
          <w:p w14:paraId="4091717C" w14:textId="77777777" w:rsidR="00686012" w:rsidRDefault="00686012" w:rsidP="00686012">
            <w:pPr>
              <w:autoSpaceDE w:val="0"/>
              <w:autoSpaceDN w:val="0"/>
              <w:adjustRightInd w:val="0"/>
              <w:jc w:val="center"/>
              <w:rPr>
                <w:rFonts w:ascii="Calibri,Bold" w:hAnsi="Calibri,Bold" w:cs="Calibri,Bold"/>
                <w:b/>
                <w:bCs/>
                <w:sz w:val="20"/>
                <w:szCs w:val="20"/>
              </w:rPr>
            </w:pPr>
          </w:p>
          <w:p w14:paraId="26BB6A34" w14:textId="77777777" w:rsidR="00686012" w:rsidRDefault="00686012" w:rsidP="00686012">
            <w:pPr>
              <w:autoSpaceDE w:val="0"/>
              <w:autoSpaceDN w:val="0"/>
              <w:adjustRightInd w:val="0"/>
              <w:jc w:val="center"/>
              <w:rPr>
                <w:rFonts w:ascii="Calibri,Bold" w:hAnsi="Calibri,Bold" w:cs="Calibri,Bold"/>
                <w:b/>
                <w:bCs/>
                <w:sz w:val="20"/>
                <w:szCs w:val="20"/>
              </w:rPr>
            </w:pPr>
            <w:r>
              <w:rPr>
                <w:rFonts w:ascii="Calibri,Bold" w:hAnsi="Calibri,Bold" w:cs="Calibri,Bold"/>
                <w:b/>
                <w:bCs/>
                <w:sz w:val="20"/>
                <w:szCs w:val="20"/>
              </w:rPr>
              <w:t>EVALUACIÓN DE LA</w:t>
            </w:r>
          </w:p>
          <w:p w14:paraId="7EE623A7" w14:textId="77777777" w:rsidR="00686012" w:rsidRDefault="00686012" w:rsidP="00686012">
            <w:pPr>
              <w:autoSpaceDE w:val="0"/>
              <w:autoSpaceDN w:val="0"/>
              <w:adjustRightInd w:val="0"/>
              <w:jc w:val="center"/>
              <w:rPr>
                <w:rFonts w:ascii="Calibri,Bold" w:hAnsi="Calibri,Bold" w:cs="Calibri,Bold"/>
                <w:b/>
                <w:bCs/>
                <w:sz w:val="20"/>
                <w:szCs w:val="20"/>
              </w:rPr>
            </w:pPr>
            <w:r>
              <w:rPr>
                <w:rFonts w:ascii="Calibri,Bold" w:hAnsi="Calibri,Bold" w:cs="Calibri,Bold"/>
                <w:b/>
                <w:bCs/>
                <w:sz w:val="20"/>
                <w:szCs w:val="20"/>
              </w:rPr>
              <w:t>ESTRATEGIA</w:t>
            </w:r>
          </w:p>
        </w:tc>
        <w:tc>
          <w:tcPr>
            <w:tcW w:w="4961" w:type="dxa"/>
            <w:tcBorders>
              <w:top w:val="single" w:sz="4" w:space="0" w:color="auto"/>
              <w:left w:val="single" w:sz="4" w:space="0" w:color="auto"/>
              <w:bottom w:val="single" w:sz="4" w:space="0" w:color="auto"/>
              <w:right w:val="single" w:sz="4" w:space="0" w:color="auto"/>
            </w:tcBorders>
            <w:hideMark/>
          </w:tcPr>
          <w:p w14:paraId="5DF2CAE8" w14:textId="77777777"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Revisión de los factores internos/externos base de las</w:t>
            </w:r>
          </w:p>
          <w:p w14:paraId="465F0F41" w14:textId="16BF840A"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estrategias presentes</w:t>
            </w:r>
            <w:r w:rsidR="009C58AA">
              <w:rPr>
                <w:rFonts w:ascii="Calibri" w:hAnsi="Calibri" w:cs="Calibri"/>
                <w:sz w:val="20"/>
                <w:szCs w:val="20"/>
              </w:rPr>
              <w:t>.</w:t>
            </w:r>
          </w:p>
          <w:p w14:paraId="47D91CCF" w14:textId="4C393B44"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Medición del desempeño</w:t>
            </w:r>
            <w:r w:rsidR="009C58AA">
              <w:rPr>
                <w:rFonts w:ascii="Calibri" w:hAnsi="Calibri" w:cs="Calibri"/>
                <w:sz w:val="20"/>
                <w:szCs w:val="20"/>
              </w:rPr>
              <w:t>.</w:t>
            </w:r>
          </w:p>
          <w:p w14:paraId="6F331620" w14:textId="4AA36C0E" w:rsidR="00686012" w:rsidRDefault="00686012" w:rsidP="00686012">
            <w:pPr>
              <w:autoSpaceDE w:val="0"/>
              <w:autoSpaceDN w:val="0"/>
              <w:adjustRightInd w:val="0"/>
              <w:rPr>
                <w:rFonts w:ascii="Calibri" w:hAnsi="Calibri" w:cs="Calibri"/>
                <w:sz w:val="20"/>
                <w:szCs w:val="20"/>
              </w:rPr>
            </w:pPr>
            <w:r>
              <w:rPr>
                <w:rFonts w:ascii="Calibri" w:hAnsi="Calibri" w:cs="Calibri"/>
                <w:sz w:val="20"/>
                <w:szCs w:val="20"/>
              </w:rPr>
              <w:t>- Aplicación de acciones correctivas</w:t>
            </w:r>
            <w:r w:rsidR="009C58AA">
              <w:rPr>
                <w:rFonts w:ascii="Calibri" w:hAnsi="Calibri" w:cs="Calibri"/>
                <w:sz w:val="20"/>
                <w:szCs w:val="20"/>
              </w:rPr>
              <w:t>.</w:t>
            </w:r>
          </w:p>
        </w:tc>
        <w:tc>
          <w:tcPr>
            <w:tcW w:w="1411" w:type="dxa"/>
            <w:tcBorders>
              <w:top w:val="single" w:sz="4" w:space="0" w:color="auto"/>
              <w:left w:val="single" w:sz="4" w:space="0" w:color="auto"/>
              <w:bottom w:val="single" w:sz="4" w:space="0" w:color="auto"/>
              <w:right w:val="single" w:sz="4" w:space="0" w:color="auto"/>
            </w:tcBorders>
            <w:hideMark/>
          </w:tcPr>
          <w:p w14:paraId="15E4BD2B"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Cuadro de</w:t>
            </w:r>
          </w:p>
          <w:p w14:paraId="0339D1B3"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Mando</w:t>
            </w:r>
          </w:p>
          <w:p w14:paraId="5C2E608B" w14:textId="77777777" w:rsidR="00686012" w:rsidRDefault="00686012" w:rsidP="00686012">
            <w:pPr>
              <w:autoSpaceDE w:val="0"/>
              <w:autoSpaceDN w:val="0"/>
              <w:adjustRightInd w:val="0"/>
              <w:jc w:val="center"/>
              <w:rPr>
                <w:rFonts w:ascii="Calibri" w:hAnsi="Calibri" w:cs="Calibri"/>
                <w:sz w:val="20"/>
                <w:szCs w:val="20"/>
              </w:rPr>
            </w:pPr>
            <w:r>
              <w:rPr>
                <w:rFonts w:ascii="Calibri" w:hAnsi="Calibri" w:cs="Calibri"/>
                <w:sz w:val="20"/>
                <w:szCs w:val="20"/>
              </w:rPr>
              <w:t>Integral</w:t>
            </w:r>
          </w:p>
        </w:tc>
      </w:tr>
    </w:tbl>
    <w:p w14:paraId="1E95BBED" w14:textId="71572C57" w:rsidR="00094543" w:rsidRDefault="00094543" w:rsidP="00B53DC5">
      <w:pPr>
        <w:pStyle w:val="Predeterminado"/>
        <w:ind w:left="0"/>
      </w:pPr>
    </w:p>
    <w:p w14:paraId="384CFD1E" w14:textId="7C9736F2" w:rsidR="00094543" w:rsidRDefault="00094543" w:rsidP="00A13695">
      <w:pPr>
        <w:pStyle w:val="Predeterminado"/>
      </w:pPr>
    </w:p>
    <w:p w14:paraId="42339ADB" w14:textId="52668BAD" w:rsidR="00094543" w:rsidRDefault="00094543" w:rsidP="00A13695">
      <w:pPr>
        <w:pStyle w:val="Predeterminado"/>
      </w:pPr>
    </w:p>
    <w:p w14:paraId="43095679" w14:textId="584725A4" w:rsidR="00B53DC5" w:rsidRDefault="00B53DC5" w:rsidP="00A13695">
      <w:pPr>
        <w:pStyle w:val="Predeterminado"/>
      </w:pPr>
    </w:p>
    <w:p w14:paraId="3C7BDB92" w14:textId="76A34574" w:rsidR="00B53DC5" w:rsidRDefault="00B53DC5" w:rsidP="00A13695">
      <w:pPr>
        <w:pStyle w:val="Predeterminado"/>
      </w:pPr>
    </w:p>
    <w:p w14:paraId="70AC760A" w14:textId="23394410" w:rsidR="00B53DC5" w:rsidRDefault="00B53DC5" w:rsidP="00A13695">
      <w:pPr>
        <w:pStyle w:val="Predeterminado"/>
      </w:pPr>
    </w:p>
    <w:p w14:paraId="36B7E4EB" w14:textId="2089706E" w:rsidR="00B53DC5" w:rsidRDefault="00B53DC5" w:rsidP="00B53DC5">
      <w:pPr>
        <w:pStyle w:val="Predeterminado"/>
        <w:ind w:left="0"/>
      </w:pPr>
    </w:p>
    <w:p w14:paraId="53AAF1F1" w14:textId="77777777" w:rsidR="00B53DC5" w:rsidRDefault="00B53DC5" w:rsidP="00B53DC5">
      <w:pPr>
        <w:pStyle w:val="Predeterminado"/>
        <w:ind w:left="0"/>
      </w:pPr>
    </w:p>
    <w:p w14:paraId="750BEBAC" w14:textId="655D1FEA" w:rsidR="00B53DC5" w:rsidRDefault="00B53DC5" w:rsidP="00A13695">
      <w:pPr>
        <w:pStyle w:val="Predeterminado"/>
      </w:pPr>
    </w:p>
    <w:p w14:paraId="456B7BB8" w14:textId="24B82108" w:rsidR="00636689" w:rsidRPr="00B54C9A" w:rsidRDefault="00636689" w:rsidP="0037211C">
      <w:pPr>
        <w:pStyle w:val="Ttulo2"/>
        <w:numPr>
          <w:ilvl w:val="1"/>
          <w:numId w:val="3"/>
        </w:numPr>
        <w:rPr>
          <w:rFonts w:ascii="Calibri" w:hAnsi="Calibri"/>
          <w:color w:val="8C446F"/>
          <w:sz w:val="40"/>
        </w:rPr>
      </w:pPr>
      <w:bookmarkStart w:id="9" w:name="_Toc122282369"/>
      <w:r w:rsidRPr="009066FE">
        <w:rPr>
          <w:rFonts w:ascii="Calibri" w:hAnsi="Calibri"/>
          <w:color w:val="8C446F"/>
          <w:sz w:val="40"/>
        </w:rPr>
        <w:t>F</w:t>
      </w:r>
      <w:r w:rsidR="009066FE">
        <w:rPr>
          <w:rFonts w:ascii="Calibri" w:hAnsi="Calibri"/>
          <w:color w:val="8C446F"/>
          <w:sz w:val="40"/>
        </w:rPr>
        <w:t>actores</w:t>
      </w:r>
      <w:r w:rsidRPr="009066FE">
        <w:rPr>
          <w:rFonts w:ascii="Calibri" w:hAnsi="Calibri"/>
          <w:color w:val="8C446F"/>
          <w:sz w:val="40"/>
        </w:rPr>
        <w:t xml:space="preserve"> </w:t>
      </w:r>
      <w:r w:rsidR="009066FE">
        <w:rPr>
          <w:rFonts w:ascii="Calibri" w:hAnsi="Calibri"/>
          <w:color w:val="8C446F"/>
          <w:sz w:val="40"/>
        </w:rPr>
        <w:t xml:space="preserve">Críticos de </w:t>
      </w:r>
      <w:r w:rsidRPr="009066FE">
        <w:rPr>
          <w:rFonts w:ascii="Calibri" w:hAnsi="Calibri"/>
          <w:color w:val="8C446F"/>
          <w:sz w:val="40"/>
        </w:rPr>
        <w:t>É</w:t>
      </w:r>
      <w:r w:rsidR="009066FE">
        <w:rPr>
          <w:rFonts w:ascii="Calibri" w:hAnsi="Calibri"/>
          <w:color w:val="8C446F"/>
          <w:sz w:val="40"/>
        </w:rPr>
        <w:t>xito.</w:t>
      </w:r>
      <w:bookmarkEnd w:id="9"/>
    </w:p>
    <w:p w14:paraId="41DA5580" w14:textId="77777777" w:rsidR="00C12E05" w:rsidRDefault="00C12E05" w:rsidP="00C12E05">
      <w:pPr>
        <w:pStyle w:val="Predeterminado"/>
      </w:pPr>
    </w:p>
    <w:p w14:paraId="047D1B3E" w14:textId="77777777" w:rsidR="00C51F50" w:rsidRDefault="00636689" w:rsidP="00C51F50">
      <w:pPr>
        <w:pStyle w:val="Predeterminado"/>
      </w:pPr>
      <w:r>
        <w:t xml:space="preserve">Según la metodología Métrica v3, los objetivos son los “fines” hacia los cuales se dirige el esfuerzo y el trabajo de la organización, mientras que los Factores Críticos de Éxito (FCE) son los "medios" o condiciones que se deben cumplir para alcanzar los objetivos. Para cada objetivo se debe definir al menos </w:t>
      </w:r>
      <w:r>
        <w:lastRenderedPageBreak/>
        <w:t>un factor de éxito. Es necesario diferenciar entre Factores de Éxito (debe ocurrir o no para conseguir un objetivo) y Factores Críticos de Éxito (su cumplimiento es absolutamente necesario para alcanzarlo). Los FCE suponen una práctica cuyo objetivo es ayudar a la planificación de la</w:t>
      </w:r>
      <w:r w:rsidR="004A7E8E">
        <w:t>s</w:t>
      </w:r>
      <w:r>
        <w:t xml:space="preserve"> actividad</w:t>
      </w:r>
      <w:r w:rsidR="004A7E8E">
        <w:t>es y</w:t>
      </w:r>
      <w:r>
        <w:t xml:space="preserve"> recursos de la organización, facilitando la asignación de prioridades y con las siguientes características:</w:t>
      </w:r>
    </w:p>
    <w:p w14:paraId="03239FF5" w14:textId="4E8ADEE8" w:rsidR="002B0B32" w:rsidRDefault="002B0B32" w:rsidP="00C51F50">
      <w:pPr>
        <w:pStyle w:val="Predeterminado"/>
        <w:ind w:left="1287" w:firstLine="153"/>
      </w:pPr>
      <w:r>
        <w:rPr>
          <w:rFonts w:ascii="Wingdings" w:hAnsi="Wingdings" w:cs="Wingdings"/>
          <w:color w:val="3E3E3E"/>
          <w:sz w:val="20"/>
          <w:szCs w:val="20"/>
        </w:rPr>
        <w:t>ü</w:t>
      </w:r>
      <w:r>
        <w:t xml:space="preserve"> </w:t>
      </w:r>
      <w:r w:rsidR="00636689">
        <w:t>deben ser temporales, subjetivos, vitales y específicos de la organización</w:t>
      </w:r>
      <w:r w:rsidR="00C51F50">
        <w:t>.</w:t>
      </w:r>
    </w:p>
    <w:p w14:paraId="1A9A7ED0" w14:textId="77777777" w:rsidR="00FE3ACB" w:rsidRDefault="002B0B32" w:rsidP="00FE3ACB">
      <w:pPr>
        <w:pStyle w:val="Predeterminado"/>
        <w:ind w:left="720" w:firstLine="720"/>
      </w:pPr>
      <w:r>
        <w:rPr>
          <w:rFonts w:ascii="Wingdings" w:hAnsi="Wingdings" w:cs="Wingdings"/>
          <w:color w:val="3E3E3E"/>
          <w:sz w:val="20"/>
          <w:szCs w:val="20"/>
        </w:rPr>
        <w:t>ü</w:t>
      </w:r>
      <w:r>
        <w:t xml:space="preserve"> </w:t>
      </w:r>
      <w:r w:rsidR="00636689">
        <w:t>están influenciados por el contexto</w:t>
      </w:r>
      <w:r w:rsidR="00C51F50">
        <w:t>.</w:t>
      </w:r>
    </w:p>
    <w:p w14:paraId="6C7784B0" w14:textId="24EE59CE" w:rsidR="00636689" w:rsidRDefault="00636689" w:rsidP="00FE3ACB">
      <w:pPr>
        <w:pStyle w:val="Predeterminado"/>
      </w:pPr>
      <w:r>
        <w:t xml:space="preserve">Todo proceso que pueda afectar a los </w:t>
      </w:r>
      <w:r w:rsidR="00FE3ACB">
        <w:t>FCE</w:t>
      </w:r>
      <w:r>
        <w:t xml:space="preserve"> se considerará estratégico. Los pasos para definir los FCE son los siguientes:</w:t>
      </w:r>
    </w:p>
    <w:p w14:paraId="402A56D6" w14:textId="1B2A9014" w:rsidR="00636689" w:rsidRDefault="002B0B32" w:rsidP="00736849">
      <w:pPr>
        <w:pStyle w:val="Predeterminado"/>
        <w:ind w:left="1287" w:firstLine="153"/>
      </w:pPr>
      <w:r>
        <w:rPr>
          <w:rFonts w:ascii="Wingdings" w:hAnsi="Wingdings" w:cs="Wingdings"/>
          <w:color w:val="3E3E3E"/>
          <w:sz w:val="20"/>
          <w:szCs w:val="20"/>
        </w:rPr>
        <w:t></w:t>
      </w:r>
      <w:r>
        <w:t xml:space="preserve"> Elaborar</w:t>
      </w:r>
      <w:r w:rsidR="00636689">
        <w:t xml:space="preserve"> y depurar la lista con los objetivos de la organización (deben ser un fin y no un medio)</w:t>
      </w:r>
      <w:r w:rsidR="00F17378">
        <w:t>.</w:t>
      </w:r>
    </w:p>
    <w:p w14:paraId="3352362C" w14:textId="4AE61121" w:rsidR="00636689" w:rsidRDefault="002B0B32" w:rsidP="00736849">
      <w:pPr>
        <w:pStyle w:val="Predeterminado"/>
        <w:ind w:left="1134" w:firstLine="306"/>
      </w:pPr>
      <w:r>
        <w:rPr>
          <w:rFonts w:ascii="Wingdings" w:hAnsi="Wingdings" w:cs="Wingdings"/>
          <w:color w:val="3E3E3E"/>
          <w:sz w:val="20"/>
          <w:szCs w:val="20"/>
        </w:rPr>
        <w:t></w:t>
      </w:r>
      <w:r>
        <w:t xml:space="preserve"> Identificar</w:t>
      </w:r>
      <w:r w:rsidR="00636689">
        <w:t xml:space="preserve"> los factores de éxito y eliminar los no </w:t>
      </w:r>
      <w:r w:rsidR="00736849">
        <w:t>críticos</w:t>
      </w:r>
      <w:r w:rsidR="00F17378">
        <w:t>.</w:t>
      </w:r>
    </w:p>
    <w:p w14:paraId="73F4F512" w14:textId="32E1B947" w:rsidR="00636689" w:rsidRDefault="002B0B32" w:rsidP="00736849">
      <w:pPr>
        <w:pStyle w:val="Predeterminado"/>
        <w:ind w:left="981" w:firstLine="459"/>
      </w:pPr>
      <w:r>
        <w:rPr>
          <w:rFonts w:ascii="Wingdings" w:hAnsi="Wingdings" w:cs="Wingdings"/>
          <w:color w:val="3E3E3E"/>
          <w:sz w:val="20"/>
          <w:szCs w:val="20"/>
        </w:rPr>
        <w:t></w:t>
      </w:r>
      <w:r>
        <w:t xml:space="preserve"> Agrupar</w:t>
      </w:r>
      <w:r w:rsidR="00636689">
        <w:t xml:space="preserve"> los factores de éxito </w:t>
      </w:r>
      <w:r w:rsidR="003A31F0">
        <w:t>de acuerdo con</w:t>
      </w:r>
      <w:r w:rsidR="00636689">
        <w:t xml:space="preserve"> los objetivos (ayuda a evitar duplicados)</w:t>
      </w:r>
      <w:r w:rsidR="00F17378">
        <w:t>.</w:t>
      </w:r>
    </w:p>
    <w:p w14:paraId="732815A6" w14:textId="64BEB5EA" w:rsidR="00636689" w:rsidRDefault="002B0B32" w:rsidP="00736849">
      <w:pPr>
        <w:pStyle w:val="Predeterminado"/>
        <w:ind w:left="720" w:firstLine="720"/>
      </w:pPr>
      <w:r>
        <w:rPr>
          <w:rFonts w:ascii="Wingdings" w:hAnsi="Wingdings" w:cs="Wingdings"/>
          <w:color w:val="3E3E3E"/>
          <w:sz w:val="20"/>
          <w:szCs w:val="20"/>
        </w:rPr>
        <w:t>ü</w:t>
      </w:r>
      <w:r>
        <w:t xml:space="preserve"> </w:t>
      </w:r>
      <w:r w:rsidR="00636689">
        <w:t xml:space="preserve">Identificar los componentes de estos factores de éxito (descomponerlos permite separar los que son verdaderamente críticos de los que exigen menos esfuerzo </w:t>
      </w:r>
      <w:r w:rsidR="00EB34A1">
        <w:t xml:space="preserve">o </w:t>
      </w:r>
      <w:r w:rsidR="00636689">
        <w:t>recursos)</w:t>
      </w:r>
      <w:r w:rsidR="00F17378">
        <w:t>.</w:t>
      </w:r>
    </w:p>
    <w:p w14:paraId="63D36A34" w14:textId="0355C3E7" w:rsidR="00636689" w:rsidRDefault="002B0B32" w:rsidP="00736849">
      <w:pPr>
        <w:pStyle w:val="Predeterminado"/>
        <w:ind w:left="1287" w:firstLine="153"/>
      </w:pPr>
      <w:r>
        <w:rPr>
          <w:rFonts w:ascii="Wingdings" w:hAnsi="Wingdings" w:cs="Wingdings"/>
          <w:color w:val="3E3E3E"/>
          <w:sz w:val="20"/>
          <w:szCs w:val="20"/>
        </w:rPr>
        <w:t>ü</w:t>
      </w:r>
      <w:r>
        <w:t xml:space="preserve"> </w:t>
      </w:r>
      <w:r w:rsidR="00636689">
        <w:t>Seleccionar los factores críticos de éxito (un número razonable)</w:t>
      </w:r>
      <w:r w:rsidR="00EB34A1">
        <w:t>.</w:t>
      </w:r>
    </w:p>
    <w:p w14:paraId="20F56FA2" w14:textId="41F462ED" w:rsidR="00080921" w:rsidRPr="00736849" w:rsidRDefault="00736849" w:rsidP="00736849">
      <w:pPr>
        <w:pStyle w:val="Predeterminado"/>
        <w:ind w:left="720" w:firstLine="720"/>
      </w:pPr>
      <w:r>
        <w:rPr>
          <w:rFonts w:ascii="Wingdings" w:hAnsi="Wingdings" w:cs="Wingdings"/>
          <w:color w:val="3E3E3E"/>
          <w:sz w:val="20"/>
          <w:szCs w:val="20"/>
        </w:rPr>
        <w:t></w:t>
      </w:r>
      <w:r>
        <w:t xml:space="preserve"> Finalizar</w:t>
      </w:r>
      <w:r w:rsidR="00636689">
        <w:t xml:space="preserve"> el estudio, con la lista final de FCE. Para aquellos controlables por la organización es necesario asignar recursos y herramientas, así como procedimiento de seguimiento y realimentación sobre el grado de cumplimiento. Para los no controlables, se debe establecer un mecanismo periódico de información.</w:t>
      </w:r>
    </w:p>
    <w:p w14:paraId="614DF478" w14:textId="281F7D02" w:rsidR="00586A7F" w:rsidRPr="004910F7" w:rsidRDefault="00636689" w:rsidP="0037211C">
      <w:pPr>
        <w:pStyle w:val="Titulo2"/>
        <w:numPr>
          <w:ilvl w:val="1"/>
          <w:numId w:val="3"/>
        </w:numPr>
        <w:rPr>
          <w:rFonts w:ascii="Calibri" w:hAnsi="Calibri" w:cs="Calibri"/>
          <w:color w:val="8C446F"/>
          <w:sz w:val="40"/>
          <w:szCs w:val="20"/>
        </w:rPr>
      </w:pPr>
      <w:bookmarkStart w:id="10" w:name="_Toc122282370"/>
      <w:r w:rsidRPr="004910F7">
        <w:rPr>
          <w:rFonts w:ascii="Calibri" w:hAnsi="Calibri"/>
          <w:color w:val="8C446F"/>
          <w:sz w:val="40"/>
        </w:rPr>
        <w:t>DAFO</w:t>
      </w:r>
      <w:r w:rsidR="004910F7">
        <w:rPr>
          <w:rFonts w:ascii="Calibri" w:hAnsi="Calibri"/>
          <w:color w:val="8C446F"/>
          <w:sz w:val="40"/>
        </w:rPr>
        <w:t>.</w:t>
      </w:r>
      <w:bookmarkEnd w:id="10"/>
    </w:p>
    <w:p w14:paraId="62613F16" w14:textId="77777777" w:rsidR="00636689" w:rsidRDefault="00636689" w:rsidP="00636689">
      <w:pPr>
        <w:autoSpaceDE w:val="0"/>
        <w:autoSpaceDN w:val="0"/>
        <w:adjustRightInd w:val="0"/>
        <w:spacing w:after="0" w:line="240" w:lineRule="auto"/>
        <w:rPr>
          <w:rFonts w:ascii="Calibri" w:hAnsi="Calibri" w:cs="Calibri"/>
          <w:sz w:val="20"/>
          <w:szCs w:val="20"/>
        </w:rPr>
      </w:pPr>
    </w:p>
    <w:p w14:paraId="64C9927B" w14:textId="39E11732" w:rsidR="00636689" w:rsidRDefault="00636689" w:rsidP="00736849">
      <w:pPr>
        <w:pStyle w:val="Predeterminado"/>
      </w:pPr>
      <w:r>
        <w:t>Es el diagrama que permite analizar las Debilidades, Amenazas, Fortalezas y Oportunidades con las que cuenta una organización, tal y como puede verse en la imagen siguiente:</w:t>
      </w:r>
    </w:p>
    <w:p w14:paraId="00E74F0C" w14:textId="5D490682" w:rsidR="00636689" w:rsidRPr="00192935" w:rsidRDefault="00444B69" w:rsidP="004D758A">
      <w:pPr>
        <w:pStyle w:val="Predeterminado"/>
        <w:ind w:left="1134"/>
      </w:pPr>
      <w:r>
        <w:rPr>
          <w:noProof/>
        </w:rPr>
        <w:drawing>
          <wp:inline distT="0" distB="0" distL="0" distR="0" wp14:anchorId="263DD213" wp14:editId="540F9428">
            <wp:extent cx="5602147" cy="26833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2147" cy="2683360"/>
                    </a:xfrm>
                    <a:prstGeom prst="rect">
                      <a:avLst/>
                    </a:prstGeom>
                    <a:noFill/>
                    <a:ln>
                      <a:noFill/>
                    </a:ln>
                  </pic:spPr>
                </pic:pic>
              </a:graphicData>
            </a:graphic>
          </wp:inline>
        </w:drawing>
      </w:r>
    </w:p>
    <w:p w14:paraId="44D028DF" w14:textId="77777777" w:rsidR="00636689" w:rsidRDefault="00636689" w:rsidP="00636689">
      <w:pPr>
        <w:autoSpaceDE w:val="0"/>
        <w:autoSpaceDN w:val="0"/>
        <w:adjustRightInd w:val="0"/>
        <w:spacing w:after="0" w:line="240" w:lineRule="auto"/>
        <w:rPr>
          <w:rFonts w:ascii="Calibri" w:hAnsi="Calibri" w:cs="Calibri"/>
          <w:sz w:val="20"/>
          <w:szCs w:val="20"/>
        </w:rPr>
      </w:pPr>
    </w:p>
    <w:p w14:paraId="63E97CE7" w14:textId="0DE20D43" w:rsidR="00636689" w:rsidRDefault="00636689" w:rsidP="00736849">
      <w:pPr>
        <w:pStyle w:val="Predeterminado"/>
        <w:jc w:val="left"/>
      </w:pPr>
      <w:r>
        <w:lastRenderedPageBreak/>
        <w:t>Las debilidades y fortalezas son los puntos débiles o fuertes de la propia organización (características internas) que pueden suponer ventajas o desventajas competitivas.</w:t>
      </w:r>
    </w:p>
    <w:p w14:paraId="381725CD" w14:textId="603F9687" w:rsidR="00636689" w:rsidRDefault="00636689" w:rsidP="00736849">
      <w:pPr>
        <w:pStyle w:val="Predeterminado"/>
        <w:jc w:val="left"/>
      </w:pPr>
      <w:r>
        <w:t>Las amenazas y oportunidades son características del contexto (externo). Las amenazas suponen todo aquello que puede impedir una correcta consecución de la estrategia y las oportunidades aquello que pueda suponer una ventaja o representar una posibilidad</w:t>
      </w:r>
    </w:p>
    <w:p w14:paraId="3F2644DE" w14:textId="42F5B36E" w:rsidR="00636689" w:rsidRPr="00F6165C" w:rsidRDefault="00636689" w:rsidP="0037211C">
      <w:pPr>
        <w:pStyle w:val="Prrafodelista"/>
        <w:numPr>
          <w:ilvl w:val="1"/>
          <w:numId w:val="3"/>
        </w:numPr>
        <w:autoSpaceDE w:val="0"/>
        <w:autoSpaceDN w:val="0"/>
        <w:adjustRightInd w:val="0"/>
        <w:spacing w:after="0" w:line="240" w:lineRule="auto"/>
        <w:rPr>
          <w:rFonts w:ascii="Calibri" w:hAnsi="Calibri" w:cs="Calibri"/>
          <w:bCs/>
          <w:color w:val="8C446F"/>
          <w:sz w:val="40"/>
          <w:szCs w:val="20"/>
        </w:rPr>
      </w:pPr>
      <w:r w:rsidRPr="00F6165C">
        <w:rPr>
          <w:rFonts w:ascii="Calibri" w:hAnsi="Calibri" w:cs="Calibri"/>
          <w:bCs/>
          <w:color w:val="8C446F"/>
          <w:sz w:val="40"/>
          <w:szCs w:val="20"/>
        </w:rPr>
        <w:t>P</w:t>
      </w:r>
      <w:r w:rsidR="004910F7" w:rsidRPr="00F6165C">
        <w:rPr>
          <w:rFonts w:ascii="Calibri" w:hAnsi="Calibri" w:cs="Calibri"/>
          <w:bCs/>
          <w:color w:val="8C446F"/>
          <w:sz w:val="40"/>
          <w:szCs w:val="20"/>
        </w:rPr>
        <w:t>articipantes</w:t>
      </w:r>
      <w:r w:rsidRPr="00F6165C">
        <w:rPr>
          <w:rFonts w:ascii="Calibri" w:hAnsi="Calibri" w:cs="Calibri"/>
          <w:bCs/>
          <w:color w:val="8C446F"/>
          <w:sz w:val="40"/>
          <w:szCs w:val="20"/>
        </w:rPr>
        <w:t xml:space="preserve"> </w:t>
      </w:r>
      <w:r w:rsidR="004910F7" w:rsidRPr="00F6165C">
        <w:rPr>
          <w:rFonts w:ascii="Calibri" w:hAnsi="Calibri" w:cs="Calibri"/>
          <w:bCs/>
          <w:color w:val="8C446F"/>
          <w:sz w:val="40"/>
          <w:szCs w:val="20"/>
        </w:rPr>
        <w:t>en la elaboración del plan estratégico.</w:t>
      </w:r>
    </w:p>
    <w:p w14:paraId="3A2CDC87" w14:textId="77777777" w:rsidR="00636689" w:rsidRDefault="00636689" w:rsidP="00636689">
      <w:pPr>
        <w:autoSpaceDE w:val="0"/>
        <w:autoSpaceDN w:val="0"/>
        <w:adjustRightInd w:val="0"/>
        <w:spacing w:after="0" w:line="240" w:lineRule="auto"/>
        <w:rPr>
          <w:rFonts w:ascii="Calibri,Bold" w:hAnsi="Calibri,Bold" w:cs="Calibri,Bold"/>
          <w:b/>
          <w:bCs/>
          <w:color w:val="000000"/>
          <w:sz w:val="20"/>
          <w:szCs w:val="20"/>
        </w:rPr>
      </w:pPr>
    </w:p>
    <w:p w14:paraId="1077FB37" w14:textId="0F88A46B" w:rsidR="00636689" w:rsidRPr="005472E0" w:rsidRDefault="00962330" w:rsidP="00962330">
      <w:pPr>
        <w:pStyle w:val="Predeterminado"/>
        <w:ind w:left="1017" w:firstLine="423"/>
      </w:pPr>
      <w:r>
        <w:rPr>
          <w:rFonts w:ascii="Wingdings" w:hAnsi="Wingdings" w:cs="Wingdings"/>
          <w:color w:val="3E3E3E"/>
          <w:sz w:val="20"/>
          <w:szCs w:val="20"/>
        </w:rPr>
        <w:t>ü</w:t>
      </w:r>
      <w:r>
        <w:t xml:space="preserve"> </w:t>
      </w:r>
      <w:r w:rsidR="00636689">
        <w:t>Comité de dirección de tecnologías y sistemas de la información: traslada la política general de</w:t>
      </w:r>
      <w:r>
        <w:t xml:space="preserve"> </w:t>
      </w:r>
      <w:r w:rsidR="00636689">
        <w:t>la organización al Plan Estratégico de Sistemas de Información y Comunicaciones. Además,</w:t>
      </w:r>
      <w:r>
        <w:t xml:space="preserve"> </w:t>
      </w:r>
      <w:r w:rsidR="00636689">
        <w:t>toma las decisiones finales y aprueba</w:t>
      </w:r>
      <w:r w:rsidR="005472E0">
        <w:t xml:space="preserve"> </w:t>
      </w:r>
      <w:r w:rsidR="005472E0" w:rsidRPr="005472E0">
        <w:t>los nombramientos del resto de participantes.</w:t>
      </w:r>
    </w:p>
    <w:p w14:paraId="56EBA430" w14:textId="0F0D4D8A" w:rsidR="00636689" w:rsidRDefault="00F90D9C" w:rsidP="00F90D9C">
      <w:pPr>
        <w:pStyle w:val="Predeterminado"/>
        <w:ind w:left="864" w:firstLine="576"/>
      </w:pPr>
      <w:r>
        <w:rPr>
          <w:rFonts w:ascii="Wingdings" w:hAnsi="Wingdings" w:cs="Wingdings"/>
          <w:color w:val="3E3E3E"/>
          <w:sz w:val="20"/>
          <w:szCs w:val="20"/>
        </w:rPr>
        <w:t></w:t>
      </w:r>
      <w:r>
        <w:t xml:space="preserve"> Equipo</w:t>
      </w:r>
      <w:r w:rsidR="00636689">
        <w:t xml:space="preserve"> de proyecto: organiza el trabajo y realiza el estudio en sí (función ejecutiva). Compuesto p</w:t>
      </w:r>
      <w:r>
        <w:t>o</w:t>
      </w:r>
      <w:r w:rsidR="00636689">
        <w:t>r el director de proyecto</w:t>
      </w:r>
      <w:r w:rsidR="00CE762A">
        <w:t xml:space="preserve"> </w:t>
      </w:r>
      <w:r w:rsidR="00CE762A" w:rsidRPr="00CE762A">
        <w:t>y personal especializado, así como los consultores de apoyo.</w:t>
      </w:r>
    </w:p>
    <w:p w14:paraId="2906BB27" w14:textId="4649D295" w:rsidR="00636689" w:rsidRDefault="00F90D9C" w:rsidP="00F90D9C">
      <w:pPr>
        <w:pStyle w:val="Predeterminado"/>
        <w:ind w:left="1287" w:firstLine="153"/>
      </w:pPr>
      <w:r>
        <w:rPr>
          <w:rFonts w:ascii="Wingdings" w:hAnsi="Wingdings" w:cs="Wingdings"/>
          <w:color w:val="3E3E3E"/>
          <w:sz w:val="20"/>
          <w:szCs w:val="20"/>
        </w:rPr>
        <w:t>ü</w:t>
      </w:r>
      <w:r>
        <w:t xml:space="preserve"> </w:t>
      </w:r>
      <w:r w:rsidR="00636689">
        <w:t>Grupo de usuarios: define funcionalmente lo que se necesita y ejerce una función consultiva</w:t>
      </w:r>
      <w:r w:rsidR="00F57D9D">
        <w:t>.</w:t>
      </w:r>
    </w:p>
    <w:p w14:paraId="66E9E5F2" w14:textId="69D6082D" w:rsidR="00636689" w:rsidRDefault="00F90D9C" w:rsidP="00F90D9C">
      <w:pPr>
        <w:pStyle w:val="Predeterminado"/>
        <w:ind w:left="1134" w:firstLine="306"/>
      </w:pPr>
      <w:r>
        <w:rPr>
          <w:rFonts w:ascii="Wingdings" w:hAnsi="Wingdings" w:cs="Wingdings"/>
          <w:color w:val="3E3E3E"/>
          <w:sz w:val="20"/>
          <w:szCs w:val="20"/>
        </w:rPr>
        <w:t>ü</w:t>
      </w:r>
      <w:r>
        <w:t xml:space="preserve"> </w:t>
      </w:r>
      <w:r w:rsidR="00636689">
        <w:t>Grupo de especialistas: apoyo de especialistas externos al equipo de proyecto (experto en</w:t>
      </w:r>
      <w:r>
        <w:t xml:space="preserve"> </w:t>
      </w:r>
      <w:r w:rsidR="00636689">
        <w:t>comunicaciones, especialistas en financiero, …).</w:t>
      </w:r>
    </w:p>
    <w:p w14:paraId="39383190" w14:textId="32DADCDB" w:rsidR="00636689" w:rsidRPr="0031790D" w:rsidRDefault="004910F7" w:rsidP="0037211C">
      <w:pPr>
        <w:pStyle w:val="Prrafodelista"/>
        <w:numPr>
          <w:ilvl w:val="1"/>
          <w:numId w:val="3"/>
        </w:numPr>
        <w:autoSpaceDE w:val="0"/>
        <w:autoSpaceDN w:val="0"/>
        <w:adjustRightInd w:val="0"/>
        <w:spacing w:after="0" w:line="240" w:lineRule="auto"/>
        <w:rPr>
          <w:rFonts w:ascii="Calibri" w:hAnsi="Calibri" w:cs="Calibri"/>
          <w:color w:val="8C446F"/>
          <w:sz w:val="40"/>
          <w:szCs w:val="20"/>
        </w:rPr>
      </w:pPr>
      <w:r w:rsidRPr="0031790D">
        <w:rPr>
          <w:rFonts w:ascii="Calibri" w:hAnsi="Calibri" w:cs="Calibri"/>
          <w:color w:val="8C446F"/>
          <w:sz w:val="40"/>
          <w:szCs w:val="20"/>
        </w:rPr>
        <w:t>P</w:t>
      </w:r>
      <w:r w:rsidR="0031790D">
        <w:rPr>
          <w:rFonts w:ascii="Calibri" w:hAnsi="Calibri" w:cs="Calibri"/>
          <w:color w:val="8C446F"/>
          <w:sz w:val="40"/>
          <w:szCs w:val="20"/>
        </w:rPr>
        <w:t xml:space="preserve">lan de </w:t>
      </w:r>
      <w:r w:rsidR="00636689" w:rsidRPr="0031790D">
        <w:rPr>
          <w:rFonts w:ascii="Calibri" w:hAnsi="Calibri" w:cs="Calibri"/>
          <w:color w:val="8C446F"/>
          <w:sz w:val="40"/>
          <w:szCs w:val="20"/>
        </w:rPr>
        <w:t>S</w:t>
      </w:r>
      <w:r w:rsidR="0031790D">
        <w:rPr>
          <w:rFonts w:ascii="Calibri" w:hAnsi="Calibri" w:cs="Calibri"/>
          <w:color w:val="8C446F"/>
          <w:sz w:val="40"/>
          <w:szCs w:val="20"/>
        </w:rPr>
        <w:t>istemas</w:t>
      </w:r>
      <w:r w:rsidR="00636689" w:rsidRPr="0031790D">
        <w:rPr>
          <w:rFonts w:ascii="Calibri" w:hAnsi="Calibri" w:cs="Calibri"/>
          <w:color w:val="8C446F"/>
          <w:sz w:val="40"/>
          <w:szCs w:val="20"/>
        </w:rPr>
        <w:t xml:space="preserve"> </w:t>
      </w:r>
      <w:r w:rsidR="0031790D">
        <w:rPr>
          <w:rFonts w:ascii="Calibri" w:hAnsi="Calibri" w:cs="Calibri"/>
          <w:color w:val="8C446F"/>
          <w:sz w:val="40"/>
          <w:szCs w:val="20"/>
        </w:rPr>
        <w:t>de información.</w:t>
      </w:r>
    </w:p>
    <w:p w14:paraId="5252EE56" w14:textId="77777777" w:rsidR="00636689" w:rsidRDefault="00636689" w:rsidP="00636689">
      <w:pPr>
        <w:autoSpaceDE w:val="0"/>
        <w:autoSpaceDN w:val="0"/>
        <w:adjustRightInd w:val="0"/>
        <w:spacing w:after="0" w:line="240" w:lineRule="auto"/>
        <w:rPr>
          <w:rFonts w:ascii="Calibri" w:hAnsi="Calibri" w:cs="Calibri"/>
          <w:color w:val="000000"/>
          <w:sz w:val="20"/>
          <w:szCs w:val="20"/>
        </w:rPr>
      </w:pPr>
    </w:p>
    <w:p w14:paraId="0A486373" w14:textId="0F3B43C1" w:rsidR="00636689" w:rsidRDefault="00636689" w:rsidP="003770AA">
      <w:pPr>
        <w:pStyle w:val="Predeterminado"/>
      </w:pPr>
      <w:r>
        <w:t>Para implementar las estrategias de los sistemas de información debemos realizar lo que se</w:t>
      </w:r>
      <w:r w:rsidR="00F90D9C">
        <w:t xml:space="preserve"> </w:t>
      </w:r>
      <w:r>
        <w:t xml:space="preserve">denomina un </w:t>
      </w:r>
      <w:r>
        <w:rPr>
          <w:b/>
          <w:bCs/>
        </w:rPr>
        <w:t>Plan de sistemas de información</w:t>
      </w:r>
      <w:r>
        <w:t>.</w:t>
      </w:r>
    </w:p>
    <w:p w14:paraId="0D9E4E49" w14:textId="5A3C37F1" w:rsidR="00636689" w:rsidRDefault="00636689" w:rsidP="003770AA">
      <w:pPr>
        <w:pStyle w:val="Predeterminado"/>
      </w:pPr>
      <w:r>
        <w:t>Hay que partir de la situación actual de los procesos internos, identificar las transformaciones</w:t>
      </w:r>
      <w:r w:rsidR="00F22E2E">
        <w:t xml:space="preserve"> </w:t>
      </w:r>
      <w:r>
        <w:t>oportunas, y desarrollar los cambios necesarios en los Sistemas de Información que los soportan</w:t>
      </w:r>
      <w:r w:rsidR="00F22E2E">
        <w:t xml:space="preserve"> </w:t>
      </w:r>
      <w:r>
        <w:t>para alcanzar las metas y objetivos de negocio fijados por la organización.</w:t>
      </w:r>
    </w:p>
    <w:p w14:paraId="65B91054" w14:textId="10A852F6" w:rsidR="00636689" w:rsidRDefault="00636689" w:rsidP="003770AA">
      <w:pPr>
        <w:pStyle w:val="Predeterminado"/>
      </w:pPr>
      <w:r>
        <w:t xml:space="preserve">La planificación estratégica de los sistemas de </w:t>
      </w:r>
      <w:r w:rsidR="006E1DF4">
        <w:t>información</w:t>
      </w:r>
      <w:r>
        <w:t xml:space="preserve"> tiene como propósito la revisión del</w:t>
      </w:r>
      <w:r w:rsidR="00F22E2E">
        <w:t xml:space="preserve"> </w:t>
      </w:r>
      <w:r>
        <w:t>estado actual de la organización, la identificación de la situación estratégica deseada y la</w:t>
      </w:r>
      <w:r w:rsidR="00F22E2E">
        <w:t xml:space="preserve"> </w:t>
      </w:r>
      <w:r>
        <w:t>planificación de los proyectos y cambios en la organización necesarios para alcanzar dicho estado</w:t>
      </w:r>
      <w:r w:rsidR="0046298A">
        <w:t xml:space="preserve"> </w:t>
      </w:r>
      <w:r>
        <w:t>deseado, habitualmente en un periodo de 3 o 5 años. Esta actividad debe involucrar a todos los</w:t>
      </w:r>
      <w:r w:rsidR="0046298A">
        <w:t xml:space="preserve"> </w:t>
      </w:r>
      <w:r>
        <w:t>actores relevantes de la organización para conseguir la alineación de los objetivos de los sistemas</w:t>
      </w:r>
      <w:r w:rsidR="0046298A">
        <w:t xml:space="preserve"> </w:t>
      </w:r>
      <w:r>
        <w:t>de información con la estrategia organizativa.</w:t>
      </w:r>
    </w:p>
    <w:p w14:paraId="37BA16BA" w14:textId="1A3FDFF9" w:rsidR="00636689" w:rsidRDefault="00636689" w:rsidP="003770AA">
      <w:pPr>
        <w:pStyle w:val="Predeterminado"/>
        <w:rPr>
          <w:color w:val="262626"/>
          <w:sz w:val="20"/>
          <w:szCs w:val="20"/>
        </w:rPr>
      </w:pPr>
      <w:r>
        <w:t>Un plan estratégico de sistemas de información permite mejorar ciertas cuestiones clave para la</w:t>
      </w:r>
      <w:r w:rsidR="0046298A">
        <w:t xml:space="preserve"> </w:t>
      </w:r>
      <w:r>
        <w:t>organización como son:</w:t>
      </w:r>
    </w:p>
    <w:p w14:paraId="0519A115" w14:textId="77777777" w:rsidR="006E1DF4" w:rsidRDefault="00636689" w:rsidP="003770AA">
      <w:pPr>
        <w:pStyle w:val="Predeterminado"/>
        <w:numPr>
          <w:ilvl w:val="0"/>
          <w:numId w:val="4"/>
        </w:numPr>
      </w:pPr>
      <w:r>
        <w:t>Mejora de la productividad a nivel global.</w:t>
      </w:r>
    </w:p>
    <w:p w14:paraId="498258A3" w14:textId="77777777" w:rsidR="006E1DF4" w:rsidRDefault="00636689" w:rsidP="003770AA">
      <w:pPr>
        <w:pStyle w:val="Predeterminado"/>
        <w:numPr>
          <w:ilvl w:val="0"/>
          <w:numId w:val="4"/>
        </w:numPr>
      </w:pPr>
      <w:r>
        <w:t>Ahorro de costes.</w:t>
      </w:r>
    </w:p>
    <w:p w14:paraId="3DAA872F" w14:textId="77777777" w:rsidR="006E1DF4" w:rsidRDefault="00636689" w:rsidP="003770AA">
      <w:pPr>
        <w:pStyle w:val="Predeterminado"/>
        <w:numPr>
          <w:ilvl w:val="0"/>
          <w:numId w:val="4"/>
        </w:numPr>
      </w:pPr>
      <w:r w:rsidRPr="006E1DF4">
        <w:rPr>
          <w:rFonts w:ascii="Symbol" w:hAnsi="Symbol" w:cs="Symbol"/>
          <w:color w:val="4F82BE"/>
        </w:rPr>
        <w:t xml:space="preserve"> </w:t>
      </w:r>
      <w:r>
        <w:t>Automatización de tareas.</w:t>
      </w:r>
    </w:p>
    <w:p w14:paraId="2B73F415" w14:textId="77777777" w:rsidR="006E1DF4" w:rsidRDefault="00636689" w:rsidP="003770AA">
      <w:pPr>
        <w:pStyle w:val="Predeterminado"/>
        <w:numPr>
          <w:ilvl w:val="0"/>
          <w:numId w:val="4"/>
        </w:numPr>
      </w:pPr>
      <w:r>
        <w:lastRenderedPageBreak/>
        <w:t>Disponer de dato único.</w:t>
      </w:r>
    </w:p>
    <w:p w14:paraId="3F899EE5" w14:textId="77777777" w:rsidR="006E1DF4" w:rsidRDefault="00636689" w:rsidP="003770AA">
      <w:pPr>
        <w:pStyle w:val="Predeterminado"/>
        <w:numPr>
          <w:ilvl w:val="0"/>
          <w:numId w:val="4"/>
        </w:numPr>
      </w:pPr>
      <w:r w:rsidRPr="006E1DF4">
        <w:rPr>
          <w:rFonts w:ascii="Symbol" w:hAnsi="Symbol" w:cs="Symbol"/>
          <w:color w:val="4F82BE"/>
        </w:rPr>
        <w:t xml:space="preserve"> </w:t>
      </w:r>
      <w:r>
        <w:t>Mejora en la comunicación interna.</w:t>
      </w:r>
    </w:p>
    <w:p w14:paraId="48B9446D" w14:textId="77777777" w:rsidR="006E1DF4" w:rsidRDefault="00636689" w:rsidP="003770AA">
      <w:pPr>
        <w:pStyle w:val="Predeterminado"/>
        <w:numPr>
          <w:ilvl w:val="0"/>
          <w:numId w:val="4"/>
        </w:numPr>
      </w:pPr>
      <w:r>
        <w:t>Mejora en la relación con el cliente.</w:t>
      </w:r>
    </w:p>
    <w:p w14:paraId="161DF767" w14:textId="63D09A45" w:rsidR="006E1DF4" w:rsidRDefault="00636689" w:rsidP="003770AA">
      <w:pPr>
        <w:pStyle w:val="Predeterminado"/>
        <w:numPr>
          <w:ilvl w:val="0"/>
          <w:numId w:val="4"/>
        </w:numPr>
      </w:pPr>
      <w:r w:rsidRPr="006E1DF4">
        <w:rPr>
          <w:rFonts w:ascii="Symbol" w:hAnsi="Symbol" w:cs="Symbol"/>
          <w:color w:val="4F82BE"/>
        </w:rPr>
        <w:t xml:space="preserve"> </w:t>
      </w:r>
      <w:r>
        <w:t xml:space="preserve">Unificación en herramientas de ofimática, email, ficheros, </w:t>
      </w:r>
      <w:r w:rsidR="006E1DF4">
        <w:t>intranet, …</w:t>
      </w:r>
    </w:p>
    <w:p w14:paraId="2D3FA823" w14:textId="77777777" w:rsidR="006E1DF4" w:rsidRDefault="00636689" w:rsidP="003770AA">
      <w:pPr>
        <w:pStyle w:val="Predeterminado"/>
        <w:numPr>
          <w:ilvl w:val="0"/>
          <w:numId w:val="4"/>
        </w:numPr>
      </w:pPr>
      <w:r w:rsidRPr="006E1DF4">
        <w:rPr>
          <w:rFonts w:ascii="Symbol" w:hAnsi="Symbol" w:cs="Symbol"/>
          <w:color w:val="4F82BE"/>
        </w:rPr>
        <w:t xml:space="preserve"> </w:t>
      </w:r>
      <w:r>
        <w:t>Mejora en la seguridad de la información y ciberseguridad.</w:t>
      </w:r>
    </w:p>
    <w:p w14:paraId="4A21FDA0" w14:textId="77777777" w:rsidR="006E1DF4" w:rsidRDefault="00636689" w:rsidP="003770AA">
      <w:pPr>
        <w:pStyle w:val="Predeterminado"/>
        <w:numPr>
          <w:ilvl w:val="0"/>
          <w:numId w:val="4"/>
        </w:numPr>
      </w:pPr>
      <w:r>
        <w:t>Uso o adopción de las nuevas tecnologías Cloud, SaaS, etc.</w:t>
      </w:r>
    </w:p>
    <w:p w14:paraId="098961BF" w14:textId="35A03D30" w:rsidR="00636689" w:rsidRPr="003770AA" w:rsidRDefault="00636689" w:rsidP="003770AA">
      <w:pPr>
        <w:pStyle w:val="Predeterminado"/>
        <w:numPr>
          <w:ilvl w:val="0"/>
          <w:numId w:val="4"/>
        </w:numPr>
      </w:pPr>
      <w:r>
        <w:t>Disponibilidad de los servicios de cara a todos los interesados anteriormente comentados</w:t>
      </w:r>
    </w:p>
    <w:p w14:paraId="1AF7D3EA" w14:textId="650A4499" w:rsidR="00636689" w:rsidRDefault="00636689" w:rsidP="003770AA">
      <w:pPr>
        <w:pStyle w:val="Predeterminado"/>
      </w:pPr>
      <w:r>
        <w:t>En ocasiones y en la actualidad el desarrollo de un plan estratégico de los sistemas de información</w:t>
      </w:r>
      <w:r w:rsidR="00CF6E7F">
        <w:t xml:space="preserve"> </w:t>
      </w:r>
      <w:r>
        <w:t>está muy re</w:t>
      </w:r>
      <w:r w:rsidR="00CF6E7F">
        <w:t>la</w:t>
      </w:r>
      <w:r>
        <w:t xml:space="preserve">cionado con el concepto denominado </w:t>
      </w:r>
      <w:r>
        <w:rPr>
          <w:b/>
          <w:bCs/>
        </w:rPr>
        <w:t>digitalización de la empresa</w:t>
      </w:r>
      <w:r>
        <w:t>, es decir, la</w:t>
      </w:r>
      <w:r w:rsidR="00CF6E7F">
        <w:t xml:space="preserve"> </w:t>
      </w:r>
      <w:r>
        <w:t xml:space="preserve">adopción de las nuevas tecnologías en masa por la organización para ser más </w:t>
      </w:r>
      <w:r w:rsidR="003174C9">
        <w:t>productivos, rentables</w:t>
      </w:r>
      <w:r>
        <w:t>, etc.</w:t>
      </w:r>
    </w:p>
    <w:p w14:paraId="30897992" w14:textId="7906BBE7" w:rsidR="00636689" w:rsidRDefault="00636689" w:rsidP="003770AA">
      <w:pPr>
        <w:pStyle w:val="Predeterminado"/>
      </w:pPr>
      <w:r>
        <w:t>Para ello el responsable del Plan estratégico TI debe planificar las siguientes tres grandes fases:</w:t>
      </w:r>
    </w:p>
    <w:p w14:paraId="46801FD0" w14:textId="77777777" w:rsidR="003174C9" w:rsidRDefault="00636689" w:rsidP="003770AA">
      <w:pPr>
        <w:pStyle w:val="Predeterminado"/>
        <w:numPr>
          <w:ilvl w:val="0"/>
          <w:numId w:val="5"/>
        </w:numPr>
      </w:pPr>
      <w:r w:rsidRPr="003174C9">
        <w:rPr>
          <w:b/>
          <w:bCs/>
        </w:rPr>
        <w:t>AS-IS.</w:t>
      </w:r>
      <w:r>
        <w:t xml:space="preserve"> Entender la situación actual, sobre todo en el </w:t>
      </w:r>
      <w:proofErr w:type="spellStart"/>
      <w:r>
        <w:t>core</w:t>
      </w:r>
      <w:proofErr w:type="spellEnd"/>
      <w:r>
        <w:t xml:space="preserve"> del negocio, sus necesidades en</w:t>
      </w:r>
      <w:r w:rsidR="003174C9">
        <w:t xml:space="preserve"> </w:t>
      </w:r>
      <w:r>
        <w:t>materia de procesos e informáticas no cubiertas actualmente. Para ello se establecen</w:t>
      </w:r>
      <w:r w:rsidR="003174C9">
        <w:t xml:space="preserve"> </w:t>
      </w:r>
      <w:r>
        <w:t>reuniones con los principales usuarios (</w:t>
      </w:r>
      <w:proofErr w:type="spellStart"/>
      <w:r>
        <w:t>key</w:t>
      </w:r>
      <w:proofErr w:type="spellEnd"/>
      <w:r>
        <w:t xml:space="preserve"> </w:t>
      </w:r>
      <w:proofErr w:type="spellStart"/>
      <w:r>
        <w:t>users</w:t>
      </w:r>
      <w:proofErr w:type="spellEnd"/>
      <w:r>
        <w:t>) y se analiza cada gap (diferencia o</w:t>
      </w:r>
      <w:r w:rsidR="003174C9">
        <w:t xml:space="preserve"> </w:t>
      </w:r>
      <w:r>
        <w:t>problema) con lo que realmente requiere la empresa. De igual forma se establece</w:t>
      </w:r>
      <w:r w:rsidR="003174C9">
        <w:t xml:space="preserve"> </w:t>
      </w:r>
      <w:r>
        <w:t>necesidades a corto y medio plazo que la empresa u organización tiene para poder</w:t>
      </w:r>
      <w:r w:rsidR="003174C9">
        <w:t xml:space="preserve"> </w:t>
      </w:r>
      <w:r>
        <w:t>acompañar su situación estratégica.</w:t>
      </w:r>
    </w:p>
    <w:p w14:paraId="71B0A4F6" w14:textId="77777777" w:rsidR="003174C9" w:rsidRDefault="00636689" w:rsidP="003770AA">
      <w:pPr>
        <w:pStyle w:val="Predeterminado"/>
        <w:numPr>
          <w:ilvl w:val="0"/>
          <w:numId w:val="5"/>
        </w:numPr>
      </w:pPr>
      <w:r w:rsidRPr="003174C9">
        <w:rPr>
          <w:rFonts w:ascii="Symbol" w:hAnsi="Symbol" w:cs="Symbol"/>
          <w:color w:val="4F82BE"/>
        </w:rPr>
        <w:t xml:space="preserve"> </w:t>
      </w:r>
      <w:r w:rsidRPr="003174C9">
        <w:rPr>
          <w:b/>
          <w:bCs/>
        </w:rPr>
        <w:t>TO-BE.</w:t>
      </w:r>
      <w:r>
        <w:t xml:space="preserve"> Una vez entendido el AS-IS de la empresa, con toda la información recabada y</w:t>
      </w:r>
      <w:r w:rsidR="003174C9">
        <w:t xml:space="preserve"> </w:t>
      </w:r>
      <w:r>
        <w:t>bajo los parámetros de Cloud, movilidad, ahorro de costes, disponibilidad, automatización,</w:t>
      </w:r>
      <w:r w:rsidR="003174C9">
        <w:t xml:space="preserve"> </w:t>
      </w:r>
      <w:r>
        <w:t>multidispositivo, interconexión, automatización… y algunos otros estudiamos cual debería</w:t>
      </w:r>
      <w:r w:rsidR="003174C9">
        <w:t xml:space="preserve"> </w:t>
      </w:r>
      <w:r>
        <w:t>ser el mapa de aplicaciones idóneo que en un futuro a corto y medio plazo acompañe su</w:t>
      </w:r>
      <w:r w:rsidR="003174C9">
        <w:t xml:space="preserve"> </w:t>
      </w:r>
      <w:r>
        <w:t>estrategia. Se plantean escenarios y en debate y consenso con el cliente, con su cultura,</w:t>
      </w:r>
      <w:r w:rsidR="003174C9">
        <w:t xml:space="preserve"> </w:t>
      </w:r>
      <w:r>
        <w:t>se llega al idóneo.</w:t>
      </w:r>
    </w:p>
    <w:p w14:paraId="2BDD8C9E" w14:textId="37431A87" w:rsidR="00636689" w:rsidRDefault="00636689" w:rsidP="003770AA">
      <w:pPr>
        <w:pStyle w:val="Predeterminado"/>
        <w:numPr>
          <w:ilvl w:val="0"/>
          <w:numId w:val="5"/>
        </w:numPr>
      </w:pPr>
      <w:r w:rsidRPr="003174C9">
        <w:rPr>
          <w:rFonts w:ascii="Symbol" w:hAnsi="Symbol" w:cs="Symbol"/>
          <w:color w:val="4F82BE"/>
        </w:rPr>
        <w:t xml:space="preserve"> </w:t>
      </w:r>
      <w:r w:rsidRPr="003174C9">
        <w:rPr>
          <w:b/>
          <w:bCs/>
        </w:rPr>
        <w:t>Plan de acción.</w:t>
      </w:r>
      <w:r>
        <w:t xml:space="preserve"> Una vez se tienen claro cómo vamos a resolver el TO-BE planteamos</w:t>
      </w:r>
      <w:r w:rsidR="003174C9">
        <w:t xml:space="preserve"> </w:t>
      </w:r>
      <w:r>
        <w:t>proyectos y establecemos fechas, costes y responsables en un diagrama de Gantt.</w:t>
      </w:r>
    </w:p>
    <w:p w14:paraId="54447FEA" w14:textId="2DA14FAB" w:rsidR="00636689" w:rsidRDefault="00E7684C" w:rsidP="00E7684C">
      <w:pPr>
        <w:autoSpaceDE w:val="0"/>
        <w:autoSpaceDN w:val="0"/>
        <w:adjustRightInd w:val="0"/>
        <w:spacing w:after="0" w:line="240" w:lineRule="auto"/>
        <w:ind w:left="1134"/>
        <w:jc w:val="both"/>
        <w:rPr>
          <w:rFonts w:ascii="Arial" w:hAnsi="Arial" w:cs="Arial"/>
          <w:color w:val="262626"/>
          <w:sz w:val="20"/>
          <w:szCs w:val="20"/>
        </w:rPr>
      </w:pPr>
      <w:r>
        <w:rPr>
          <w:rFonts w:ascii="Arial" w:hAnsi="Arial" w:cs="Arial"/>
          <w:noProof/>
          <w:color w:val="262626"/>
          <w:sz w:val="20"/>
          <w:szCs w:val="20"/>
        </w:rPr>
        <w:lastRenderedPageBreak/>
        <w:drawing>
          <wp:inline distT="0" distB="0" distL="0" distR="0" wp14:anchorId="65E6F8C7" wp14:editId="04C226D6">
            <wp:extent cx="5851002" cy="295981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2290" cy="2975644"/>
                    </a:xfrm>
                    <a:prstGeom prst="rect">
                      <a:avLst/>
                    </a:prstGeom>
                    <a:noFill/>
                    <a:ln>
                      <a:noFill/>
                    </a:ln>
                  </pic:spPr>
                </pic:pic>
              </a:graphicData>
            </a:graphic>
          </wp:inline>
        </w:drawing>
      </w:r>
    </w:p>
    <w:p w14:paraId="62EC1E08" w14:textId="77777777" w:rsidR="00636689" w:rsidRDefault="00636689" w:rsidP="003770AA">
      <w:pPr>
        <w:autoSpaceDE w:val="0"/>
        <w:autoSpaceDN w:val="0"/>
        <w:adjustRightInd w:val="0"/>
        <w:spacing w:after="0" w:line="240" w:lineRule="auto"/>
        <w:jc w:val="both"/>
        <w:rPr>
          <w:rFonts w:ascii="Arial" w:hAnsi="Arial" w:cs="Arial"/>
          <w:color w:val="262626"/>
          <w:sz w:val="20"/>
          <w:szCs w:val="20"/>
        </w:rPr>
      </w:pPr>
    </w:p>
    <w:p w14:paraId="5CFF6D45" w14:textId="18684806" w:rsidR="00E7684C" w:rsidRDefault="00C244F7" w:rsidP="00C244F7">
      <w:pPr>
        <w:autoSpaceDE w:val="0"/>
        <w:autoSpaceDN w:val="0"/>
        <w:adjustRightInd w:val="0"/>
        <w:spacing w:after="0" w:line="240" w:lineRule="auto"/>
        <w:jc w:val="center"/>
        <w:rPr>
          <w:rFonts w:ascii="Arial" w:hAnsi="Arial" w:cs="Arial"/>
          <w:color w:val="262626"/>
          <w:sz w:val="22"/>
        </w:rPr>
      </w:pPr>
      <w:r w:rsidRPr="00C244F7">
        <w:rPr>
          <w:rFonts w:ascii="Arial" w:hAnsi="Arial" w:cs="Arial"/>
          <w:color w:val="262626"/>
          <w:sz w:val="22"/>
        </w:rPr>
        <w:t>Diagrama de un plan estratégico de los sistemas de información en el contexto actual de digitalización de las empresas.</w:t>
      </w:r>
    </w:p>
    <w:p w14:paraId="739FBD15" w14:textId="77777777" w:rsidR="00C244F7" w:rsidRPr="00C244F7" w:rsidRDefault="00C244F7" w:rsidP="00C244F7">
      <w:pPr>
        <w:autoSpaceDE w:val="0"/>
        <w:autoSpaceDN w:val="0"/>
        <w:adjustRightInd w:val="0"/>
        <w:spacing w:after="0" w:line="240" w:lineRule="auto"/>
        <w:jc w:val="center"/>
        <w:rPr>
          <w:rFonts w:ascii="Arial" w:hAnsi="Arial" w:cs="Arial"/>
          <w:color w:val="262626"/>
          <w:sz w:val="22"/>
        </w:rPr>
      </w:pPr>
    </w:p>
    <w:p w14:paraId="3E4EF958" w14:textId="77777777" w:rsidR="00C244F7" w:rsidRPr="00C244F7" w:rsidRDefault="00C244F7" w:rsidP="00C244F7">
      <w:pPr>
        <w:autoSpaceDE w:val="0"/>
        <w:autoSpaceDN w:val="0"/>
        <w:adjustRightInd w:val="0"/>
        <w:spacing w:after="0" w:line="240" w:lineRule="auto"/>
        <w:rPr>
          <w:rFonts w:ascii="Arial" w:hAnsi="Arial" w:cs="Arial"/>
          <w:color w:val="262626"/>
          <w:sz w:val="20"/>
          <w:szCs w:val="20"/>
        </w:rPr>
      </w:pPr>
    </w:p>
    <w:p w14:paraId="0DD9B4A4" w14:textId="43D4FD1F" w:rsidR="00636689" w:rsidRDefault="00636689" w:rsidP="003770AA">
      <w:pPr>
        <w:pStyle w:val="Predeterminado"/>
      </w:pPr>
      <w:r>
        <w:t>Un plan estratégico TI es la mejor forma que tiene una empresa para poder acompañar, por un</w:t>
      </w:r>
      <w:r w:rsidR="00910D1C">
        <w:t xml:space="preserve"> </w:t>
      </w:r>
      <w:r>
        <w:t>lado, la estrategia de la empresa y por otro para alcanzar lo que denominamos la empresa digital,</w:t>
      </w:r>
      <w:r w:rsidR="00910D1C">
        <w:t xml:space="preserve"> </w:t>
      </w:r>
      <w:r>
        <w:t>es decir, la digitalización y automatización de la mayoría de sus procesos.</w:t>
      </w:r>
    </w:p>
    <w:p w14:paraId="2B080BE2" w14:textId="4BD6DF7A" w:rsidR="00660BFE" w:rsidRDefault="00CC3771" w:rsidP="0037211C">
      <w:pPr>
        <w:pStyle w:val="Titulo2"/>
        <w:numPr>
          <w:ilvl w:val="0"/>
          <w:numId w:val="3"/>
        </w:numPr>
        <w:rPr>
          <w:rFonts w:ascii="Calibri" w:hAnsi="Calibri"/>
          <w:color w:val="8C446F"/>
          <w:sz w:val="40"/>
        </w:rPr>
      </w:pPr>
      <w:bookmarkStart w:id="11" w:name="_Toc122282371"/>
      <w:r w:rsidRPr="0031790D">
        <w:rPr>
          <w:rFonts w:ascii="Calibri" w:hAnsi="Calibri"/>
          <w:color w:val="8C446F"/>
          <w:sz w:val="40"/>
        </w:rPr>
        <w:t>Buenas prácticas ágiles: Lean, Kanban, SCRUM</w:t>
      </w:r>
      <w:bookmarkEnd w:id="11"/>
    </w:p>
    <w:p w14:paraId="0D4838A5" w14:textId="77777777" w:rsidR="00910D1C" w:rsidRPr="0031790D" w:rsidRDefault="00910D1C" w:rsidP="00910D1C">
      <w:pPr>
        <w:pStyle w:val="Titulo2"/>
        <w:ind w:left="810"/>
        <w:rPr>
          <w:rFonts w:ascii="Calibri" w:hAnsi="Calibri"/>
          <w:color w:val="8C446F"/>
          <w:sz w:val="40"/>
        </w:rPr>
      </w:pPr>
    </w:p>
    <w:p w14:paraId="2FC1A0FA" w14:textId="77777777" w:rsidR="00871161" w:rsidRDefault="000B5AC4" w:rsidP="00F7413E">
      <w:pPr>
        <w:pStyle w:val="Predeterminado"/>
      </w:pPr>
      <w:r>
        <w:t>Las metodologías tradicionales (las predictivas, e incluso las evolutivas) de desarrollo de software se basan en los siguientes principios:</w:t>
      </w:r>
    </w:p>
    <w:p w14:paraId="69BAD328" w14:textId="77777777" w:rsidR="00871161" w:rsidRDefault="000B5AC4" w:rsidP="0037211C">
      <w:pPr>
        <w:pStyle w:val="Predeterminado"/>
        <w:numPr>
          <w:ilvl w:val="0"/>
          <w:numId w:val="8"/>
        </w:numPr>
      </w:pPr>
      <w:r>
        <w:t>Definición exhaustiva de requerimientos.</w:t>
      </w:r>
    </w:p>
    <w:p w14:paraId="1A6BF502" w14:textId="77777777" w:rsidR="00871161" w:rsidRDefault="000B5AC4" w:rsidP="0037211C">
      <w:pPr>
        <w:pStyle w:val="Predeterminado"/>
        <w:numPr>
          <w:ilvl w:val="0"/>
          <w:numId w:val="8"/>
        </w:numPr>
      </w:pPr>
      <w:r>
        <w:t>Análisis y diseño lo más completos posibles.</w:t>
      </w:r>
    </w:p>
    <w:p w14:paraId="1E78DD05" w14:textId="77777777" w:rsidR="00871161" w:rsidRDefault="000B5AC4" w:rsidP="0037211C">
      <w:pPr>
        <w:pStyle w:val="Predeterminado"/>
        <w:numPr>
          <w:ilvl w:val="0"/>
          <w:numId w:val="8"/>
        </w:numPr>
      </w:pPr>
      <w:r>
        <w:t>Diseño genérico que intente anticiparse a futuras necesidades.</w:t>
      </w:r>
    </w:p>
    <w:p w14:paraId="4224E186" w14:textId="77777777" w:rsidR="00871161" w:rsidRDefault="000B5AC4" w:rsidP="0037211C">
      <w:pPr>
        <w:pStyle w:val="Predeterminado"/>
        <w:numPr>
          <w:ilvl w:val="0"/>
          <w:numId w:val="8"/>
        </w:numPr>
      </w:pPr>
      <w:r>
        <w:t>Reducción del número de cambios en la fase de desarrollo en la medida de lo posible.</w:t>
      </w:r>
    </w:p>
    <w:p w14:paraId="752DF8FB" w14:textId="2BDC6BEB" w:rsidR="000B5AC4" w:rsidRDefault="000B5AC4" w:rsidP="0037211C">
      <w:pPr>
        <w:pStyle w:val="Predeterminado"/>
        <w:numPr>
          <w:ilvl w:val="0"/>
          <w:numId w:val="8"/>
        </w:numPr>
      </w:pPr>
      <w:r>
        <w:t>Detección de fallos en las fases iniciales.</w:t>
      </w:r>
    </w:p>
    <w:p w14:paraId="77197E6F" w14:textId="77777777" w:rsidR="000B5AC4" w:rsidRDefault="000B5AC4" w:rsidP="00F7413E">
      <w:pPr>
        <w:pStyle w:val="Predeterminado"/>
      </w:pPr>
      <w:r>
        <w:t>De ellos se puede entrever que uno de los mayores problemas es la incorporación de un cambio en mitad del desarrollo, especialmente cuanto más avanzado se encuentra el proyecto. Pero en desarrollo de software es extremadamente complejo poder precisar todos los requerimientos del sistema al inicio del proyecto ya que en cualquier etapa del ciclo de vida puede aparecer una nueva necesidad que requiera un cambio sobre lo planificado.</w:t>
      </w:r>
    </w:p>
    <w:p w14:paraId="6B2B3ED6" w14:textId="1C1512F0" w:rsidR="000B5AC4" w:rsidRDefault="000B5AC4" w:rsidP="00553A8E">
      <w:pPr>
        <w:pStyle w:val="Predeterminado"/>
      </w:pPr>
      <w:r>
        <w:t>Con objeto de discutir sobre estas problemáticas, en 2001 se reúne un grupo de 17 expertos en</w:t>
      </w:r>
      <w:r w:rsidR="00553A8E">
        <w:t xml:space="preserve"> </w:t>
      </w:r>
      <w:r>
        <w:t>desarrollo de software, formando la Agile Alliance. Como resultado de dicha reunión se firma el</w:t>
      </w:r>
      <w:r w:rsidR="00553A8E">
        <w:t xml:space="preserve">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xml:space="preserve"> que se sustenta sobre 4 valores y 12 Principios.</w:t>
      </w:r>
    </w:p>
    <w:p w14:paraId="18897E96" w14:textId="77777777" w:rsidR="00664CB3" w:rsidRDefault="000B5AC4" w:rsidP="00664CB3">
      <w:pPr>
        <w:pStyle w:val="Predeterminado"/>
      </w:pPr>
      <w:r>
        <w:lastRenderedPageBreak/>
        <w:t xml:space="preserve">Los cuatro </w:t>
      </w:r>
      <w:r w:rsidRPr="00664CB3">
        <w:rPr>
          <w:b/>
          <w:bCs/>
        </w:rPr>
        <w:t>valores</w:t>
      </w:r>
      <w:r>
        <w:t xml:space="preserve"> sobre los que se sustentan los principios de agilidad son los siguientes:</w:t>
      </w:r>
    </w:p>
    <w:p w14:paraId="46DB8620" w14:textId="77777777" w:rsidR="00664CB3" w:rsidRDefault="000B5AC4" w:rsidP="00664CB3">
      <w:pPr>
        <w:pStyle w:val="Predeterminado"/>
        <w:numPr>
          <w:ilvl w:val="0"/>
          <w:numId w:val="19"/>
        </w:numPr>
      </w:pPr>
      <w:r>
        <w:t>Se valora a los individuos y sus interacciones, por encima de procesos y herramientas.</w:t>
      </w:r>
    </w:p>
    <w:p w14:paraId="15825E6F" w14:textId="77777777" w:rsidR="00664CB3" w:rsidRDefault="000B5AC4" w:rsidP="00664CB3">
      <w:pPr>
        <w:pStyle w:val="Predeterminado"/>
        <w:numPr>
          <w:ilvl w:val="0"/>
          <w:numId w:val="19"/>
        </w:numPr>
      </w:pPr>
      <w:r>
        <w:t>Se valora un software que funciona, por encima de la documentación exhaustiva.</w:t>
      </w:r>
    </w:p>
    <w:p w14:paraId="3F411D77" w14:textId="77777777" w:rsidR="00664CB3" w:rsidRDefault="000B5AC4" w:rsidP="00664CB3">
      <w:pPr>
        <w:pStyle w:val="Predeterminado"/>
        <w:numPr>
          <w:ilvl w:val="0"/>
          <w:numId w:val="19"/>
        </w:numPr>
      </w:pPr>
      <w:r>
        <w:t>Se valora la colaboración con el cliente, por encima de la negociación contractual.</w:t>
      </w:r>
    </w:p>
    <w:p w14:paraId="55AE68AE" w14:textId="77D19B56" w:rsidR="000B5AC4" w:rsidRDefault="000B5AC4" w:rsidP="00664CB3">
      <w:pPr>
        <w:pStyle w:val="Predeterminado"/>
        <w:numPr>
          <w:ilvl w:val="0"/>
          <w:numId w:val="19"/>
        </w:numPr>
      </w:pPr>
      <w:r>
        <w:t>Se valora la respuesta al cambio, frente al seguimiento de un plan.</w:t>
      </w:r>
    </w:p>
    <w:p w14:paraId="62490C2D" w14:textId="77777777" w:rsidR="000B5AC4" w:rsidRDefault="000B5AC4" w:rsidP="00F7413E">
      <w:pPr>
        <w:pStyle w:val="Predeterminado"/>
      </w:pPr>
      <w:r>
        <w:t>No quiere decir que la agilidad no valore los elementos de la derecha, sino que valora más los de la izquierda. Sobre estos cuatro valores, se desarrollan los siguientes doce principios:</w:t>
      </w:r>
    </w:p>
    <w:p w14:paraId="42BE14CC" w14:textId="77777777" w:rsidR="000B5AC4" w:rsidRDefault="000B5AC4" w:rsidP="00F7413E">
      <w:pPr>
        <w:pStyle w:val="Predeterminado"/>
      </w:pPr>
      <w:r>
        <w:t xml:space="preserve">Los 12 </w:t>
      </w:r>
      <w:r w:rsidRPr="00C54C91">
        <w:rPr>
          <w:b/>
          <w:bCs/>
        </w:rPr>
        <w:t>principios</w:t>
      </w:r>
      <w:r>
        <w:t xml:space="preserve"> que rigen</w:t>
      </w:r>
      <w:r w:rsidRPr="00C54C91">
        <w:t xml:space="preserve"> el</w:t>
      </w:r>
      <w:r w:rsidRPr="00C54C91">
        <w:rPr>
          <w:b/>
          <w:bCs/>
        </w:rPr>
        <w:t xml:space="preserve"> manifiesto ágil</w:t>
      </w:r>
      <w:r>
        <w:t xml:space="preserve"> son los siguientes:</w:t>
      </w:r>
    </w:p>
    <w:p w14:paraId="6F826BEE" w14:textId="77777777" w:rsidR="003679AF" w:rsidRDefault="000B5AC4" w:rsidP="003679AF">
      <w:pPr>
        <w:pStyle w:val="Predeterminado"/>
      </w:pPr>
      <w:r w:rsidRPr="00A9010D">
        <w:t xml:space="preserve">1. </w:t>
      </w:r>
      <w:r>
        <w:t>La máxima prioridad es satisfacer al cliente mediante la entrega temprana y continua de</w:t>
      </w:r>
      <w:r w:rsidR="00553A8E">
        <w:t xml:space="preserve"> </w:t>
      </w:r>
      <w:r>
        <w:t>software de valor.</w:t>
      </w:r>
    </w:p>
    <w:p w14:paraId="1D8087BD" w14:textId="399A4CD5" w:rsidR="000B5AC4" w:rsidRDefault="000B5AC4" w:rsidP="003679AF">
      <w:pPr>
        <w:pStyle w:val="Predeterminado"/>
      </w:pPr>
      <w:r w:rsidRPr="00A9010D">
        <w:t xml:space="preserve">2. </w:t>
      </w:r>
      <w:r>
        <w:t>Los cambios son bienvenidos en cualquier etapa del desarrollo. Los cambios se viven</w:t>
      </w:r>
      <w:r w:rsidR="00553A8E">
        <w:t xml:space="preserve"> </w:t>
      </w:r>
      <w:r>
        <w:t>como una oportunidad de aportar valor al cliente.</w:t>
      </w:r>
    </w:p>
    <w:p w14:paraId="57A00FCE" w14:textId="0955C801" w:rsidR="000B5AC4" w:rsidRDefault="000B5AC4" w:rsidP="00553A8E">
      <w:pPr>
        <w:pStyle w:val="Predeterminado"/>
      </w:pPr>
      <w:r w:rsidRPr="00A9010D">
        <w:t xml:space="preserve">3. </w:t>
      </w:r>
      <w:r>
        <w:t>Entrega frecuente de software que funciona, con periodos de entre un par de semanas y un</w:t>
      </w:r>
      <w:r w:rsidR="00553A8E">
        <w:t xml:space="preserve"> </w:t>
      </w:r>
      <w:r>
        <w:t>par de meses, dando prioridad a periodos cortos.</w:t>
      </w:r>
    </w:p>
    <w:p w14:paraId="242ACE94" w14:textId="15E8A3AE" w:rsidR="000B5AC4" w:rsidRDefault="000B5AC4" w:rsidP="00553A8E">
      <w:pPr>
        <w:pStyle w:val="Predeterminado"/>
      </w:pPr>
      <w:r w:rsidRPr="00A9010D">
        <w:t>4.</w:t>
      </w:r>
      <w:r>
        <w:rPr>
          <w:color w:val="4F82BE"/>
        </w:rPr>
        <w:t xml:space="preserve"> </w:t>
      </w:r>
      <w:r>
        <w:t>Los desarrolladores junto con la gente de negocios deben trabajar juntos a diario en el</w:t>
      </w:r>
      <w:r w:rsidR="00553A8E">
        <w:t xml:space="preserve"> </w:t>
      </w:r>
      <w:r>
        <w:t>proyecto.</w:t>
      </w:r>
    </w:p>
    <w:p w14:paraId="55D0F795" w14:textId="7CF517B4" w:rsidR="000B5AC4" w:rsidRDefault="000B5AC4" w:rsidP="00553A8E">
      <w:pPr>
        <w:pStyle w:val="Predeterminado"/>
      </w:pPr>
      <w:r w:rsidRPr="00A9010D">
        <w:t>5</w:t>
      </w:r>
      <w:r>
        <w:rPr>
          <w:color w:val="4F82BE"/>
        </w:rPr>
        <w:t xml:space="preserve">. </w:t>
      </w:r>
      <w:r>
        <w:t>El proyecto se construye por individuos motivados. Para ello se les da el entorno, la</w:t>
      </w:r>
      <w:r w:rsidR="00553A8E">
        <w:t xml:space="preserve"> </w:t>
      </w:r>
      <w:r>
        <w:t>confianza y el soporte necesario para que realicen el trabajo.</w:t>
      </w:r>
    </w:p>
    <w:p w14:paraId="21DD4F34" w14:textId="0E32A7F7" w:rsidR="000B5AC4" w:rsidRDefault="000B5AC4" w:rsidP="00553A8E">
      <w:pPr>
        <w:pStyle w:val="Predeterminado"/>
      </w:pPr>
      <w:r w:rsidRPr="00A9010D">
        <w:t>6</w:t>
      </w:r>
      <w:r>
        <w:rPr>
          <w:color w:val="4F82BE"/>
        </w:rPr>
        <w:t xml:space="preserve">. </w:t>
      </w:r>
      <w:r>
        <w:t>El método más efectivo y eficaz de intercambiar información con y dentro del equipo de</w:t>
      </w:r>
      <w:r w:rsidR="00553A8E">
        <w:t xml:space="preserve"> </w:t>
      </w:r>
      <w:r>
        <w:t>desarrollo es en una conversación cara a cara.</w:t>
      </w:r>
    </w:p>
    <w:p w14:paraId="42345435" w14:textId="77777777" w:rsidR="000B5AC4" w:rsidRDefault="000B5AC4" w:rsidP="00F7413E">
      <w:pPr>
        <w:pStyle w:val="Predeterminado"/>
      </w:pPr>
      <w:r w:rsidRPr="00A9010D">
        <w:t xml:space="preserve">7. </w:t>
      </w:r>
      <w:r>
        <w:t>La principal medida de progreso es el software que funciona.</w:t>
      </w:r>
    </w:p>
    <w:p w14:paraId="524A0CD6" w14:textId="22D82FE0" w:rsidR="000B5AC4" w:rsidRDefault="000B5AC4" w:rsidP="00553A8E">
      <w:pPr>
        <w:pStyle w:val="Predeterminado"/>
      </w:pPr>
      <w:r w:rsidRPr="00A9010D">
        <w:t xml:space="preserve">8. </w:t>
      </w:r>
      <w:r>
        <w:t>Los procesos ágiles promueven el desarrollo sostenible, lo que implica mantener un ritmo</w:t>
      </w:r>
      <w:r w:rsidR="00553A8E">
        <w:t xml:space="preserve"> </w:t>
      </w:r>
      <w:r>
        <w:t>constante de desarrollo.</w:t>
      </w:r>
    </w:p>
    <w:p w14:paraId="61BA60C3" w14:textId="1E892F78" w:rsidR="000B5AC4" w:rsidRDefault="000B5AC4" w:rsidP="00553A8E">
      <w:pPr>
        <w:pStyle w:val="Predeterminado"/>
      </w:pPr>
      <w:r w:rsidRPr="00A9010D">
        <w:t xml:space="preserve">9. </w:t>
      </w:r>
      <w:r>
        <w:t>La agilidad se ve mejorada por la continua atención a la excelencia técnica y el buen</w:t>
      </w:r>
      <w:r w:rsidR="00553A8E">
        <w:t xml:space="preserve"> </w:t>
      </w:r>
      <w:r>
        <w:t>diseño.</w:t>
      </w:r>
    </w:p>
    <w:p w14:paraId="302DA265" w14:textId="5D11435F" w:rsidR="000B5AC4" w:rsidRDefault="000B5AC4" w:rsidP="00553A8E">
      <w:pPr>
        <w:pStyle w:val="Predeterminado"/>
      </w:pPr>
      <w:r w:rsidRPr="00A9010D">
        <w:t xml:space="preserve">10. </w:t>
      </w:r>
      <w:r>
        <w:t>La simplicidad, entendida como la capacidad de maximizar el trabajo no hecho, es</w:t>
      </w:r>
      <w:r w:rsidR="00553A8E">
        <w:t xml:space="preserve"> </w:t>
      </w:r>
      <w:r>
        <w:t>esencial.</w:t>
      </w:r>
    </w:p>
    <w:p w14:paraId="61BBD7E1" w14:textId="77777777" w:rsidR="000B5AC4" w:rsidRDefault="000B5AC4" w:rsidP="00F7413E">
      <w:pPr>
        <w:pStyle w:val="Predeterminado"/>
      </w:pPr>
      <w:r w:rsidRPr="00A9010D">
        <w:t xml:space="preserve">11. </w:t>
      </w:r>
      <w:r>
        <w:t>Las mejores arquitecturas, requisitos y diseños emergen de los equipos autoorganizados.</w:t>
      </w:r>
    </w:p>
    <w:p w14:paraId="381DD7B0" w14:textId="6F26B565" w:rsidR="000B5AC4" w:rsidRDefault="000B5AC4" w:rsidP="00553A8E">
      <w:pPr>
        <w:pStyle w:val="Predeterminado"/>
      </w:pPr>
      <w:r w:rsidRPr="00A9010D">
        <w:t xml:space="preserve">12. </w:t>
      </w:r>
      <w:r>
        <w:t>En intervalos regulares, el equipo analiza cómo ser más efectivo y ajusta su</w:t>
      </w:r>
      <w:r w:rsidR="00553A8E">
        <w:t xml:space="preserve"> </w:t>
      </w:r>
      <w:r>
        <w:t>comportamiento para conseguirlo</w:t>
      </w:r>
    </w:p>
    <w:p w14:paraId="3E54A826" w14:textId="41D50E7B" w:rsidR="000B5AC4" w:rsidRPr="00CE556F" w:rsidRDefault="00D05138" w:rsidP="00D05138">
      <w:pPr>
        <w:pStyle w:val="Titulo2"/>
        <w:numPr>
          <w:ilvl w:val="1"/>
          <w:numId w:val="3"/>
        </w:numPr>
      </w:pPr>
      <w:bookmarkStart w:id="12" w:name="_Toc122282372"/>
      <w:r>
        <w:rPr>
          <w:rFonts w:ascii="Calibri" w:hAnsi="Calibri"/>
          <w:color w:val="8C446F"/>
          <w:sz w:val="40"/>
        </w:rPr>
        <w:lastRenderedPageBreak/>
        <w:t xml:space="preserve">Metodología </w:t>
      </w:r>
      <w:r w:rsidR="00CE556F">
        <w:rPr>
          <w:rFonts w:ascii="Calibri" w:hAnsi="Calibri"/>
          <w:color w:val="8C446F"/>
          <w:sz w:val="40"/>
        </w:rPr>
        <w:t>Lean</w:t>
      </w:r>
      <w:bookmarkEnd w:id="12"/>
    </w:p>
    <w:p w14:paraId="2599632C" w14:textId="77777777" w:rsidR="00CE556F" w:rsidRDefault="00CE556F" w:rsidP="00CE556F">
      <w:pPr>
        <w:pStyle w:val="Titulo2"/>
        <w:ind w:left="1530"/>
      </w:pPr>
    </w:p>
    <w:p w14:paraId="17CC7106" w14:textId="501F1749" w:rsidR="006951F5" w:rsidRDefault="00AB3194" w:rsidP="00AB3194">
      <w:pPr>
        <w:pStyle w:val="Predeterminado"/>
      </w:pPr>
      <w:r>
        <w:t xml:space="preserve">El origen se encuentra en el sistema de producción de Toyota. El matrimonio </w:t>
      </w:r>
      <w:proofErr w:type="spellStart"/>
      <w:r>
        <w:t>Poppendieck</w:t>
      </w:r>
      <w:proofErr w:type="spellEnd"/>
      <w:r>
        <w:t xml:space="preserve"> lo “trasladan” al software.</w:t>
      </w:r>
      <w:r w:rsidR="00F147F0">
        <w:t xml:space="preserve"> </w:t>
      </w:r>
      <w:r w:rsidR="00F147F0">
        <w:rPr>
          <w:i/>
          <w:iCs/>
        </w:rPr>
        <w:t xml:space="preserve">Lean </w:t>
      </w:r>
      <w:r w:rsidR="00F147F0">
        <w:t>es una palabra inglesa que</w:t>
      </w:r>
      <w:r w:rsidR="00F147F0">
        <w:rPr>
          <w:i/>
          <w:iCs/>
        </w:rPr>
        <w:t xml:space="preserve"> </w:t>
      </w:r>
      <w:r w:rsidR="00F147F0">
        <w:t>significa magra, sin grasa, es decir, que elimina todo aquello que no aporta valor al cliente</w:t>
      </w:r>
      <w:r w:rsidR="00F33DF1">
        <w:t>. Se trata de un p</w:t>
      </w:r>
      <w:r>
        <w:t>roceso sistemático para eliminar desechos o desperdicios en los procesos</w:t>
      </w:r>
      <w:r w:rsidR="00AE3275">
        <w:t xml:space="preserve"> </w:t>
      </w:r>
      <w:r>
        <w:t>(elementos que no aportan valor), reduciendo los costes y aumentando la calidad del producto o del</w:t>
      </w:r>
      <w:r w:rsidR="00AE3275">
        <w:t xml:space="preserve"> </w:t>
      </w:r>
      <w:r>
        <w:t>servicio para entregar productos más rápido y con mejor calidad. La metodología Lean aplicada al SW no</w:t>
      </w:r>
      <w:r w:rsidR="00AE3275">
        <w:t xml:space="preserve"> </w:t>
      </w:r>
      <w:r>
        <w:t>define un proceso concreto, lo importante es demostrar que los procesos están alineados con los</w:t>
      </w:r>
      <w:r w:rsidR="00AE3275">
        <w:t xml:space="preserve"> </w:t>
      </w:r>
      <w:r>
        <w:t>principios.</w:t>
      </w:r>
    </w:p>
    <w:p w14:paraId="2A9F4EFE" w14:textId="25880AD6" w:rsidR="000B5AC4" w:rsidRPr="00353ED1" w:rsidRDefault="00353ED1" w:rsidP="0002224B">
      <w:pPr>
        <w:pStyle w:val="Predeterminado"/>
        <w:rPr>
          <w:b/>
          <w:bCs/>
        </w:rPr>
      </w:pPr>
      <w:r w:rsidRPr="00353ED1">
        <w:rPr>
          <w:b/>
          <w:bCs/>
        </w:rPr>
        <w:t>Principios de Lean:</w:t>
      </w:r>
    </w:p>
    <w:p w14:paraId="2B855A1B" w14:textId="6B2FA08E" w:rsidR="00F4592C" w:rsidRDefault="00F4592C" w:rsidP="007A3985">
      <w:pPr>
        <w:pStyle w:val="Predeterminado"/>
        <w:numPr>
          <w:ilvl w:val="0"/>
          <w:numId w:val="11"/>
        </w:numPr>
      </w:pPr>
      <w:r>
        <w:t>Eliminar desperdicios. Se define desperdicio como cualquier cosa que no añade valor a un producto,</w:t>
      </w:r>
      <w:r w:rsidR="007A3985">
        <w:t xml:space="preserve"> </w:t>
      </w:r>
      <w:r>
        <w:t>desde el punto de vista del cliente. Es el valor más importante representativo de Lean. Ejemplo: es un</w:t>
      </w:r>
      <w:r w:rsidR="007A3985">
        <w:t xml:space="preserve"> </w:t>
      </w:r>
      <w:r>
        <w:t>desperdicio hacer más cosas que lo necesario o desarrollar características más que las</w:t>
      </w:r>
      <w:r w:rsidR="007A3985">
        <w:t xml:space="preserve"> </w:t>
      </w:r>
      <w:r>
        <w:t>inmediatamente necesarias.</w:t>
      </w:r>
    </w:p>
    <w:p w14:paraId="36D153F6" w14:textId="35025E43" w:rsidR="00F4592C" w:rsidRDefault="00F4592C" w:rsidP="0056461F">
      <w:pPr>
        <w:pStyle w:val="Predeterminado"/>
        <w:numPr>
          <w:ilvl w:val="0"/>
          <w:numId w:val="11"/>
        </w:numPr>
      </w:pPr>
      <w:r>
        <w:t>Amplificar el aprendizaje. Como norma general no se obtiene una versión perfecta de nada a la</w:t>
      </w:r>
      <w:r w:rsidR="0056461F">
        <w:t xml:space="preserve"> </w:t>
      </w:r>
      <w:r>
        <w:t>primera, sino que se llevan a cabo varias versiones como parte del proceso de aprendizaje.</w:t>
      </w:r>
    </w:p>
    <w:p w14:paraId="5DB8F6E4" w14:textId="4F2EC6C7" w:rsidR="00F4592C" w:rsidRDefault="00F4592C" w:rsidP="00022976">
      <w:pPr>
        <w:pStyle w:val="Predeterminado"/>
        <w:numPr>
          <w:ilvl w:val="0"/>
          <w:numId w:val="11"/>
        </w:numPr>
      </w:pPr>
      <w:r>
        <w:t>Decidir lo más tarde posible. Se debe de retrasar decisiones basadas en especulaciones e hipótesis,</w:t>
      </w:r>
      <w:r w:rsidR="004B4F87">
        <w:t xml:space="preserve"> </w:t>
      </w:r>
      <w:r>
        <w:t>para tomar decisiones que puedan ser basadas en hechos.</w:t>
      </w:r>
    </w:p>
    <w:p w14:paraId="7D14D44E" w14:textId="141E65D3" w:rsidR="00F4592C" w:rsidRDefault="00F4592C" w:rsidP="0056461F">
      <w:pPr>
        <w:pStyle w:val="Predeterminado"/>
        <w:numPr>
          <w:ilvl w:val="0"/>
          <w:numId w:val="11"/>
        </w:numPr>
      </w:pPr>
      <w:r>
        <w:t xml:space="preserve">Entregar tan rápido como sea posible. Obtener </w:t>
      </w:r>
      <w:proofErr w:type="spellStart"/>
      <w:r>
        <w:t>feedback</w:t>
      </w:r>
      <w:proofErr w:type="spellEnd"/>
      <w:r>
        <w:t xml:space="preserve"> del cliente cuanto antes. Sin velocidad en</w:t>
      </w:r>
      <w:r w:rsidR="00325F6A">
        <w:t xml:space="preserve"> l</w:t>
      </w:r>
      <w:r>
        <w:t xml:space="preserve">a entrega no obtendremos </w:t>
      </w:r>
      <w:proofErr w:type="spellStart"/>
      <w:r>
        <w:t>feedback</w:t>
      </w:r>
      <w:proofErr w:type="spellEnd"/>
      <w:r>
        <w:t xml:space="preserve"> pronto y será más difícil retrasar decisiones.</w:t>
      </w:r>
    </w:p>
    <w:p w14:paraId="0649831F" w14:textId="55175F91" w:rsidR="007A0BBA" w:rsidRDefault="007A0BBA" w:rsidP="007A0BBA">
      <w:pPr>
        <w:pStyle w:val="Predeterminado"/>
        <w:numPr>
          <w:ilvl w:val="0"/>
          <w:numId w:val="11"/>
        </w:numPr>
      </w:pPr>
      <w:r>
        <w:t>Empoderar al equipo, involucrando a los desarrolladores en la toma de decisiones en su área de decisión.</w:t>
      </w:r>
    </w:p>
    <w:p w14:paraId="77F1C070" w14:textId="7CBA2C1E" w:rsidR="007A0BBA" w:rsidRDefault="007A0BBA" w:rsidP="007A0BBA">
      <w:pPr>
        <w:pStyle w:val="Predeterminado"/>
        <w:numPr>
          <w:ilvl w:val="0"/>
          <w:numId w:val="11"/>
        </w:numPr>
      </w:pPr>
      <w:r>
        <w:t>Embeber la calidad. Adquirir prácticas que aseguren la calidad lo antes posible durante el proceso de construcción.</w:t>
      </w:r>
    </w:p>
    <w:p w14:paraId="7159D9AD" w14:textId="5A0062E2" w:rsidR="007A0BBA" w:rsidRDefault="007A0BBA" w:rsidP="007A0BBA">
      <w:pPr>
        <w:pStyle w:val="Predeterminado"/>
        <w:numPr>
          <w:ilvl w:val="0"/>
          <w:numId w:val="11"/>
        </w:numPr>
      </w:pPr>
      <w:r>
        <w:t>Ver el todo. Uno de los grandes problemas de hoy en día de los proyectos software es que los expertos en cualquier área tienen tendencia a maximizar la importancia de aquella parte en la que son expertos. De tal manera que hay que evitar esto, y ver el sistema como un todo.</w:t>
      </w:r>
    </w:p>
    <w:p w14:paraId="7A0A9AC9" w14:textId="773325CB" w:rsidR="005B5A07" w:rsidRDefault="005B5A07" w:rsidP="00F7413E">
      <w:pPr>
        <w:pStyle w:val="Predeterminado"/>
        <w:rPr>
          <w:b/>
          <w:bCs/>
        </w:rPr>
      </w:pPr>
      <w:r w:rsidRPr="005B5A07">
        <w:rPr>
          <w:b/>
          <w:bCs/>
        </w:rPr>
        <w:t>Prácticas y técnicas asociadas.</w:t>
      </w:r>
    </w:p>
    <w:p w14:paraId="501E483F" w14:textId="6EB2077E" w:rsidR="00CC6590" w:rsidRDefault="00CC6590" w:rsidP="00CC6590">
      <w:pPr>
        <w:pStyle w:val="Predeterminado"/>
      </w:pPr>
      <w:r>
        <w:t>Existen una serie de técnicas y prácticas que se adoptan habitualmente dentro del ámbito lean para el desarrollo del SW:</w:t>
      </w:r>
    </w:p>
    <w:p w14:paraId="0E5E2888" w14:textId="54361436" w:rsidR="00CC6590" w:rsidRDefault="00CC6590" w:rsidP="00CC6590">
      <w:pPr>
        <w:pStyle w:val="Predeterminado"/>
      </w:pPr>
      <w:r>
        <w:t xml:space="preserve">● </w:t>
      </w:r>
      <w:proofErr w:type="spellStart"/>
      <w:r w:rsidRPr="00435EC7">
        <w:rPr>
          <w:b/>
          <w:bCs/>
        </w:rPr>
        <w:t>Value</w:t>
      </w:r>
      <w:proofErr w:type="spellEnd"/>
      <w:r w:rsidRPr="00435EC7">
        <w:rPr>
          <w:b/>
          <w:bCs/>
        </w:rPr>
        <w:t xml:space="preserve"> </w:t>
      </w:r>
      <w:proofErr w:type="spellStart"/>
      <w:r w:rsidRPr="00435EC7">
        <w:rPr>
          <w:b/>
          <w:bCs/>
        </w:rPr>
        <w:t>Stream</w:t>
      </w:r>
      <w:proofErr w:type="spellEnd"/>
      <w:r w:rsidRPr="00435EC7">
        <w:rPr>
          <w:b/>
          <w:bCs/>
        </w:rPr>
        <w:t xml:space="preserve"> </w:t>
      </w:r>
      <w:proofErr w:type="spellStart"/>
      <w:r w:rsidRPr="00435EC7">
        <w:rPr>
          <w:b/>
          <w:bCs/>
        </w:rPr>
        <w:t>Mapping</w:t>
      </w:r>
      <w:proofErr w:type="spellEnd"/>
      <w:r w:rsidRPr="00435EC7">
        <w:rPr>
          <w:b/>
          <w:bCs/>
        </w:rPr>
        <w:t xml:space="preserve"> (VSM):</w:t>
      </w:r>
      <w:r>
        <w:t xml:space="preserve"> Herramienta Lean para analizar el flujo de recursos y de información que se requiere desde que se solicita un producto hasta que se entrega al cliente.</w:t>
      </w:r>
      <w:r w:rsidR="0086094C">
        <w:t xml:space="preserve"> </w:t>
      </w:r>
      <w:r>
        <w:t>Mediante esta herramienta se representa la secuencia de actividades que se llevan a cabo, el</w:t>
      </w:r>
      <w:r w:rsidR="0086094C">
        <w:t xml:space="preserve"> </w:t>
      </w:r>
      <w:r>
        <w:t>promedio de duración y los tiempos de espera. Se usa para representar la posición actual y</w:t>
      </w:r>
      <w:r w:rsidR="0086094C">
        <w:t xml:space="preserve"> </w:t>
      </w:r>
      <w:r>
        <w:t>localizar puntos de mejora.</w:t>
      </w:r>
    </w:p>
    <w:p w14:paraId="0621336D" w14:textId="61D7902D" w:rsidR="00CC6590" w:rsidRDefault="00CC6590" w:rsidP="0086094C">
      <w:pPr>
        <w:pStyle w:val="Predeterminado"/>
      </w:pPr>
      <w:r>
        <w:lastRenderedPageBreak/>
        <w:t xml:space="preserve">● </w:t>
      </w:r>
      <w:r w:rsidRPr="00435EC7">
        <w:rPr>
          <w:b/>
          <w:bCs/>
        </w:rPr>
        <w:t>5S</w:t>
      </w:r>
      <w:r>
        <w:t>: Herramienta que ayuda a organizar el lugar de trabajo (ámbito lógico en ingeniería SW) y a</w:t>
      </w:r>
      <w:r w:rsidR="0086094C">
        <w:t xml:space="preserve"> </w:t>
      </w:r>
      <w:r>
        <w:t>conseguir procesos más eficientes. Consta de los siguientes elementos:</w:t>
      </w:r>
    </w:p>
    <w:p w14:paraId="42BEA235" w14:textId="6CCEF02E" w:rsidR="00CC6590" w:rsidRDefault="00CC6590" w:rsidP="0086094C">
      <w:pPr>
        <w:pStyle w:val="Predeterminado"/>
        <w:ind w:left="1287" w:firstLine="153"/>
      </w:pPr>
      <w:r>
        <w:t xml:space="preserve">o </w:t>
      </w:r>
      <w:proofErr w:type="spellStart"/>
      <w:r>
        <w:t>Sort</w:t>
      </w:r>
      <w:proofErr w:type="spellEnd"/>
      <w:r>
        <w:t xml:space="preserve"> (Clasificar)</w:t>
      </w:r>
      <w:r w:rsidR="007B764B">
        <w:t>.</w:t>
      </w:r>
    </w:p>
    <w:p w14:paraId="098ECC56" w14:textId="6CE31658" w:rsidR="00CC6590" w:rsidRDefault="00CC6590" w:rsidP="0086094C">
      <w:pPr>
        <w:pStyle w:val="Predeterminado"/>
        <w:ind w:left="1134" w:firstLine="306"/>
      </w:pPr>
      <w:r>
        <w:t xml:space="preserve">o Set in </w:t>
      </w:r>
      <w:proofErr w:type="spellStart"/>
      <w:r>
        <w:t>Order</w:t>
      </w:r>
      <w:proofErr w:type="spellEnd"/>
      <w:r>
        <w:t xml:space="preserve"> (Ordenar): Elementos (carpetas, ficheros) ubicados siguiendo lógica que</w:t>
      </w:r>
      <w:r w:rsidR="0086094C">
        <w:t xml:space="preserve"> </w:t>
      </w:r>
      <w:r>
        <w:t xml:space="preserve">facilite su </w:t>
      </w:r>
      <w:r w:rsidR="00435EC7">
        <w:t xml:space="preserve">    </w:t>
      </w:r>
      <w:r>
        <w:t>localización.</w:t>
      </w:r>
    </w:p>
    <w:p w14:paraId="4641B50A" w14:textId="59E0F48B" w:rsidR="00CC6590" w:rsidRDefault="00CC6590" w:rsidP="00435EC7">
      <w:pPr>
        <w:pStyle w:val="Predeterminado"/>
        <w:ind w:left="981" w:firstLine="459"/>
      </w:pPr>
      <w:r>
        <w:t xml:space="preserve">o </w:t>
      </w:r>
      <w:proofErr w:type="spellStart"/>
      <w:r>
        <w:t>Shine</w:t>
      </w:r>
      <w:proofErr w:type="spellEnd"/>
      <w:r>
        <w:t xml:space="preserve"> (Limpiar): Eliminar del código todo </w:t>
      </w:r>
      <w:r w:rsidR="00325F6A">
        <w:t>aqu</w:t>
      </w:r>
      <w:r>
        <w:t>ello que lo desluce</w:t>
      </w:r>
      <w:r w:rsidR="007B764B">
        <w:t>.</w:t>
      </w:r>
    </w:p>
    <w:p w14:paraId="61CB2A81" w14:textId="26125EA0" w:rsidR="00CC6590" w:rsidRDefault="00CC6590" w:rsidP="00435EC7">
      <w:pPr>
        <w:pStyle w:val="Predeterminado"/>
        <w:ind w:left="828" w:firstLine="612"/>
      </w:pPr>
      <w:r>
        <w:t xml:space="preserve">o </w:t>
      </w:r>
      <w:proofErr w:type="spellStart"/>
      <w:r>
        <w:t>Standardize</w:t>
      </w:r>
      <w:proofErr w:type="spellEnd"/>
      <w:r>
        <w:t xml:space="preserve"> (Estandarizar): Establecer procedimientos formales para todos los pasos</w:t>
      </w:r>
      <w:r w:rsidR="007B764B">
        <w:t>.</w:t>
      </w:r>
    </w:p>
    <w:p w14:paraId="4A2A89F4" w14:textId="77777777" w:rsidR="00CC6590" w:rsidRDefault="00CC6590" w:rsidP="00435EC7">
      <w:pPr>
        <w:pStyle w:val="Predeterminado"/>
        <w:ind w:left="1287" w:firstLine="153"/>
      </w:pPr>
      <w:r>
        <w:t xml:space="preserve">o </w:t>
      </w:r>
      <w:proofErr w:type="spellStart"/>
      <w:r>
        <w:t>Sustain</w:t>
      </w:r>
      <w:proofErr w:type="spellEnd"/>
      <w:r>
        <w:t xml:space="preserve"> (Sostener): Mantener el proceso a través de formación y comunicación.</w:t>
      </w:r>
    </w:p>
    <w:p w14:paraId="003DC187" w14:textId="34BE3464" w:rsidR="005B5A07" w:rsidRDefault="00CC6590" w:rsidP="00CC6590">
      <w:pPr>
        <w:pStyle w:val="Predeterminado"/>
      </w:pPr>
      <w:r>
        <w:t xml:space="preserve">● </w:t>
      </w:r>
      <w:r w:rsidRPr="00435EC7">
        <w:rPr>
          <w:b/>
          <w:bCs/>
        </w:rPr>
        <w:t>Evento KAIZEN:</w:t>
      </w:r>
      <w:r>
        <w:t xml:space="preserve"> (=mejora continua) Evento en que se realizan cambios a un proceso para que</w:t>
      </w:r>
      <w:r w:rsidR="00435EC7">
        <w:t xml:space="preserve"> </w:t>
      </w:r>
      <w:r>
        <w:t>este mejore. Se reúne en un equipo a los representantes de las áreas involucradas, entre todos</w:t>
      </w:r>
      <w:r w:rsidR="00435EC7">
        <w:t xml:space="preserve"> </w:t>
      </w:r>
      <w:r>
        <w:t>se decide qué mejora continua afrontar y durante un espacio de tiempo no mayor de una</w:t>
      </w:r>
      <w:r w:rsidR="00435EC7">
        <w:t xml:space="preserve"> </w:t>
      </w:r>
      <w:r>
        <w:t>semana trabajan en realizar las modificaciones necesarias en el proceso para solucionarlo.</w:t>
      </w:r>
    </w:p>
    <w:p w14:paraId="7ECC97EF" w14:textId="03D584FE" w:rsidR="00BF7BFE" w:rsidRDefault="00BF7BFE" w:rsidP="00BF7BFE">
      <w:pPr>
        <w:pStyle w:val="Predeterminado"/>
      </w:pPr>
      <w:r>
        <w:t xml:space="preserve">● </w:t>
      </w:r>
      <w:r w:rsidRPr="00BF7BFE">
        <w:rPr>
          <w:b/>
          <w:bCs/>
        </w:rPr>
        <w:t xml:space="preserve">Método Kanban: </w:t>
      </w:r>
      <w:r>
        <w:t>Práctica que de forma simple y visual controla el flujo de estados de las tareas de un proceso. Permite limitar la cantidad de trabajo sin terminar en cada una de las etapas del flujo de trabajo.</w:t>
      </w:r>
    </w:p>
    <w:p w14:paraId="141616CB" w14:textId="03EB912A" w:rsidR="00BF7BFE" w:rsidRDefault="00BF7BFE" w:rsidP="00BF7BFE">
      <w:pPr>
        <w:pStyle w:val="Predeterminado"/>
      </w:pPr>
      <w:r>
        <w:t xml:space="preserve">● </w:t>
      </w:r>
      <w:r w:rsidRPr="00BF7BFE">
        <w:rPr>
          <w:b/>
          <w:bCs/>
        </w:rPr>
        <w:t>Poka-yoke</w:t>
      </w:r>
      <w:r>
        <w:t xml:space="preserve"> (a prueba de errores): Técnica de calidad que se aplica con el fin de evitar errores en la operación de un sistema. Se busca eliminar o evitar equivocaciones ya sean de ámbito humano o automatizado. Ejemplo: sistema de gestión que impide que un usuario modifique las tareas cogidas por otro miembro del equipo.</w:t>
      </w:r>
    </w:p>
    <w:p w14:paraId="7FECBC69" w14:textId="7D25CC63" w:rsidR="00435EC7" w:rsidRPr="00CC6590" w:rsidRDefault="00BF7BFE" w:rsidP="00BF7BFE">
      <w:pPr>
        <w:pStyle w:val="Predeterminado"/>
      </w:pPr>
      <w:r>
        <w:t xml:space="preserve">● </w:t>
      </w:r>
      <w:proofErr w:type="spellStart"/>
      <w:r w:rsidRPr="00BF7BFE">
        <w:rPr>
          <w:b/>
          <w:bCs/>
        </w:rPr>
        <w:t>Jidoka</w:t>
      </w:r>
      <w:proofErr w:type="spellEnd"/>
      <w:r w:rsidRPr="00BF7BFE">
        <w:rPr>
          <w:b/>
          <w:bCs/>
        </w:rPr>
        <w:t>:</w:t>
      </w:r>
      <w:r>
        <w:t xml:space="preserve"> Concepto por el que los procesos automáticos tienen su propio autocontrol de calidad. Si existe una anomalía en el proceso este se detendrá impidiendo que afecten al resto de los procesos.</w:t>
      </w:r>
    </w:p>
    <w:p w14:paraId="2EABC7A4" w14:textId="04D25A69" w:rsidR="007C1970" w:rsidRPr="007C1970" w:rsidRDefault="007C1970" w:rsidP="007C1970">
      <w:pPr>
        <w:pStyle w:val="Titulo2"/>
        <w:numPr>
          <w:ilvl w:val="1"/>
          <w:numId w:val="3"/>
        </w:numPr>
      </w:pPr>
      <w:bookmarkStart w:id="13" w:name="_Toc122282373"/>
      <w:r>
        <w:rPr>
          <w:rFonts w:ascii="Calibri" w:hAnsi="Calibri"/>
          <w:color w:val="8C446F"/>
          <w:sz w:val="40"/>
        </w:rPr>
        <w:t>Kanban</w:t>
      </w:r>
      <w:bookmarkEnd w:id="13"/>
    </w:p>
    <w:p w14:paraId="14E3315C" w14:textId="77777777" w:rsidR="007C1970" w:rsidRPr="00CE556F" w:rsidRDefault="007C1970" w:rsidP="007C1970">
      <w:pPr>
        <w:pStyle w:val="Titulo2"/>
        <w:ind w:left="1530"/>
      </w:pPr>
    </w:p>
    <w:p w14:paraId="3D39A741" w14:textId="08E6C4A8" w:rsidR="000B5AC4" w:rsidRDefault="000B5AC4" w:rsidP="00830842">
      <w:pPr>
        <w:pStyle w:val="Predeterminado"/>
      </w:pPr>
      <w:r>
        <w:t>Kanban es un sistema o un conjunto de técnicas de representación visual de la evolución de un</w:t>
      </w:r>
      <w:r w:rsidR="00830842">
        <w:t xml:space="preserve"> </w:t>
      </w:r>
      <w:r>
        <w:t>proyecto. El primero que acuñó dicho nombre fue el ingeniero de Toyota Taiichi Ohno (Ohno, 1988) para referirse a los paneles con los que controlaban la producción en cadena de sus fábricas.</w:t>
      </w:r>
    </w:p>
    <w:p w14:paraId="05F648B7" w14:textId="38C01ED0" w:rsidR="000B5AC4" w:rsidRDefault="000B5AC4" w:rsidP="00F7413E">
      <w:pPr>
        <w:pStyle w:val="Predeterminado"/>
      </w:pPr>
      <w:r>
        <w:t>Kanban, configurado a modo de tableros visuales donde se identifican todas las tareas en proceso y se colocan por columnas según el estado en el que se encuentran, permite de manera rápida identificar los dos problemas más importantes en la producción, y que en terminología Lean generan desperdicios</w:t>
      </w:r>
      <w:r w:rsidR="00963D90">
        <w:t>:</w:t>
      </w:r>
    </w:p>
    <w:p w14:paraId="488D95C5" w14:textId="2108CD42" w:rsidR="00257196" w:rsidRDefault="000B5AC4" w:rsidP="0037211C">
      <w:pPr>
        <w:pStyle w:val="Predeterminado"/>
        <w:numPr>
          <w:ilvl w:val="0"/>
          <w:numId w:val="9"/>
        </w:numPr>
      </w:pPr>
      <w:r>
        <w:t>Los tiempos muertos</w:t>
      </w:r>
      <w:r w:rsidR="00963D90">
        <w:t>.</w:t>
      </w:r>
    </w:p>
    <w:p w14:paraId="2F924DDB" w14:textId="29C4E9B5" w:rsidR="000B5AC4" w:rsidRDefault="000B5AC4" w:rsidP="0037211C">
      <w:pPr>
        <w:pStyle w:val="Predeterminado"/>
        <w:numPr>
          <w:ilvl w:val="0"/>
          <w:numId w:val="9"/>
        </w:numPr>
      </w:pPr>
      <w:r>
        <w:t>Los cuellos de botella.</w:t>
      </w:r>
    </w:p>
    <w:p w14:paraId="11F4F86C" w14:textId="77777777" w:rsidR="000B5AC4" w:rsidRDefault="000B5AC4" w:rsidP="00F7413E">
      <w:pPr>
        <w:pStyle w:val="Predeterminado"/>
      </w:pPr>
      <w:r>
        <w:t>Su representación visual en forma de tableros que se colocan a la vista en el lugar de trabajo responde a otro par de principios ágiles:</w:t>
      </w:r>
    </w:p>
    <w:p w14:paraId="69E09C3A" w14:textId="77777777" w:rsidR="00257196" w:rsidRDefault="000B5AC4" w:rsidP="0037211C">
      <w:pPr>
        <w:pStyle w:val="Predeterminado"/>
        <w:numPr>
          <w:ilvl w:val="0"/>
          <w:numId w:val="10"/>
        </w:numPr>
      </w:pPr>
      <w:r>
        <w:lastRenderedPageBreak/>
        <w:t>La comunicación directa.</w:t>
      </w:r>
    </w:p>
    <w:p w14:paraId="69BA4B33" w14:textId="399D7D67" w:rsidR="000B5AC4" w:rsidRDefault="000B5AC4" w:rsidP="0037211C">
      <w:pPr>
        <w:pStyle w:val="Predeterminado"/>
        <w:numPr>
          <w:ilvl w:val="0"/>
          <w:numId w:val="10"/>
        </w:numPr>
      </w:pPr>
      <w:r>
        <w:t>La simplicidad en la documentación.</w:t>
      </w:r>
    </w:p>
    <w:p w14:paraId="0000F883" w14:textId="77777777" w:rsidR="000B5AC4" w:rsidRDefault="000B5AC4" w:rsidP="00F7413E">
      <w:pPr>
        <w:pStyle w:val="Predeterminado"/>
      </w:pPr>
      <w:r>
        <w:t>Aunque Kanban se puede utilizar para procesos iterativos, con incremento en periodos fijos, como pueda ser Scrum, son especialmente indicados para procesos de entrega continua, como Lean. La flexibilidad que proporcionan a la hora de configurar los estados de las tareas y su visualización se enmarca perfectamente en la filosofía ágil.</w:t>
      </w:r>
    </w:p>
    <w:p w14:paraId="01164490" w14:textId="77777777" w:rsidR="000B5AC4" w:rsidRDefault="000B5AC4" w:rsidP="00F7413E">
      <w:pPr>
        <w:pStyle w:val="Predeterminado"/>
      </w:pPr>
      <w:r>
        <w:t>Se puede utilizar como tablero Kanban una pizarra de corcho o magnética, o bien una aplicación software. El tablero se divide verticalmente en tantas secciones como se desee para gestionar el flujo de las tareas. Una división común puede ser la siguiente:</w:t>
      </w:r>
    </w:p>
    <w:p w14:paraId="43DF5460" w14:textId="77777777" w:rsidR="003A0CB6" w:rsidRDefault="000B5AC4" w:rsidP="0037211C">
      <w:pPr>
        <w:pStyle w:val="Predeterminado"/>
        <w:numPr>
          <w:ilvl w:val="0"/>
          <w:numId w:val="13"/>
        </w:numPr>
      </w:pPr>
      <w:r>
        <w:t>Pendiente, donde se pondrían las tareas que están pendientes de ser comenzadas.</w:t>
      </w:r>
    </w:p>
    <w:p w14:paraId="3F345270" w14:textId="77777777" w:rsidR="003A0CB6" w:rsidRDefault="000B5AC4" w:rsidP="0037211C">
      <w:pPr>
        <w:pStyle w:val="Predeterminado"/>
        <w:numPr>
          <w:ilvl w:val="0"/>
          <w:numId w:val="13"/>
        </w:numPr>
      </w:pPr>
      <w:r>
        <w:t>En curso, donde se pondrían las tareas sobre las que se está trabajando.</w:t>
      </w:r>
    </w:p>
    <w:p w14:paraId="0F380DAB" w14:textId="1AE0DABD" w:rsidR="000B5AC4" w:rsidRDefault="000B5AC4" w:rsidP="0037211C">
      <w:pPr>
        <w:pStyle w:val="Predeterminado"/>
        <w:numPr>
          <w:ilvl w:val="0"/>
          <w:numId w:val="13"/>
        </w:numPr>
      </w:pPr>
      <w:r>
        <w:t>Hechas, donde se pondrían las tareas finalizadas.</w:t>
      </w:r>
    </w:p>
    <w:p w14:paraId="3321F70B" w14:textId="77777777" w:rsidR="000B5AC4" w:rsidRDefault="000B5AC4" w:rsidP="00F7413E">
      <w:pPr>
        <w:pStyle w:val="Predeterminado"/>
      </w:pPr>
      <w:r>
        <w:t>Aunque no existe una prescripción fija y cada equipo puede decidir utilizar la división que quiera, incorporando columnas extra como atascadas, pendientes de prueba, descartadas, etc. Kanban, sin embargo, sí que permite considerar una restricción en cuanto al número de tareas que puede haber en un momento dado en cada columna, por ejemplo, limitando a no más de una tarea en curso por persona, con el objetivo, como se marcaba en Lean, de centrarse en la pieza completa y no en sus partes, y evitando así la dispersión en exceso del equipo.</w:t>
      </w:r>
    </w:p>
    <w:p w14:paraId="00C989B6" w14:textId="75DE2A94" w:rsidR="000B5AC4" w:rsidRDefault="000B5AC4" w:rsidP="00830842">
      <w:pPr>
        <w:pStyle w:val="Predeterminado"/>
      </w:pPr>
      <w:r>
        <w:t xml:space="preserve">En cada una de estas columnas, con </w:t>
      </w:r>
      <w:r>
        <w:rPr>
          <w:i/>
          <w:iCs/>
        </w:rPr>
        <w:t xml:space="preserve">post </w:t>
      </w:r>
      <w:proofErr w:type="spellStart"/>
      <w:r>
        <w:rPr>
          <w:i/>
          <w:iCs/>
        </w:rPr>
        <w:t>its</w:t>
      </w:r>
      <w:proofErr w:type="spellEnd"/>
      <w:r>
        <w:rPr>
          <w:i/>
          <w:iCs/>
        </w:rPr>
        <w:t xml:space="preserve"> </w:t>
      </w:r>
      <w:r>
        <w:t>si es un tablero físico, o con el equivalente si es un tablero virtual, se colocan las diferentes tareas en las que se descomponga el proyecto (o</w:t>
      </w:r>
      <w:r w:rsidR="00830842">
        <w:t xml:space="preserve"> </w:t>
      </w:r>
      <w:r>
        <w:t>únicamente las historias de usuario del sprint, si se está usando con Scrum).</w:t>
      </w:r>
    </w:p>
    <w:p w14:paraId="088A6D2E" w14:textId="77777777" w:rsidR="000B5AC4" w:rsidRDefault="000B5AC4" w:rsidP="00F7413E">
      <w:pPr>
        <w:pStyle w:val="Predeterminado"/>
      </w:pPr>
      <w:r>
        <w:t>Con este modelo de gestión y visualización se consiguen dos propósitos:</w:t>
      </w:r>
    </w:p>
    <w:p w14:paraId="6C332F6C" w14:textId="77777777" w:rsidR="003A0CB6" w:rsidRDefault="000B5AC4" w:rsidP="0037211C">
      <w:pPr>
        <w:pStyle w:val="Predeterminado"/>
        <w:numPr>
          <w:ilvl w:val="0"/>
          <w:numId w:val="14"/>
        </w:numPr>
      </w:pPr>
      <w:r>
        <w:t>Gestionar el flujo de trabajo del proyecto</w:t>
      </w:r>
    </w:p>
    <w:p w14:paraId="514DC4EE" w14:textId="51D4CFC2" w:rsidR="000B5AC4" w:rsidRDefault="000B5AC4" w:rsidP="0037211C">
      <w:pPr>
        <w:pStyle w:val="Predeterminado"/>
        <w:numPr>
          <w:ilvl w:val="0"/>
          <w:numId w:val="14"/>
        </w:numPr>
      </w:pPr>
      <w:r>
        <w:t>Difundir la información del estado del proyecto a todo el equipo.</w:t>
      </w:r>
    </w:p>
    <w:p w14:paraId="2A163F07" w14:textId="77777777" w:rsidR="000B5AC4" w:rsidRDefault="000B5AC4" w:rsidP="00F7413E">
      <w:pPr>
        <w:pStyle w:val="Predeterminado"/>
      </w:pPr>
      <w:r>
        <w:t>Para que el segundo propósito se cumpla, el tablero debe estar a la vista de todo el equipo en caso de ser físico, y accesible a todos los miembros en caso de ser virtual.</w:t>
      </w:r>
    </w:p>
    <w:p w14:paraId="11EFB818" w14:textId="7EFC53B6" w:rsidR="000B5AC4" w:rsidRDefault="000B5AC4" w:rsidP="00B2019C">
      <w:pPr>
        <w:pStyle w:val="Predeterminado"/>
      </w:pPr>
      <w:r>
        <w:t xml:space="preserve">A continuación, se muestra un ejemplo de tablero Kanban de la herramienta open </w:t>
      </w:r>
      <w:proofErr w:type="spellStart"/>
      <w:r>
        <w:t>source</w:t>
      </w:r>
      <w:proofErr w:type="spellEnd"/>
      <w:r>
        <w:t xml:space="preserve"> </w:t>
      </w:r>
      <w:proofErr w:type="spellStart"/>
      <w:r>
        <w:t>Kanboard</w:t>
      </w:r>
      <w:proofErr w:type="spellEnd"/>
      <w:r w:rsidR="00B2019C">
        <w:t xml:space="preserve"> </w:t>
      </w:r>
      <w:r>
        <w:t>(</w:t>
      </w:r>
      <w:r>
        <w:rPr>
          <w:color w:val="1155CD"/>
        </w:rPr>
        <w:t>https://kanboard.net/</w:t>
      </w:r>
      <w:r>
        <w:t>):</w:t>
      </w:r>
    </w:p>
    <w:p w14:paraId="34762099" w14:textId="06BC71F1" w:rsidR="000B5AC4" w:rsidRDefault="00B2019C" w:rsidP="003D75FE">
      <w:pPr>
        <w:pStyle w:val="Predeterminado"/>
        <w:ind w:left="284"/>
      </w:pPr>
      <w:r>
        <w:rPr>
          <w:noProof/>
        </w:rPr>
        <w:lastRenderedPageBreak/>
        <w:drawing>
          <wp:inline distT="0" distB="0" distL="0" distR="0" wp14:anchorId="3141D657" wp14:editId="2A868C2D">
            <wp:extent cx="6875145" cy="2951480"/>
            <wp:effectExtent l="0" t="0" r="190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75145" cy="2951480"/>
                    </a:xfrm>
                    <a:prstGeom prst="rect">
                      <a:avLst/>
                    </a:prstGeom>
                    <a:noFill/>
                    <a:ln>
                      <a:noFill/>
                    </a:ln>
                  </pic:spPr>
                </pic:pic>
              </a:graphicData>
            </a:graphic>
          </wp:inline>
        </w:drawing>
      </w:r>
    </w:p>
    <w:p w14:paraId="0F87E65D" w14:textId="5A2358FD" w:rsidR="007C1970" w:rsidRPr="00CE556F" w:rsidRDefault="00FC0A94" w:rsidP="007C1970">
      <w:pPr>
        <w:pStyle w:val="Titulo2"/>
        <w:numPr>
          <w:ilvl w:val="1"/>
          <w:numId w:val="3"/>
        </w:numPr>
      </w:pPr>
      <w:bookmarkStart w:id="14" w:name="_Toc122282374"/>
      <w:r>
        <w:rPr>
          <w:rFonts w:ascii="Calibri" w:hAnsi="Calibri"/>
          <w:color w:val="8C446F"/>
          <w:sz w:val="40"/>
        </w:rPr>
        <w:t>SCRUM</w:t>
      </w:r>
      <w:bookmarkEnd w:id="14"/>
    </w:p>
    <w:p w14:paraId="09358DE8" w14:textId="77777777" w:rsidR="00040C0B" w:rsidRDefault="00040C0B" w:rsidP="005A102B">
      <w:pPr>
        <w:pStyle w:val="Predeterminado"/>
      </w:pPr>
    </w:p>
    <w:p w14:paraId="62B7C621" w14:textId="26FB13DB" w:rsidR="000B5AC4" w:rsidRDefault="000B5AC4" w:rsidP="005A102B">
      <w:pPr>
        <w:pStyle w:val="Predeterminado"/>
      </w:pPr>
      <w:r>
        <w:t xml:space="preserve">Scrum es una metodología ágil propuesta en 1986 por </w:t>
      </w:r>
      <w:proofErr w:type="spellStart"/>
      <w:r>
        <w:t>Ikujiro</w:t>
      </w:r>
      <w:proofErr w:type="spellEnd"/>
      <w:r>
        <w:t xml:space="preserve"> Nonaka e </w:t>
      </w:r>
      <w:proofErr w:type="spellStart"/>
      <w:r>
        <w:t>Hirotaka</w:t>
      </w:r>
      <w:proofErr w:type="spellEnd"/>
      <w:r>
        <w:t xml:space="preserve"> Takeuchi en </w:t>
      </w:r>
      <w:r w:rsidR="00F92526">
        <w:t>su artículo</w:t>
      </w:r>
      <w:r>
        <w:t xml:space="preserve"> </w:t>
      </w:r>
      <w:proofErr w:type="spellStart"/>
      <w:r>
        <w:rPr>
          <w:i/>
          <w:iCs/>
        </w:rPr>
        <w:t>The</w:t>
      </w:r>
      <w:proofErr w:type="spellEnd"/>
      <w:r>
        <w:rPr>
          <w:i/>
          <w:iCs/>
        </w:rPr>
        <w:t xml:space="preserve"> New </w:t>
      </w:r>
      <w:proofErr w:type="spellStart"/>
      <w:r>
        <w:rPr>
          <w:i/>
          <w:iCs/>
        </w:rPr>
        <w:t>New</w:t>
      </w:r>
      <w:proofErr w:type="spellEnd"/>
      <w:r>
        <w:rPr>
          <w:i/>
          <w:iCs/>
        </w:rPr>
        <w:t xml:space="preserve"> </w:t>
      </w:r>
      <w:proofErr w:type="spellStart"/>
      <w:r>
        <w:rPr>
          <w:i/>
          <w:iCs/>
        </w:rPr>
        <w:t>Product</w:t>
      </w:r>
      <w:proofErr w:type="spellEnd"/>
      <w:r>
        <w:rPr>
          <w:i/>
          <w:iCs/>
        </w:rPr>
        <w:t xml:space="preserve"> </w:t>
      </w:r>
      <w:proofErr w:type="spellStart"/>
      <w:r>
        <w:rPr>
          <w:i/>
          <w:iCs/>
        </w:rPr>
        <w:t>Development</w:t>
      </w:r>
      <w:proofErr w:type="spellEnd"/>
      <w:r>
        <w:rPr>
          <w:i/>
          <w:iCs/>
        </w:rPr>
        <w:t xml:space="preserve"> </w:t>
      </w:r>
      <w:proofErr w:type="spellStart"/>
      <w:r>
        <w:rPr>
          <w:i/>
          <w:iCs/>
        </w:rPr>
        <w:t>Game</w:t>
      </w:r>
      <w:proofErr w:type="spellEnd"/>
      <w:r>
        <w:rPr>
          <w:i/>
          <w:iCs/>
        </w:rPr>
        <w:t xml:space="preserve"> </w:t>
      </w:r>
      <w:r>
        <w:t xml:space="preserve">(Takeuchi y Nonaka, 1986), donde analizaban el desarrollo de productos tecnológicos por empresas como Fuji-Xerox, HP, Canon, Honda, </w:t>
      </w:r>
      <w:proofErr w:type="spellStart"/>
      <w:r>
        <w:t>Nec</w:t>
      </w:r>
      <w:proofErr w:type="spellEnd"/>
      <w:r>
        <w:t xml:space="preserve">, Epson, Brother o 3M y lo comparan con la forma de avanzar en un equipo de rugby (scrum). En 1995 Ken </w:t>
      </w:r>
      <w:proofErr w:type="spellStart"/>
      <w:r>
        <w:t>Schwaber</w:t>
      </w:r>
      <w:proofErr w:type="spellEnd"/>
      <w:r>
        <w:t xml:space="preserve"> y Jeff Sutherland publican un marco metodológico para el desarrollo de software (</w:t>
      </w:r>
      <w:proofErr w:type="spellStart"/>
      <w:r>
        <w:t>Schwaber</w:t>
      </w:r>
      <w:proofErr w:type="spellEnd"/>
      <w:r>
        <w:t xml:space="preserve">, 1995) basado en Scrum y con el que el primero desarrollaría el lenguaje de programación Delphi. </w:t>
      </w:r>
    </w:p>
    <w:p w14:paraId="3C7416A7" w14:textId="50BF05AE" w:rsidR="000B5AC4" w:rsidRDefault="000B5AC4" w:rsidP="00063B82">
      <w:pPr>
        <w:pStyle w:val="Predeterminado"/>
      </w:pPr>
      <w:r>
        <w:t>Scrum técnico se basa en un proceso iterativo de liberación organizado en torno a los roles,</w:t>
      </w:r>
      <w:r w:rsidR="00830842">
        <w:t xml:space="preserve"> </w:t>
      </w:r>
      <w:r>
        <w:t>artefactos y</w:t>
      </w:r>
      <w:r w:rsidR="00063B82">
        <w:t xml:space="preserve"> eventos</w:t>
      </w:r>
      <w:r w:rsidR="00FF6238">
        <w:t>.</w:t>
      </w:r>
    </w:p>
    <w:p w14:paraId="2C101834" w14:textId="17AFC550" w:rsidR="000B5AC4" w:rsidRDefault="000B5AC4" w:rsidP="0037211C">
      <w:pPr>
        <w:pStyle w:val="Predeterminado"/>
        <w:numPr>
          <w:ilvl w:val="0"/>
          <w:numId w:val="15"/>
        </w:numPr>
      </w:pPr>
      <w:r w:rsidRPr="003D75FE">
        <w:rPr>
          <w:b/>
          <w:bCs/>
        </w:rPr>
        <w:t>Roles</w:t>
      </w:r>
      <w:r>
        <w:t>: Existen tres roles en los equipos scrum:</w:t>
      </w:r>
    </w:p>
    <w:p w14:paraId="5344DFA8" w14:textId="2E3E3FC8" w:rsidR="00AF0E25" w:rsidRDefault="000B5AC4" w:rsidP="0037211C">
      <w:pPr>
        <w:pStyle w:val="Predeterminado"/>
        <w:numPr>
          <w:ilvl w:val="1"/>
          <w:numId w:val="15"/>
        </w:numPr>
      </w:pPr>
      <w:r w:rsidRPr="003D75FE">
        <w:rPr>
          <w:b/>
          <w:bCs/>
        </w:rPr>
        <w:t>Scrum</w:t>
      </w:r>
      <w:r w:rsidR="00FF6238" w:rsidRPr="003D75FE">
        <w:rPr>
          <w:b/>
          <w:bCs/>
        </w:rPr>
        <w:t xml:space="preserve"> </w:t>
      </w:r>
      <w:proofErr w:type="gramStart"/>
      <w:r w:rsidR="00FF6238" w:rsidRPr="003D75FE">
        <w:rPr>
          <w:b/>
          <w:bCs/>
        </w:rPr>
        <w:t>Master</w:t>
      </w:r>
      <w:proofErr w:type="gramEnd"/>
      <w:r>
        <w:t>, que es el encargado de que toda la metodología Scrum se aplique</w:t>
      </w:r>
      <w:r w:rsidR="00650017">
        <w:t xml:space="preserve"> </w:t>
      </w:r>
      <w:r>
        <w:t>correctamente. Comúnmente se confunde con el jefe del proyecto, pero en realidad no</w:t>
      </w:r>
      <w:r w:rsidR="00AF0E25">
        <w:t xml:space="preserve"> </w:t>
      </w:r>
      <w:r>
        <w:t>tiene ninguna función burocrática, ni de gestión, ni de control. En Scrum no existe el</w:t>
      </w:r>
      <w:r w:rsidR="00AF0E25">
        <w:t xml:space="preserve"> </w:t>
      </w:r>
      <w:r>
        <w:t>concepto de jefe de proyecto, ni de gestor de proyecto, ni similar. Su cometido es el de</w:t>
      </w:r>
      <w:r w:rsidR="00AF0E25">
        <w:t xml:space="preserve"> </w:t>
      </w:r>
      <w:r>
        <w:t xml:space="preserve">facilitador. </w:t>
      </w:r>
      <w:r w:rsidR="00AF0E25">
        <w:t>Debe tener</w:t>
      </w:r>
      <w:r>
        <w:t xml:space="preserve"> un amplio conocimiento de la metodología Scrum.</w:t>
      </w:r>
    </w:p>
    <w:p w14:paraId="787F7957" w14:textId="77777777" w:rsidR="00AF0E25" w:rsidRDefault="000B5AC4" w:rsidP="0037211C">
      <w:pPr>
        <w:pStyle w:val="Predeterminado"/>
        <w:numPr>
          <w:ilvl w:val="1"/>
          <w:numId w:val="15"/>
        </w:numPr>
      </w:pPr>
      <w:proofErr w:type="spellStart"/>
      <w:r w:rsidRPr="003D75FE">
        <w:rPr>
          <w:b/>
          <w:bCs/>
        </w:rPr>
        <w:t>Product</w:t>
      </w:r>
      <w:proofErr w:type="spellEnd"/>
      <w:r w:rsidRPr="003D75FE">
        <w:rPr>
          <w:b/>
          <w:bCs/>
        </w:rPr>
        <w:t xml:space="preserve"> </w:t>
      </w:r>
      <w:proofErr w:type="spellStart"/>
      <w:r w:rsidRPr="003D75FE">
        <w:rPr>
          <w:b/>
          <w:bCs/>
        </w:rPr>
        <w:t>owner</w:t>
      </w:r>
      <w:proofErr w:type="spellEnd"/>
      <w:r>
        <w:t xml:space="preserve"> o dueño del producto, que será el encargado de tomar las decisiones</w:t>
      </w:r>
      <w:r w:rsidR="00AF0E25">
        <w:t xml:space="preserve"> </w:t>
      </w:r>
      <w:r>
        <w:t>del cliente. Su principal objetivo es conseguir valor para el cliente. Debe ser una</w:t>
      </w:r>
      <w:r w:rsidR="00AF0E25">
        <w:t xml:space="preserve"> </w:t>
      </w:r>
      <w:r>
        <w:t>persona que tenga un amplio conocimiento del negocio, aunque no tiene por qué</w:t>
      </w:r>
      <w:r w:rsidR="00AF0E25">
        <w:t xml:space="preserve"> </w:t>
      </w:r>
      <w:r>
        <w:t>tenerlo ni de las prácticas Scrum ni del propio desarrollo.</w:t>
      </w:r>
    </w:p>
    <w:p w14:paraId="6AA052B0" w14:textId="740C172D" w:rsidR="000B5AC4" w:rsidRDefault="000B5AC4" w:rsidP="0037211C">
      <w:pPr>
        <w:pStyle w:val="Predeterminado"/>
        <w:numPr>
          <w:ilvl w:val="1"/>
          <w:numId w:val="15"/>
        </w:numPr>
      </w:pPr>
      <w:r w:rsidRPr="003D75FE">
        <w:rPr>
          <w:b/>
          <w:bCs/>
        </w:rPr>
        <w:t>Equipo Scrum</w:t>
      </w:r>
      <w:r>
        <w:t>, donde se integran los profesionales que componen el equipo de</w:t>
      </w:r>
      <w:r w:rsidR="00AF0E25">
        <w:t xml:space="preserve"> </w:t>
      </w:r>
      <w:r>
        <w:t>desarrollo. Se recomienda que un equipo Scrum tenga entre 3 y 8 personas, y que sea</w:t>
      </w:r>
      <w:r w:rsidR="00AF0E25">
        <w:t xml:space="preserve"> </w:t>
      </w:r>
      <w:r>
        <w:t>multidisciplinar. La responsabilidad del trabajo es de todos.</w:t>
      </w:r>
    </w:p>
    <w:p w14:paraId="1DC61FE4" w14:textId="14367ED4" w:rsidR="000B5AC4" w:rsidRDefault="000B5AC4" w:rsidP="0037211C">
      <w:pPr>
        <w:pStyle w:val="Predeterminado"/>
        <w:numPr>
          <w:ilvl w:val="0"/>
          <w:numId w:val="15"/>
        </w:numPr>
      </w:pPr>
      <w:r w:rsidRPr="003D75FE">
        <w:rPr>
          <w:b/>
          <w:bCs/>
        </w:rPr>
        <w:lastRenderedPageBreak/>
        <w:t>Artefactos</w:t>
      </w:r>
      <w:r>
        <w:t>: Sirven para el desarrollo y la gestión del proyecto bajo la metodología Scrum.</w:t>
      </w:r>
      <w:r w:rsidR="00AF0E25">
        <w:t xml:space="preserve"> </w:t>
      </w:r>
      <w:r>
        <w:t>Son tres los artefactos presentes:</w:t>
      </w:r>
    </w:p>
    <w:p w14:paraId="40D960AC" w14:textId="59DB9E9F" w:rsidR="009A090E" w:rsidRDefault="000B5AC4" w:rsidP="0037211C">
      <w:pPr>
        <w:pStyle w:val="Predeterminado"/>
        <w:numPr>
          <w:ilvl w:val="1"/>
          <w:numId w:val="15"/>
        </w:numPr>
        <w:rPr>
          <w:rFonts w:ascii="Wingdings" w:hAnsi="Wingdings" w:cs="Wingdings"/>
          <w:color w:val="4F82BE"/>
        </w:rPr>
      </w:pPr>
      <w:proofErr w:type="spellStart"/>
      <w:r w:rsidRPr="003D75FE">
        <w:rPr>
          <w:b/>
          <w:bCs/>
        </w:rPr>
        <w:t>Product</w:t>
      </w:r>
      <w:proofErr w:type="spellEnd"/>
      <w:r w:rsidRPr="003D75FE">
        <w:rPr>
          <w:b/>
          <w:bCs/>
        </w:rPr>
        <w:t xml:space="preserve"> backlog</w:t>
      </w:r>
      <w:r>
        <w:t xml:space="preserve"> o pila del producto, donde se identifican los requisitos del cliente en lo</w:t>
      </w:r>
      <w:r w:rsidR="009A090E">
        <w:t xml:space="preserve"> </w:t>
      </w:r>
      <w:r>
        <w:t xml:space="preserve">que se llaman historias de usuario. La pila de producto es responsabilidad del </w:t>
      </w:r>
      <w:proofErr w:type="spellStart"/>
      <w:r w:rsidR="009A090E">
        <w:t>product</w:t>
      </w:r>
      <w:proofErr w:type="spellEnd"/>
      <w:r w:rsidR="009A090E">
        <w:t xml:space="preserve"> </w:t>
      </w:r>
      <w:proofErr w:type="spellStart"/>
      <w:r>
        <w:t>owner</w:t>
      </w:r>
      <w:proofErr w:type="spellEnd"/>
      <w:r>
        <w:t>, es el único que puede modificarla, y lo hará cada vez que considere que una</w:t>
      </w:r>
      <w:r w:rsidR="009A090E">
        <w:t xml:space="preserve"> </w:t>
      </w:r>
      <w:r>
        <w:t>determinada historia puede aportar valor al cliente. Su principal cometido será pues</w:t>
      </w:r>
      <w:r w:rsidR="009A090E">
        <w:t xml:space="preserve"> </w:t>
      </w:r>
      <w:r>
        <w:t>priorizarla de modo que se entregue el mayor valor posible al cliente en iteraciones lo</w:t>
      </w:r>
      <w:r w:rsidR="009A090E">
        <w:t xml:space="preserve"> </w:t>
      </w:r>
      <w:r>
        <w:t xml:space="preserve">más cortas posibles. El </w:t>
      </w:r>
      <w:proofErr w:type="spellStart"/>
      <w:r>
        <w:t>product</w:t>
      </w:r>
      <w:proofErr w:type="spellEnd"/>
      <w:r>
        <w:t xml:space="preserve"> backlog contendrá arriba las tareas más prioritarias. El</w:t>
      </w:r>
      <w:r w:rsidR="009A090E">
        <w:t xml:space="preserve"> </w:t>
      </w:r>
      <w:r>
        <w:t>detalle irá en proporción a su prioridad y de lo cerca que estén de la cima de la pila.</w:t>
      </w:r>
      <w:r w:rsidR="009A090E">
        <w:t xml:space="preserve"> </w:t>
      </w:r>
      <w:r>
        <w:t>Tareas en la cima deberán estar muy detalladas para poder ser realizadas, mientras</w:t>
      </w:r>
      <w:r w:rsidR="009A090E">
        <w:t xml:space="preserve"> </w:t>
      </w:r>
      <w:r>
        <w:t>que tareas más abajo en la pila pueden no estar tan detalladas, o ser simples ideas,</w:t>
      </w:r>
      <w:r w:rsidR="009A090E">
        <w:t xml:space="preserve"> </w:t>
      </w:r>
      <w:r>
        <w:t>relegando la tarea de detallarlas para más tarde. Se prima lo inmediato.</w:t>
      </w:r>
    </w:p>
    <w:p w14:paraId="1E31F577" w14:textId="6ACD789C" w:rsidR="00FE6765" w:rsidRDefault="000B5AC4" w:rsidP="0037211C">
      <w:pPr>
        <w:pStyle w:val="Predeterminado"/>
        <w:numPr>
          <w:ilvl w:val="1"/>
          <w:numId w:val="15"/>
        </w:numPr>
      </w:pPr>
      <w:r w:rsidRPr="00EC1D77">
        <w:rPr>
          <w:b/>
          <w:bCs/>
        </w:rPr>
        <w:t>Sprint backlog</w:t>
      </w:r>
      <w:r>
        <w:t xml:space="preserve"> o pila del sprint, donde se identifican, del </w:t>
      </w:r>
      <w:proofErr w:type="spellStart"/>
      <w:r>
        <w:t>product</w:t>
      </w:r>
      <w:proofErr w:type="spellEnd"/>
      <w:r>
        <w:t xml:space="preserve"> backlog, </w:t>
      </w:r>
      <w:r w:rsidR="003649B8">
        <w:t>aquellas</w:t>
      </w:r>
      <w:r w:rsidR="003649B8">
        <w:rPr>
          <w:rFonts w:ascii="Wingdings" w:hAnsi="Wingdings" w:cs="Wingdings"/>
          <w:color w:val="4F82BE"/>
        </w:rPr>
        <w:t xml:space="preserve"> </w:t>
      </w:r>
      <w:r w:rsidR="003649B8">
        <w:t>tareas</w:t>
      </w:r>
      <w:r>
        <w:t xml:space="preserve"> que van a ser realizadas en el próximo sprint. Es responsabilidad del equipo, y</w:t>
      </w:r>
      <w:r w:rsidR="00FE6765">
        <w:t xml:space="preserve"> </w:t>
      </w:r>
      <w:r>
        <w:t>sólo él tiene la autoridad, decidir cuáles son las historias de usuario, de las priorizadas</w:t>
      </w:r>
      <w:r w:rsidR="00FE6765">
        <w:t xml:space="preserve"> </w:t>
      </w:r>
      <w:r>
        <w:t xml:space="preserve">en el </w:t>
      </w:r>
      <w:proofErr w:type="spellStart"/>
      <w:r>
        <w:t>product</w:t>
      </w:r>
      <w:proofErr w:type="spellEnd"/>
      <w:r>
        <w:t xml:space="preserve"> backlog, que se llevarán a cabo en el próximo sprint, en función de la</w:t>
      </w:r>
      <w:r w:rsidR="00FE6765">
        <w:t xml:space="preserve"> </w:t>
      </w:r>
      <w:r>
        <w:t>estimación realizada para ellas y la velocidad de producción del equipo. Una vez se</w:t>
      </w:r>
      <w:r w:rsidR="00FE6765">
        <w:t xml:space="preserve"> </w:t>
      </w:r>
      <w:r>
        <w:t>empieza un sprint, no se puede variar ni interrumpir al equipo hasta que finalice.</w:t>
      </w:r>
    </w:p>
    <w:p w14:paraId="6F6ADD87" w14:textId="357BDB95" w:rsidR="000B5AC4" w:rsidRDefault="000B5AC4" w:rsidP="0037211C">
      <w:pPr>
        <w:pStyle w:val="Predeterminado"/>
        <w:numPr>
          <w:ilvl w:val="1"/>
          <w:numId w:val="15"/>
        </w:numPr>
      </w:pPr>
      <w:r w:rsidRPr="00F65F66">
        <w:rPr>
          <w:b/>
          <w:bCs/>
        </w:rPr>
        <w:t>Incremento</w:t>
      </w:r>
      <w:r>
        <w:t>: Es la parte del producto que se consigue en un sprint y que se</w:t>
      </w:r>
      <w:r w:rsidR="00FE6765">
        <w:t xml:space="preserve"> </w:t>
      </w:r>
      <w:r>
        <w:t>corresponde con las historias de usuarios que se desarrollaron y terminaron en el</w:t>
      </w:r>
      <w:r w:rsidR="00FE6765">
        <w:t xml:space="preserve"> </w:t>
      </w:r>
      <w:r>
        <w:t>mismo. La condición de terminada debe quedar bien definida al principio: es toda</w:t>
      </w:r>
      <w:r w:rsidR="00FE6765">
        <w:t xml:space="preserve"> </w:t>
      </w:r>
      <w:r>
        <w:t>aquella tarea terminada y probada y que es potencialmente entregable al cliente por</w:t>
      </w:r>
      <w:r w:rsidR="00FE6765">
        <w:t xml:space="preserve"> </w:t>
      </w:r>
      <w:r>
        <w:t>aportar un valor.</w:t>
      </w:r>
    </w:p>
    <w:p w14:paraId="28CFA967" w14:textId="0AE7CB56" w:rsidR="000B5AC4" w:rsidRPr="00B11E7E" w:rsidRDefault="000B5AC4" w:rsidP="00A95052">
      <w:pPr>
        <w:pStyle w:val="Predeterminado"/>
        <w:numPr>
          <w:ilvl w:val="0"/>
          <w:numId w:val="16"/>
        </w:numPr>
        <w:rPr>
          <w:rFonts w:ascii="Wingdings" w:hAnsi="Wingdings" w:cs="Wingdings"/>
          <w:color w:val="4F82BE"/>
        </w:rPr>
      </w:pPr>
      <w:r w:rsidRPr="00B11E7E">
        <w:rPr>
          <w:b/>
          <w:bCs/>
        </w:rPr>
        <w:t>Eventos</w:t>
      </w:r>
      <w:r>
        <w:t>: Son los sucesos que guían el proceso de desarrollo y determinan las fases en las</w:t>
      </w:r>
      <w:r w:rsidR="0008738F">
        <w:t xml:space="preserve"> </w:t>
      </w:r>
      <w:r>
        <w:t>que se encuentra el mismo. Son l</w:t>
      </w:r>
      <w:r w:rsidR="00B11E7E">
        <w:t>o</w:t>
      </w:r>
      <w:r>
        <w:t>s siguientes:</w:t>
      </w:r>
    </w:p>
    <w:p w14:paraId="28EBE1BC" w14:textId="77777777" w:rsidR="00AF21AF" w:rsidRDefault="000B5AC4" w:rsidP="0037211C">
      <w:pPr>
        <w:pStyle w:val="Predeterminado"/>
        <w:numPr>
          <w:ilvl w:val="1"/>
          <w:numId w:val="16"/>
        </w:numPr>
      </w:pPr>
      <w:r w:rsidRPr="00B11E7E">
        <w:rPr>
          <w:b/>
          <w:bCs/>
        </w:rPr>
        <w:t>Sprint</w:t>
      </w:r>
      <w:r>
        <w:t>: Es el tiempo que se dedica a cada iteración en el desarrollo. Este tiempo es</w:t>
      </w:r>
      <w:r w:rsidR="0008738F">
        <w:t xml:space="preserve"> </w:t>
      </w:r>
      <w:r>
        <w:t>prefijado y es el que marca los avances en el producto. Se suele fijar entre 1 y 30 días,</w:t>
      </w:r>
      <w:r w:rsidR="0008738F">
        <w:t xml:space="preserve"> </w:t>
      </w:r>
      <w:r>
        <w:t>aunque es bastante común que se fije entre 1 y 2 semanas.</w:t>
      </w:r>
    </w:p>
    <w:p w14:paraId="553C6F8A" w14:textId="18F534A7" w:rsidR="00AF21AF" w:rsidRDefault="000B5AC4" w:rsidP="0037211C">
      <w:pPr>
        <w:pStyle w:val="Predeterminado"/>
        <w:numPr>
          <w:ilvl w:val="1"/>
          <w:numId w:val="16"/>
        </w:numPr>
      </w:pPr>
      <w:r w:rsidRPr="00B11E7E">
        <w:rPr>
          <w:b/>
          <w:bCs/>
        </w:rPr>
        <w:t>Reunión de planificación del sprint</w:t>
      </w:r>
      <w:r>
        <w:t>: Reunión previa al inicio del sprint y donde se</w:t>
      </w:r>
      <w:r w:rsidR="00AF21AF">
        <w:t xml:space="preserve"> </w:t>
      </w:r>
      <w:r>
        <w:t>determina el objetivo del sprint y las tareas necesarias para conseguirlo. El equipo</w:t>
      </w:r>
      <w:r w:rsidR="00AF21AF">
        <w:t xml:space="preserve"> </w:t>
      </w:r>
      <w:r>
        <w:t xml:space="preserve">discute y estima las historias de usuario priorizadas en el </w:t>
      </w:r>
      <w:proofErr w:type="spellStart"/>
      <w:r>
        <w:t>product</w:t>
      </w:r>
      <w:proofErr w:type="spellEnd"/>
      <w:r>
        <w:t xml:space="preserve"> backlog y</w:t>
      </w:r>
      <w:r w:rsidR="00AF21AF">
        <w:t xml:space="preserve"> </w:t>
      </w:r>
      <w:r>
        <w:t xml:space="preserve">confecciona el sprint backlog. No debería durar más de un día en un sprint largo de un mes, y en ella deben estar presentes todos los miembros del proyecto: </w:t>
      </w:r>
      <w:proofErr w:type="spellStart"/>
      <w:r w:rsidR="00472A40">
        <w:t>Product</w:t>
      </w:r>
      <w:proofErr w:type="spellEnd"/>
      <w:r>
        <w:t xml:space="preserve"> </w:t>
      </w:r>
      <w:proofErr w:type="spellStart"/>
      <w:r>
        <w:t>owner</w:t>
      </w:r>
      <w:proofErr w:type="spellEnd"/>
      <w:r>
        <w:t>,</w:t>
      </w:r>
      <w:r w:rsidR="000203DB">
        <w:t xml:space="preserve"> </w:t>
      </w:r>
      <w:r>
        <w:t xml:space="preserve">Scrum </w:t>
      </w:r>
      <w:proofErr w:type="gramStart"/>
      <w:r>
        <w:t>master</w:t>
      </w:r>
      <w:proofErr w:type="gramEnd"/>
      <w:r>
        <w:t xml:space="preserve"> y equipo.</w:t>
      </w:r>
    </w:p>
    <w:p w14:paraId="3DF516D7" w14:textId="490DFE58" w:rsidR="00AF21AF" w:rsidRDefault="000B5AC4" w:rsidP="0037211C">
      <w:pPr>
        <w:pStyle w:val="Predeterminado"/>
        <w:numPr>
          <w:ilvl w:val="1"/>
          <w:numId w:val="16"/>
        </w:numPr>
      </w:pPr>
      <w:r w:rsidRPr="00A85122">
        <w:rPr>
          <w:b/>
          <w:bCs/>
        </w:rPr>
        <w:t>Reunión diaria</w:t>
      </w:r>
      <w:r>
        <w:t>: Es una reunión de no más de 15 minutos donde los miembros del</w:t>
      </w:r>
      <w:r w:rsidR="00AF21AF">
        <w:t xml:space="preserve"> </w:t>
      </w:r>
      <w:r>
        <w:t>equipo, a ser posible de pie, responden a las siguientes cuestiones. Puede asistir</w:t>
      </w:r>
      <w:r w:rsidR="00AF21AF">
        <w:t xml:space="preserve"> </w:t>
      </w:r>
      <w:r>
        <w:t>cualquier miembro relacionado con el proyecto, aunque es una reunión del equipo y</w:t>
      </w:r>
      <w:r w:rsidR="00AF21AF">
        <w:t xml:space="preserve"> </w:t>
      </w:r>
      <w:r>
        <w:t>sólo sus miembros pueden intervenir:</w:t>
      </w:r>
    </w:p>
    <w:p w14:paraId="38E350DC" w14:textId="77777777" w:rsidR="00A85122" w:rsidRDefault="00A85122" w:rsidP="00A85122">
      <w:pPr>
        <w:pStyle w:val="Predeterminado"/>
      </w:pPr>
    </w:p>
    <w:p w14:paraId="1CCFFFF1" w14:textId="77777777" w:rsidR="00AF21AF" w:rsidRDefault="000B5AC4" w:rsidP="00AF21AF">
      <w:pPr>
        <w:pStyle w:val="Predeterminado"/>
        <w:ind w:left="2214" w:firstLine="666"/>
      </w:pPr>
      <w:r w:rsidRPr="004330DB">
        <w:rPr>
          <w:rFonts w:ascii="Symbol" w:hAnsi="Symbol" w:cs="Symbol"/>
        </w:rPr>
        <w:lastRenderedPageBreak/>
        <w:t>-</w:t>
      </w:r>
      <w:r w:rsidRPr="00AF21AF">
        <w:rPr>
          <w:rFonts w:ascii="Symbol" w:hAnsi="Symbol" w:cs="Symbol"/>
          <w:color w:val="4F82BE"/>
        </w:rPr>
        <w:t xml:space="preserve"> </w:t>
      </w:r>
      <w:r>
        <w:t>Qué trabajo realicé ayer.</w:t>
      </w:r>
    </w:p>
    <w:p w14:paraId="138B3C90" w14:textId="77777777" w:rsidR="00AF21AF" w:rsidRDefault="000B5AC4" w:rsidP="00AF21AF">
      <w:pPr>
        <w:pStyle w:val="Predeterminado"/>
        <w:ind w:left="2214" w:firstLine="666"/>
      </w:pPr>
      <w:r w:rsidRPr="004330DB">
        <w:rPr>
          <w:rFonts w:ascii="Symbol" w:hAnsi="Symbol" w:cs="Symbol"/>
        </w:rPr>
        <w:t>-</w:t>
      </w:r>
      <w:r>
        <w:rPr>
          <w:rFonts w:ascii="Symbol" w:hAnsi="Symbol" w:cs="Symbol"/>
          <w:color w:val="4F82BE"/>
        </w:rPr>
        <w:t xml:space="preserve"> </w:t>
      </w:r>
      <w:r>
        <w:t>Qué trabajo espero realizar hoy.</w:t>
      </w:r>
    </w:p>
    <w:p w14:paraId="169618CF" w14:textId="15B043C4" w:rsidR="000B5AC4" w:rsidRDefault="000B5AC4" w:rsidP="00AF21AF">
      <w:pPr>
        <w:pStyle w:val="Predeterminado"/>
        <w:ind w:left="2214" w:firstLine="666"/>
      </w:pPr>
      <w:r w:rsidRPr="004330DB">
        <w:rPr>
          <w:rFonts w:ascii="Symbol" w:hAnsi="Symbol" w:cs="Symbol"/>
        </w:rPr>
        <w:t>-</w:t>
      </w:r>
      <w:r>
        <w:rPr>
          <w:rFonts w:ascii="Symbol" w:hAnsi="Symbol" w:cs="Symbol"/>
          <w:color w:val="4F82BE"/>
        </w:rPr>
        <w:t xml:space="preserve"> </w:t>
      </w:r>
      <w:r>
        <w:t>Qué problemas tengo o puedo tener que puedan llegar a atascarme. Será</w:t>
      </w:r>
      <w:r w:rsidR="00AF21AF">
        <w:t xml:space="preserve"> </w:t>
      </w:r>
      <w:r>
        <w:t xml:space="preserve">responsabilidad del Scrum </w:t>
      </w:r>
      <w:proofErr w:type="gramStart"/>
      <w:r>
        <w:t>master</w:t>
      </w:r>
      <w:proofErr w:type="gramEnd"/>
      <w:r>
        <w:t xml:space="preserve"> facilitar este punto.</w:t>
      </w:r>
    </w:p>
    <w:p w14:paraId="508C3A92" w14:textId="77777777" w:rsidR="005C7DC1" w:rsidRDefault="000B5AC4" w:rsidP="0037211C">
      <w:pPr>
        <w:pStyle w:val="Predeterminado"/>
        <w:numPr>
          <w:ilvl w:val="1"/>
          <w:numId w:val="16"/>
        </w:numPr>
      </w:pPr>
      <w:r w:rsidRPr="00A01085">
        <w:rPr>
          <w:b/>
          <w:bCs/>
        </w:rPr>
        <w:t>Reunión de revisión del sprint</w:t>
      </w:r>
      <w:r>
        <w:t>: Al final de cada sprint, se efectúa un análisis y</w:t>
      </w:r>
      <w:r w:rsidR="005C7DC1">
        <w:t xml:space="preserve"> </w:t>
      </w:r>
      <w:r>
        <w:t>evaluación del incremento generado en el mismo, es decir, hasta qué punto se ha</w:t>
      </w:r>
      <w:r w:rsidR="005C7DC1">
        <w:t xml:space="preserve"> </w:t>
      </w:r>
      <w:r>
        <w:t xml:space="preserve">conseguido el objetivo, actualizando el </w:t>
      </w:r>
      <w:proofErr w:type="spellStart"/>
      <w:r>
        <w:t>product</w:t>
      </w:r>
      <w:proofErr w:type="spellEnd"/>
      <w:r>
        <w:t xml:space="preserve"> backlog si es necesario. Es una reunión</w:t>
      </w:r>
      <w:r w:rsidR="005C7DC1">
        <w:t xml:space="preserve"> </w:t>
      </w:r>
      <w:r>
        <w:t xml:space="preserve">del equipo con el </w:t>
      </w:r>
      <w:proofErr w:type="spellStart"/>
      <w:r>
        <w:t>product</w:t>
      </w:r>
      <w:proofErr w:type="spellEnd"/>
      <w:r>
        <w:t xml:space="preserve"> </w:t>
      </w:r>
      <w:proofErr w:type="spellStart"/>
      <w:r>
        <w:t>owner</w:t>
      </w:r>
      <w:proofErr w:type="spellEnd"/>
      <w:r>
        <w:t xml:space="preserve"> en el que el primero presenta los resultados</w:t>
      </w:r>
      <w:r w:rsidR="005C7DC1">
        <w:t xml:space="preserve"> </w:t>
      </w:r>
      <w:r>
        <w:t>terminados del sprint al segundo, que tiene la responsabilidad de velar por el valor</w:t>
      </w:r>
      <w:r w:rsidR="005C7DC1">
        <w:t xml:space="preserve"> </w:t>
      </w:r>
      <w:r>
        <w:t>entregable a cliente. No debería durar más de cuatro horas en un sprint largo de un</w:t>
      </w:r>
      <w:r w:rsidR="005C7DC1">
        <w:t xml:space="preserve"> </w:t>
      </w:r>
      <w:r>
        <w:t>mes.</w:t>
      </w:r>
    </w:p>
    <w:p w14:paraId="4C9D41E3" w14:textId="76E14A5F" w:rsidR="000B5AC4" w:rsidRDefault="000B5AC4" w:rsidP="0037211C">
      <w:pPr>
        <w:pStyle w:val="Predeterminado"/>
        <w:numPr>
          <w:ilvl w:val="1"/>
          <w:numId w:val="16"/>
        </w:numPr>
      </w:pPr>
      <w:r w:rsidRPr="00A01085">
        <w:rPr>
          <w:b/>
          <w:bCs/>
        </w:rPr>
        <w:t>Reunión de retrospectiva</w:t>
      </w:r>
      <w:r>
        <w:t>: Se realiza al final de cada sprint para analizar cómo se ha</w:t>
      </w:r>
      <w:r w:rsidR="005C7DC1">
        <w:t xml:space="preserve"> </w:t>
      </w:r>
      <w:r>
        <w:t xml:space="preserve">desarrollado el mismo y cómo se podría mejorar en próximos </w:t>
      </w:r>
      <w:proofErr w:type="spellStart"/>
      <w:r>
        <w:t>sprints</w:t>
      </w:r>
      <w:proofErr w:type="spellEnd"/>
      <w:r>
        <w:t>. Es una reunión</w:t>
      </w:r>
      <w:r w:rsidR="005C7DC1">
        <w:t xml:space="preserve"> </w:t>
      </w:r>
      <w:r>
        <w:t>del equipo para analizar su propio funcionamiento, tratando de responder a la cuestión</w:t>
      </w:r>
      <w:r w:rsidR="005C7DC1">
        <w:t xml:space="preserve"> </w:t>
      </w:r>
      <w:r>
        <w:t>de cómo se ha desarrollado el sprint.</w:t>
      </w:r>
    </w:p>
    <w:p w14:paraId="3BEF2708" w14:textId="31DF90FC" w:rsidR="00C73C00" w:rsidRDefault="00C73C00" w:rsidP="00C73C00">
      <w:pPr>
        <w:pStyle w:val="Predeterminado"/>
        <w:ind w:left="284"/>
      </w:pPr>
      <w:r>
        <w:rPr>
          <w:noProof/>
        </w:rPr>
        <w:drawing>
          <wp:inline distT="0" distB="0" distL="0" distR="0" wp14:anchorId="54FCFA29" wp14:editId="75E037A8">
            <wp:extent cx="6880860" cy="234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0860" cy="2349500"/>
                    </a:xfrm>
                    <a:prstGeom prst="rect">
                      <a:avLst/>
                    </a:prstGeom>
                    <a:noFill/>
                    <a:ln>
                      <a:noFill/>
                    </a:ln>
                  </pic:spPr>
                </pic:pic>
              </a:graphicData>
            </a:graphic>
          </wp:inline>
        </w:drawing>
      </w:r>
    </w:p>
    <w:p w14:paraId="68C9E092" w14:textId="6FBFD07D" w:rsidR="00C73C00" w:rsidRDefault="00034F82" w:rsidP="00C73C00">
      <w:pPr>
        <w:pStyle w:val="Predeterminado"/>
        <w:ind w:left="284"/>
      </w:pPr>
      <w:r>
        <w:rPr>
          <w:noProof/>
        </w:rPr>
        <w:drawing>
          <wp:inline distT="0" distB="0" distL="0" distR="0" wp14:anchorId="71EA86E1" wp14:editId="24A8833F">
            <wp:extent cx="6880860" cy="16840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0860" cy="1684020"/>
                    </a:xfrm>
                    <a:prstGeom prst="rect">
                      <a:avLst/>
                    </a:prstGeom>
                    <a:noFill/>
                    <a:ln>
                      <a:noFill/>
                    </a:ln>
                  </pic:spPr>
                </pic:pic>
              </a:graphicData>
            </a:graphic>
          </wp:inline>
        </w:drawing>
      </w:r>
    </w:p>
    <w:p w14:paraId="30B6036E" w14:textId="52EA057C" w:rsidR="000B5AC4" w:rsidRPr="00C73C00" w:rsidRDefault="000B5AC4" w:rsidP="00C73C00">
      <w:pPr>
        <w:pStyle w:val="Predeterminado"/>
        <w:rPr>
          <w:rFonts w:ascii="Tahoma,Bold" w:hAnsi="Tahoma,Bold" w:cs="Tahoma,Bold"/>
          <w:b/>
          <w:bCs/>
          <w:color w:val="FFFFFF"/>
          <w:sz w:val="23"/>
          <w:szCs w:val="23"/>
        </w:rPr>
      </w:pPr>
      <w:r>
        <w:rPr>
          <w:i/>
          <w:iCs/>
          <w:color w:val="FFFFFF"/>
          <w:sz w:val="18"/>
          <w:szCs w:val="18"/>
        </w:rPr>
        <w:t xml:space="preserve">TEMARIO OPOSICIONES </w:t>
      </w:r>
      <w:r>
        <w:rPr>
          <w:color w:val="FFFFFF"/>
          <w:sz w:val="18"/>
          <w:szCs w:val="18"/>
        </w:rPr>
        <w:t xml:space="preserve">COIICV </w:t>
      </w:r>
      <w:r>
        <w:rPr>
          <w:i/>
          <w:iCs/>
          <w:color w:val="FFFFFF"/>
          <w:sz w:val="18"/>
          <w:szCs w:val="18"/>
        </w:rPr>
        <w:t xml:space="preserve">| </w:t>
      </w:r>
      <w:r>
        <w:rPr>
          <w:color w:val="FFFFFF"/>
          <w:sz w:val="18"/>
          <w:szCs w:val="18"/>
        </w:rPr>
        <w:t>TEM</w:t>
      </w:r>
    </w:p>
    <w:p w14:paraId="1121D565" w14:textId="486A74E0" w:rsidR="000B5AC4" w:rsidRDefault="000B5AC4" w:rsidP="00A54EA8">
      <w:pPr>
        <w:pStyle w:val="Predeterminado"/>
        <w:ind w:left="0"/>
      </w:pPr>
    </w:p>
    <w:p w14:paraId="5D4F4B30" w14:textId="2456D18D" w:rsidR="00A54EA8" w:rsidRDefault="00A54EA8" w:rsidP="00C8468E">
      <w:pPr>
        <w:pStyle w:val="Ttulo1"/>
        <w:numPr>
          <w:ilvl w:val="0"/>
          <w:numId w:val="3"/>
        </w:numPr>
      </w:pPr>
      <w:bookmarkStart w:id="15" w:name="_Toc122282375"/>
      <w:r w:rsidRPr="00A54EA8">
        <w:lastRenderedPageBreak/>
        <w:t xml:space="preserve">Escalado ágil: </w:t>
      </w:r>
      <w:proofErr w:type="spellStart"/>
      <w:r w:rsidRPr="00A54EA8">
        <w:t>SAFe</w:t>
      </w:r>
      <w:proofErr w:type="spellEnd"/>
      <w:r w:rsidRPr="00A54EA8">
        <w:t xml:space="preserve">, </w:t>
      </w:r>
      <w:proofErr w:type="spellStart"/>
      <w:r w:rsidRPr="00A54EA8">
        <w:t>LeSS</w:t>
      </w:r>
      <w:proofErr w:type="spellEnd"/>
      <w:r w:rsidRPr="00A54EA8">
        <w:t xml:space="preserve">, </w:t>
      </w:r>
      <w:proofErr w:type="spellStart"/>
      <w:r w:rsidRPr="00A54EA8">
        <w:t>SoS</w:t>
      </w:r>
      <w:proofErr w:type="spellEnd"/>
      <w:r w:rsidRPr="00A54EA8">
        <w:t>.</w:t>
      </w:r>
      <w:bookmarkEnd w:id="15"/>
    </w:p>
    <w:p w14:paraId="6C6C3889" w14:textId="1F5A6851" w:rsidR="001C13EE" w:rsidRPr="00B361C3" w:rsidRDefault="001C13EE" w:rsidP="001C13EE">
      <w:pPr>
        <w:pStyle w:val="Predeterminado"/>
        <w:rPr>
          <w:lang w:eastAsia="es-ES"/>
        </w:rPr>
      </w:pPr>
      <w:r w:rsidRPr="00B361C3">
        <w:rPr>
          <w:bdr w:val="none" w:sz="0" w:space="0" w:color="auto" w:frame="1"/>
          <w:lang w:eastAsia="es-ES"/>
        </w:rPr>
        <w:t xml:space="preserve">En la actualidad son escasas las organizaciones constituidas en torno a un solo proyecto y con un único equipo. Por el contrario, encontramos múltiples productos en desarrollo en los cuales trabajan multitud </w:t>
      </w:r>
      <w:r w:rsidR="008A0FC0">
        <w:rPr>
          <w:bdr w:val="none" w:sz="0" w:space="0" w:color="auto" w:frame="1"/>
          <w:lang w:eastAsia="es-ES"/>
        </w:rPr>
        <w:t xml:space="preserve">de </w:t>
      </w:r>
      <w:r w:rsidRPr="00B361C3">
        <w:rPr>
          <w:bdr w:val="none" w:sz="0" w:space="0" w:color="auto" w:frame="1"/>
          <w:lang w:eastAsia="es-ES"/>
        </w:rPr>
        <w:t>personas. Esto plantea la necesidad de coordinar diferentes iniciativas y equipos trabajando en soluciones de gran tamaño. En entornos de trabajo ágiles, este escalado puede interpretarse en dos ejes: vertical y horizontal.</w:t>
      </w:r>
    </w:p>
    <w:p w14:paraId="47E26866" w14:textId="77777777" w:rsidR="00416CB2" w:rsidRDefault="001C13EE" w:rsidP="0037211C">
      <w:pPr>
        <w:pStyle w:val="Predeterminado"/>
        <w:numPr>
          <w:ilvl w:val="0"/>
          <w:numId w:val="16"/>
        </w:numPr>
        <w:rPr>
          <w:lang w:eastAsia="es-ES"/>
        </w:rPr>
      </w:pPr>
      <w:r w:rsidRPr="00B361C3">
        <w:rPr>
          <w:b/>
          <w:bCs/>
          <w:bdr w:val="none" w:sz="0" w:space="0" w:color="auto" w:frame="1"/>
          <w:lang w:eastAsia="es-ES"/>
        </w:rPr>
        <w:t>Eje vertical</w:t>
      </w:r>
      <w:r w:rsidR="009A5AF1">
        <w:rPr>
          <w:lang w:eastAsia="es-ES"/>
        </w:rPr>
        <w:t xml:space="preserve">: </w:t>
      </w:r>
      <w:r w:rsidRPr="009A5AF1">
        <w:rPr>
          <w:bdr w:val="none" w:sz="0" w:space="0" w:color="auto" w:frame="1"/>
          <w:lang w:eastAsia="es-ES"/>
        </w:rPr>
        <w:t>Cuando el proyecto es de gran tamaño, no es posible ejecutarlo con un único equipo. </w:t>
      </w:r>
      <w:r w:rsidRPr="009A5AF1">
        <w:rPr>
          <w:i/>
          <w:iCs/>
          <w:bdr w:val="none" w:sz="0" w:space="0" w:color="auto" w:frame="1"/>
          <w:lang w:eastAsia="es-ES"/>
        </w:rPr>
        <w:t>Scrum</w:t>
      </w:r>
      <w:r w:rsidRPr="009A5AF1">
        <w:rPr>
          <w:bdr w:val="none" w:sz="0" w:space="0" w:color="auto" w:frame="1"/>
          <w:lang w:eastAsia="es-ES"/>
        </w:rPr>
        <w:t> no escala por sí mismo. Necesitamos una convergencia de pequeños incrementos hacia una solución unificada denominada escalado vertical.</w:t>
      </w:r>
    </w:p>
    <w:p w14:paraId="4F5F1577" w14:textId="3C1E915D" w:rsidR="001C13EE" w:rsidRPr="00B361C3" w:rsidRDefault="001C13EE" w:rsidP="0037211C">
      <w:pPr>
        <w:pStyle w:val="Predeterminado"/>
        <w:numPr>
          <w:ilvl w:val="0"/>
          <w:numId w:val="16"/>
        </w:numPr>
        <w:rPr>
          <w:lang w:eastAsia="es-ES"/>
        </w:rPr>
      </w:pPr>
      <w:r w:rsidRPr="00416CB2">
        <w:rPr>
          <w:b/>
          <w:bCs/>
          <w:bdr w:val="none" w:sz="0" w:space="0" w:color="auto" w:frame="1"/>
          <w:lang w:eastAsia="es-ES"/>
        </w:rPr>
        <w:t>Eje horizontal</w:t>
      </w:r>
      <w:r w:rsidR="00416CB2">
        <w:rPr>
          <w:lang w:eastAsia="es-ES"/>
        </w:rPr>
        <w:t xml:space="preserve">: </w:t>
      </w:r>
      <w:r w:rsidRPr="00416CB2">
        <w:rPr>
          <w:bdr w:val="none" w:sz="0" w:space="0" w:color="auto" w:frame="1"/>
          <w:lang w:eastAsia="es-ES"/>
        </w:rPr>
        <w:t>Asimismo, las organizaciones evolucionan a partir de células aisladas de desarrollo ágil hacia estructuras complejas. Las dependencias e impedimentos de unos equipos afectan o son compartidos por otros y necesitan de una aproximación sistémica para resolverlos, denominada difusión o escalado horizontal.</w:t>
      </w:r>
    </w:p>
    <w:p w14:paraId="0DC74EF3" w14:textId="77777777" w:rsidR="001C13EE" w:rsidRPr="00B361C3" w:rsidRDefault="001C13EE" w:rsidP="001C13EE">
      <w:pPr>
        <w:pStyle w:val="Predeterminado"/>
        <w:rPr>
          <w:lang w:eastAsia="es-ES"/>
        </w:rPr>
      </w:pPr>
      <w:r w:rsidRPr="00B361C3">
        <w:rPr>
          <w:b/>
          <w:bCs/>
          <w:bdr w:val="none" w:sz="0" w:space="0" w:color="auto" w:frame="1"/>
          <w:lang w:eastAsia="es-ES"/>
        </w:rPr>
        <w:t>Marcos de escalado vertical</w:t>
      </w:r>
    </w:p>
    <w:p w14:paraId="322C7627" w14:textId="77777777" w:rsidR="001C13EE" w:rsidRPr="00B361C3" w:rsidRDefault="001C13EE" w:rsidP="001C13EE">
      <w:pPr>
        <w:pStyle w:val="Predeterminado"/>
        <w:rPr>
          <w:lang w:eastAsia="es-ES"/>
        </w:rPr>
      </w:pPr>
      <w:r w:rsidRPr="00B361C3">
        <w:rPr>
          <w:bdr w:val="none" w:sz="0" w:space="0" w:color="auto" w:frame="1"/>
          <w:lang w:eastAsia="es-ES"/>
        </w:rPr>
        <w:t>El escalado vertical es un mecanismo de coordinación de diferentes unidades de desarrollo trabajando juntas y de manera ágil para desarrollar un único producto de gran tamaño. En esta situación, es necesario entregar incrementos integrados dentro de un entorno en escala. Con seguridad, el aspecto más complicado resulta la gestión de dependencias entre diversos equipos ágiles, que además se encuentran ya operando en entornos complejos. En un intento por resolver estos problemas se han realizado diversas propuestas, de las cuales podemos destacar:</w:t>
      </w:r>
    </w:p>
    <w:p w14:paraId="69174CEE" w14:textId="77777777" w:rsidR="001C13EE" w:rsidRPr="00B361C3" w:rsidRDefault="001C13EE" w:rsidP="001C13EE">
      <w:pPr>
        <w:pStyle w:val="Predeterminado"/>
        <w:rPr>
          <w:lang w:eastAsia="es-ES"/>
        </w:rPr>
      </w:pPr>
      <w:proofErr w:type="spellStart"/>
      <w:r w:rsidRPr="00B361C3">
        <w:rPr>
          <w:b/>
          <w:bCs/>
          <w:i/>
          <w:iCs/>
          <w:bdr w:val="none" w:sz="0" w:space="0" w:color="auto" w:frame="1"/>
          <w:lang w:eastAsia="es-ES"/>
        </w:rPr>
        <w:t>Large</w:t>
      </w:r>
      <w:proofErr w:type="spellEnd"/>
      <w:r w:rsidRPr="00B361C3">
        <w:rPr>
          <w:b/>
          <w:bCs/>
          <w:i/>
          <w:iCs/>
          <w:bdr w:val="none" w:sz="0" w:space="0" w:color="auto" w:frame="1"/>
          <w:lang w:eastAsia="es-ES"/>
        </w:rPr>
        <w:t xml:space="preserve"> </w:t>
      </w:r>
      <w:proofErr w:type="spellStart"/>
      <w:r w:rsidRPr="00B361C3">
        <w:rPr>
          <w:b/>
          <w:bCs/>
          <w:i/>
          <w:iCs/>
          <w:bdr w:val="none" w:sz="0" w:space="0" w:color="auto" w:frame="1"/>
          <w:lang w:eastAsia="es-ES"/>
        </w:rPr>
        <w:t>Scale</w:t>
      </w:r>
      <w:proofErr w:type="spellEnd"/>
      <w:r w:rsidRPr="00B361C3">
        <w:rPr>
          <w:b/>
          <w:bCs/>
          <w:i/>
          <w:iCs/>
          <w:bdr w:val="none" w:sz="0" w:space="0" w:color="auto" w:frame="1"/>
          <w:lang w:eastAsia="es-ES"/>
        </w:rPr>
        <w:t xml:space="preserve"> Scrum (</w:t>
      </w:r>
      <w:proofErr w:type="spellStart"/>
      <w:r w:rsidRPr="00B361C3">
        <w:rPr>
          <w:b/>
          <w:bCs/>
          <w:i/>
          <w:iCs/>
          <w:bdr w:val="none" w:sz="0" w:space="0" w:color="auto" w:frame="1"/>
          <w:lang w:eastAsia="es-ES"/>
        </w:rPr>
        <w:t>LeSS</w:t>
      </w:r>
      <w:proofErr w:type="spellEnd"/>
      <w:r w:rsidRPr="00B361C3">
        <w:rPr>
          <w:b/>
          <w:bCs/>
          <w:i/>
          <w:iCs/>
          <w:bdr w:val="none" w:sz="0" w:space="0" w:color="auto" w:frame="1"/>
          <w:lang w:eastAsia="es-ES"/>
        </w:rPr>
        <w:t>)</w:t>
      </w:r>
    </w:p>
    <w:p w14:paraId="3DEF4205" w14:textId="77777777" w:rsidR="001C13EE" w:rsidRPr="00B361C3" w:rsidRDefault="001C13EE" w:rsidP="001C13EE">
      <w:pPr>
        <w:pStyle w:val="Predeterminado"/>
        <w:rPr>
          <w:lang w:eastAsia="es-ES"/>
        </w:rPr>
      </w:pPr>
      <w:proofErr w:type="spellStart"/>
      <w:r w:rsidRPr="00B361C3">
        <w:rPr>
          <w:i/>
          <w:iCs/>
          <w:bdr w:val="none" w:sz="0" w:space="0" w:color="auto" w:frame="1"/>
          <w:lang w:eastAsia="es-ES"/>
        </w:rPr>
        <w:t>LeSS</w:t>
      </w:r>
      <w:proofErr w:type="spellEnd"/>
      <w:r w:rsidRPr="00B361C3">
        <w:rPr>
          <w:bdr w:val="none" w:sz="0" w:space="0" w:color="auto" w:frame="1"/>
          <w:lang w:eastAsia="es-ES"/>
        </w:rPr>
        <w:t> es un </w:t>
      </w:r>
      <w:proofErr w:type="spellStart"/>
      <w:r w:rsidRPr="00B361C3">
        <w:rPr>
          <w:i/>
          <w:iCs/>
          <w:bdr w:val="none" w:sz="0" w:space="0" w:color="auto" w:frame="1"/>
          <w:lang w:eastAsia="es-ES"/>
        </w:rPr>
        <w:t>framework</w:t>
      </w:r>
      <w:proofErr w:type="spellEnd"/>
      <w:r w:rsidRPr="00B361C3">
        <w:rPr>
          <w:bdr w:val="none" w:sz="0" w:space="0" w:color="auto" w:frame="1"/>
          <w:lang w:eastAsia="es-ES"/>
        </w:rPr>
        <w:t xml:space="preserve"> para el desarrollo de producto creado por Craig </w:t>
      </w:r>
      <w:proofErr w:type="spellStart"/>
      <w:r w:rsidRPr="00B361C3">
        <w:rPr>
          <w:bdr w:val="none" w:sz="0" w:space="0" w:color="auto" w:frame="1"/>
          <w:lang w:eastAsia="es-ES"/>
        </w:rPr>
        <w:t>Larman</w:t>
      </w:r>
      <w:proofErr w:type="spellEnd"/>
      <w:r w:rsidRPr="00B361C3">
        <w:rPr>
          <w:bdr w:val="none" w:sz="0" w:space="0" w:color="auto" w:frame="1"/>
          <w:lang w:eastAsia="es-ES"/>
        </w:rPr>
        <w:t xml:space="preserve"> y Bas </w:t>
      </w:r>
      <w:proofErr w:type="spellStart"/>
      <w:r w:rsidRPr="00B361C3">
        <w:rPr>
          <w:bdr w:val="none" w:sz="0" w:space="0" w:color="auto" w:frame="1"/>
          <w:lang w:eastAsia="es-ES"/>
        </w:rPr>
        <w:t>Vodde</w:t>
      </w:r>
      <w:proofErr w:type="spellEnd"/>
      <w:r w:rsidRPr="00B361C3">
        <w:rPr>
          <w:bdr w:val="none" w:sz="0" w:space="0" w:color="auto" w:frame="1"/>
          <w:lang w:eastAsia="es-ES"/>
        </w:rPr>
        <w:t xml:space="preserve"> con una colección de principios, reglas, guías y experimentos que pueden ser usados en un entorno de </w:t>
      </w:r>
      <w:r w:rsidRPr="00B361C3">
        <w:rPr>
          <w:i/>
          <w:iCs/>
          <w:bdr w:val="none" w:sz="0" w:space="0" w:color="auto" w:frame="1"/>
          <w:lang w:eastAsia="es-ES"/>
        </w:rPr>
        <w:t>software</w:t>
      </w:r>
      <w:r w:rsidRPr="00B361C3">
        <w:rPr>
          <w:bdr w:val="none" w:sz="0" w:space="0" w:color="auto" w:frame="1"/>
          <w:lang w:eastAsia="es-ES"/>
        </w:rPr>
        <w:t> a escala. Dentro de las opciones de escalado ágil, es un marco muy flexible con un coste de implantación bajo, y muy acoplado a </w:t>
      </w:r>
      <w:r w:rsidRPr="00B361C3">
        <w:rPr>
          <w:i/>
          <w:iCs/>
          <w:bdr w:val="none" w:sz="0" w:space="0" w:color="auto" w:frame="1"/>
          <w:lang w:eastAsia="es-ES"/>
        </w:rPr>
        <w:t>Scrum</w:t>
      </w:r>
      <w:r w:rsidRPr="00B361C3">
        <w:rPr>
          <w:bdr w:val="none" w:sz="0" w:space="0" w:color="auto" w:frame="1"/>
          <w:lang w:eastAsia="es-ES"/>
        </w:rPr>
        <w:t>. Tal vez, una de las características a destacar de </w:t>
      </w:r>
      <w:r w:rsidRPr="00B361C3">
        <w:rPr>
          <w:i/>
          <w:iCs/>
          <w:bdr w:val="none" w:sz="0" w:space="0" w:color="auto" w:frame="1"/>
          <w:lang w:eastAsia="es-ES"/>
        </w:rPr>
        <w:t>esta aproximación,</w:t>
      </w:r>
      <w:r w:rsidRPr="00B361C3">
        <w:rPr>
          <w:bdr w:val="none" w:sz="0" w:space="0" w:color="auto" w:frame="1"/>
          <w:lang w:eastAsia="es-ES"/>
        </w:rPr>
        <w:t> es la de ofrecer soluciones al clásico problema de un </w:t>
      </w:r>
      <w:proofErr w:type="spellStart"/>
      <w:r w:rsidRPr="00B361C3">
        <w:rPr>
          <w:i/>
          <w:iCs/>
          <w:bdr w:val="none" w:sz="0" w:space="0" w:color="auto" w:frame="1"/>
          <w:lang w:eastAsia="es-ES"/>
        </w:rPr>
        <w:t>Product</w:t>
      </w:r>
      <w:proofErr w:type="spellEnd"/>
      <w:r w:rsidRPr="00B361C3">
        <w:rPr>
          <w:i/>
          <w:iCs/>
          <w:bdr w:val="none" w:sz="0" w:space="0" w:color="auto" w:frame="1"/>
          <w:lang w:eastAsia="es-ES"/>
        </w:rPr>
        <w:t xml:space="preserve"> </w:t>
      </w:r>
      <w:proofErr w:type="spellStart"/>
      <w:r w:rsidRPr="00B361C3">
        <w:rPr>
          <w:i/>
          <w:iCs/>
          <w:bdr w:val="none" w:sz="0" w:space="0" w:color="auto" w:frame="1"/>
          <w:lang w:eastAsia="es-ES"/>
        </w:rPr>
        <w:t>Owner</w:t>
      </w:r>
      <w:proofErr w:type="spellEnd"/>
      <w:r w:rsidRPr="00B361C3">
        <w:rPr>
          <w:bdr w:val="none" w:sz="0" w:space="0" w:color="auto" w:frame="1"/>
          <w:lang w:eastAsia="es-ES"/>
        </w:rPr>
        <w:t> trabajando con varios equipos a la vez.</w:t>
      </w:r>
    </w:p>
    <w:p w14:paraId="1EC48173" w14:textId="77777777" w:rsidR="001C13EE" w:rsidRPr="00B361C3" w:rsidRDefault="001C13EE" w:rsidP="001C13EE">
      <w:pPr>
        <w:pStyle w:val="Predeterminado"/>
        <w:rPr>
          <w:lang w:eastAsia="es-ES"/>
        </w:rPr>
      </w:pPr>
      <w:proofErr w:type="spellStart"/>
      <w:r w:rsidRPr="00B361C3">
        <w:rPr>
          <w:b/>
          <w:bCs/>
          <w:i/>
          <w:iCs/>
          <w:bdr w:val="none" w:sz="0" w:space="0" w:color="auto" w:frame="1"/>
          <w:lang w:eastAsia="es-ES"/>
        </w:rPr>
        <w:t>Scaled</w:t>
      </w:r>
      <w:proofErr w:type="spellEnd"/>
      <w:r w:rsidRPr="00B361C3">
        <w:rPr>
          <w:b/>
          <w:bCs/>
          <w:i/>
          <w:iCs/>
          <w:bdr w:val="none" w:sz="0" w:space="0" w:color="auto" w:frame="1"/>
          <w:lang w:eastAsia="es-ES"/>
        </w:rPr>
        <w:t xml:space="preserve"> Agile Framework (</w:t>
      </w:r>
      <w:proofErr w:type="spellStart"/>
      <w:r w:rsidRPr="00B361C3">
        <w:rPr>
          <w:b/>
          <w:bCs/>
          <w:i/>
          <w:iCs/>
          <w:bdr w:val="none" w:sz="0" w:space="0" w:color="auto" w:frame="1"/>
          <w:lang w:eastAsia="es-ES"/>
        </w:rPr>
        <w:t>SAFe</w:t>
      </w:r>
      <w:proofErr w:type="spellEnd"/>
      <w:r w:rsidRPr="00B361C3">
        <w:rPr>
          <w:b/>
          <w:bCs/>
          <w:i/>
          <w:iCs/>
          <w:bdr w:val="none" w:sz="0" w:space="0" w:color="auto" w:frame="1"/>
          <w:lang w:eastAsia="es-ES"/>
        </w:rPr>
        <w:t>)</w:t>
      </w:r>
    </w:p>
    <w:p w14:paraId="73A6E520" w14:textId="4C40B1DC" w:rsidR="001C13EE" w:rsidRPr="00B361C3" w:rsidRDefault="00E6541A" w:rsidP="00E6541A">
      <w:pPr>
        <w:pStyle w:val="Predeterminado"/>
      </w:pPr>
      <w:proofErr w:type="spellStart"/>
      <w:r w:rsidRPr="00A52FCE">
        <w:t>SAFe</w:t>
      </w:r>
      <w:proofErr w:type="spellEnd"/>
      <w:r w:rsidRPr="00A52FCE">
        <w:t xml:space="preserve"> es un marco de trabajo y una colección de buenas prácticas de desarrollo ágil para grandes empresas</w:t>
      </w:r>
      <w:r w:rsidR="001C13EE" w:rsidRPr="00B361C3">
        <w:rPr>
          <w:bdr w:val="none" w:sz="0" w:space="0" w:color="auto" w:frame="1"/>
          <w:lang w:eastAsia="es-ES"/>
        </w:rPr>
        <w:t xml:space="preserve"> creado por Dean </w:t>
      </w:r>
      <w:proofErr w:type="spellStart"/>
      <w:r w:rsidR="001C13EE" w:rsidRPr="00B361C3">
        <w:rPr>
          <w:bdr w:val="none" w:sz="0" w:space="0" w:color="auto" w:frame="1"/>
          <w:lang w:eastAsia="es-ES"/>
        </w:rPr>
        <w:t>Leffingwell</w:t>
      </w:r>
      <w:proofErr w:type="spellEnd"/>
      <w:r w:rsidR="001C13EE" w:rsidRPr="00B361C3">
        <w:rPr>
          <w:bdr w:val="none" w:sz="0" w:space="0" w:color="auto" w:frame="1"/>
          <w:lang w:eastAsia="es-ES"/>
        </w:rPr>
        <w:t>. Reúne el conocimiento probado en cuanto a principios Lean y Agile. Permite, a diferencia de los antes mencionados, incorporar </w:t>
      </w:r>
      <w:proofErr w:type="spellStart"/>
      <w:r w:rsidR="001C13EE" w:rsidRPr="00B361C3">
        <w:rPr>
          <w:i/>
          <w:iCs/>
          <w:bdr w:val="none" w:sz="0" w:space="0" w:color="auto" w:frame="1"/>
          <w:lang w:eastAsia="es-ES"/>
        </w:rPr>
        <w:t>frameworks</w:t>
      </w:r>
      <w:proofErr w:type="spellEnd"/>
      <w:r w:rsidR="001C13EE" w:rsidRPr="00B361C3">
        <w:rPr>
          <w:bdr w:val="none" w:sz="0" w:space="0" w:color="auto" w:frame="1"/>
          <w:lang w:eastAsia="es-ES"/>
        </w:rPr>
        <w:t> como </w:t>
      </w:r>
      <w:r w:rsidR="001C13EE" w:rsidRPr="00B361C3">
        <w:rPr>
          <w:i/>
          <w:iCs/>
          <w:bdr w:val="none" w:sz="0" w:space="0" w:color="auto" w:frame="1"/>
          <w:lang w:eastAsia="es-ES"/>
        </w:rPr>
        <w:t>Scrum</w:t>
      </w:r>
      <w:r w:rsidR="00B81FA0">
        <w:rPr>
          <w:i/>
          <w:iCs/>
          <w:bdr w:val="none" w:sz="0" w:space="0" w:color="auto" w:frame="1"/>
          <w:lang w:eastAsia="es-ES"/>
        </w:rPr>
        <w:t xml:space="preserve"> y</w:t>
      </w:r>
      <w:r w:rsidR="001C13EE" w:rsidRPr="00B361C3">
        <w:rPr>
          <w:i/>
          <w:iCs/>
          <w:bdr w:val="none" w:sz="0" w:space="0" w:color="auto" w:frame="1"/>
          <w:lang w:eastAsia="es-ES"/>
        </w:rPr>
        <w:t xml:space="preserve"> Kanban</w:t>
      </w:r>
      <w:r>
        <w:rPr>
          <w:i/>
          <w:iCs/>
          <w:bdr w:val="none" w:sz="0" w:space="0" w:color="auto" w:frame="1"/>
          <w:lang w:eastAsia="es-ES"/>
        </w:rPr>
        <w:t>.</w:t>
      </w:r>
      <w:r w:rsidR="001C13EE" w:rsidRPr="00B361C3">
        <w:rPr>
          <w:bdr w:val="none" w:sz="0" w:space="0" w:color="auto" w:frame="1"/>
          <w:lang w:eastAsia="es-ES"/>
        </w:rPr>
        <w:t xml:space="preserve"> </w:t>
      </w:r>
      <w:r w:rsidRPr="00A52FCE">
        <w:t>Su objetivo es llevar a las grandes empresas las metodologías ágiles, para ello varios equipos agiles trabajan de manera sincronizada y colaborativa en el desarrollo de software mediante la entrega de incrementos</w:t>
      </w:r>
      <w:r w:rsidR="001C13EE" w:rsidRPr="00B361C3">
        <w:rPr>
          <w:bdr w:val="none" w:sz="0" w:space="0" w:color="auto" w:frame="1"/>
          <w:lang w:eastAsia="es-ES"/>
        </w:rPr>
        <w:t>, en contrapartida esto lo convierte en una metodología predictiva y poco flexible, y cuyo coste de implantación es elevado.</w:t>
      </w:r>
    </w:p>
    <w:p w14:paraId="64B10059" w14:textId="77777777" w:rsidR="001C13EE" w:rsidRPr="00B361C3" w:rsidRDefault="001C13EE" w:rsidP="001C13EE">
      <w:pPr>
        <w:pStyle w:val="Predeterminado"/>
        <w:rPr>
          <w:lang w:eastAsia="es-ES"/>
        </w:rPr>
      </w:pPr>
      <w:r w:rsidRPr="00B361C3">
        <w:rPr>
          <w:b/>
          <w:bCs/>
          <w:bdr w:val="none" w:sz="0" w:space="0" w:color="auto" w:frame="1"/>
          <w:lang w:eastAsia="es-ES"/>
        </w:rPr>
        <w:t>Marcos de escalado horizontal</w:t>
      </w:r>
    </w:p>
    <w:p w14:paraId="75673CC2" w14:textId="0ACC5932" w:rsidR="001C13EE" w:rsidRPr="00B361C3" w:rsidRDefault="001C13EE" w:rsidP="001C13EE">
      <w:pPr>
        <w:pStyle w:val="Predeterminado"/>
        <w:rPr>
          <w:lang w:eastAsia="es-ES"/>
        </w:rPr>
      </w:pPr>
      <w:r w:rsidRPr="00B361C3">
        <w:rPr>
          <w:bdr w:val="none" w:sz="0" w:space="0" w:color="auto" w:frame="1"/>
          <w:lang w:eastAsia="es-ES"/>
        </w:rPr>
        <w:lastRenderedPageBreak/>
        <w:t>Existen otras soluciones enfocadas al problema del escalado horizontal</w:t>
      </w:r>
      <w:r w:rsidR="00577705">
        <w:rPr>
          <w:bdr w:val="none" w:sz="0" w:space="0" w:color="auto" w:frame="1"/>
          <w:lang w:eastAsia="es-ES"/>
        </w:rPr>
        <w:t xml:space="preserve"> como </w:t>
      </w:r>
      <w:proofErr w:type="spellStart"/>
      <w:r w:rsidRPr="00B361C3">
        <w:rPr>
          <w:i/>
          <w:iCs/>
          <w:bdr w:val="none" w:sz="0" w:space="0" w:color="auto" w:frame="1"/>
          <w:lang w:eastAsia="es-ES"/>
        </w:rPr>
        <w:t>SoS</w:t>
      </w:r>
      <w:proofErr w:type="spellEnd"/>
      <w:r w:rsidRPr="00B361C3">
        <w:rPr>
          <w:i/>
          <w:iCs/>
          <w:bdr w:val="none" w:sz="0" w:space="0" w:color="auto" w:frame="1"/>
          <w:lang w:eastAsia="es-ES"/>
        </w:rPr>
        <w:t xml:space="preserve"> Scrum </w:t>
      </w:r>
      <w:proofErr w:type="spellStart"/>
      <w:r w:rsidRPr="00B361C3">
        <w:rPr>
          <w:i/>
          <w:iCs/>
          <w:bdr w:val="none" w:sz="0" w:space="0" w:color="auto" w:frame="1"/>
          <w:lang w:eastAsia="es-ES"/>
        </w:rPr>
        <w:t>of</w:t>
      </w:r>
      <w:proofErr w:type="spellEnd"/>
      <w:r w:rsidRPr="00B361C3">
        <w:rPr>
          <w:i/>
          <w:iCs/>
          <w:bdr w:val="none" w:sz="0" w:space="0" w:color="auto" w:frame="1"/>
          <w:lang w:eastAsia="es-ES"/>
        </w:rPr>
        <w:t xml:space="preserve"> scrums</w:t>
      </w:r>
      <w:r w:rsidRPr="00B361C3">
        <w:rPr>
          <w:bdr w:val="none" w:sz="0" w:space="0" w:color="auto" w:frame="1"/>
          <w:lang w:eastAsia="es-ES"/>
        </w:rPr>
        <w:t>. En la práctica, la gestión de dependencias continúa siendo un inconveniente fundamental.</w:t>
      </w:r>
    </w:p>
    <w:p w14:paraId="1492C3EF" w14:textId="77777777" w:rsidR="001C13EE" w:rsidRPr="00B361C3" w:rsidRDefault="001C13EE" w:rsidP="001C13EE">
      <w:pPr>
        <w:pStyle w:val="Predeterminado"/>
        <w:rPr>
          <w:lang w:eastAsia="es-ES"/>
        </w:rPr>
      </w:pPr>
      <w:r w:rsidRPr="00B361C3">
        <w:rPr>
          <w:b/>
          <w:bCs/>
          <w:i/>
          <w:iCs/>
          <w:bdr w:val="none" w:sz="0" w:space="0" w:color="auto" w:frame="1"/>
          <w:lang w:eastAsia="es-ES"/>
        </w:rPr>
        <w:t xml:space="preserve">Scrum </w:t>
      </w:r>
      <w:proofErr w:type="spellStart"/>
      <w:r w:rsidRPr="00B361C3">
        <w:rPr>
          <w:b/>
          <w:bCs/>
          <w:i/>
          <w:iCs/>
          <w:bdr w:val="none" w:sz="0" w:space="0" w:color="auto" w:frame="1"/>
          <w:lang w:eastAsia="es-ES"/>
        </w:rPr>
        <w:t>of</w:t>
      </w:r>
      <w:proofErr w:type="spellEnd"/>
      <w:r w:rsidRPr="00B361C3">
        <w:rPr>
          <w:b/>
          <w:bCs/>
          <w:i/>
          <w:iCs/>
          <w:bdr w:val="none" w:sz="0" w:space="0" w:color="auto" w:frame="1"/>
          <w:lang w:eastAsia="es-ES"/>
        </w:rPr>
        <w:t xml:space="preserve"> scrums</w:t>
      </w:r>
    </w:p>
    <w:p w14:paraId="5D735933" w14:textId="77777777" w:rsidR="001C13EE" w:rsidRPr="00B361C3" w:rsidRDefault="001C13EE" w:rsidP="001C13EE">
      <w:pPr>
        <w:pStyle w:val="Predeterminado"/>
        <w:rPr>
          <w:lang w:eastAsia="es-ES"/>
        </w:rPr>
      </w:pPr>
      <w:proofErr w:type="spellStart"/>
      <w:r w:rsidRPr="00B361C3">
        <w:rPr>
          <w:i/>
          <w:iCs/>
          <w:bdr w:val="none" w:sz="0" w:space="0" w:color="auto" w:frame="1"/>
          <w:lang w:eastAsia="es-ES"/>
        </w:rPr>
        <w:t>SoS</w:t>
      </w:r>
      <w:proofErr w:type="spellEnd"/>
      <w:r w:rsidRPr="00B361C3">
        <w:rPr>
          <w:bdr w:val="none" w:sz="0" w:space="0" w:color="auto" w:frame="1"/>
          <w:lang w:eastAsia="es-ES"/>
        </w:rPr>
        <w:t> es una técnica para escalar equipos individuales a nivel corporativo. Las diferentes unidades de negocio gestionan un portafolio de múltiples líneas, que un tienen un espejo en tecnología. Cada producto tiene su propio ciclo Scrum, y la línea celebra un </w:t>
      </w:r>
      <w:r w:rsidRPr="00B361C3">
        <w:rPr>
          <w:i/>
          <w:iCs/>
          <w:bdr w:val="none" w:sz="0" w:space="0" w:color="auto" w:frame="1"/>
          <w:lang w:eastAsia="es-ES"/>
        </w:rPr>
        <w:t xml:space="preserve">Scrum </w:t>
      </w:r>
      <w:proofErr w:type="spellStart"/>
      <w:r w:rsidRPr="00B361C3">
        <w:rPr>
          <w:i/>
          <w:iCs/>
          <w:bdr w:val="none" w:sz="0" w:space="0" w:color="auto" w:frame="1"/>
          <w:lang w:eastAsia="es-ES"/>
        </w:rPr>
        <w:t>of</w:t>
      </w:r>
      <w:proofErr w:type="spellEnd"/>
      <w:r w:rsidRPr="00B361C3">
        <w:rPr>
          <w:i/>
          <w:iCs/>
          <w:bdr w:val="none" w:sz="0" w:space="0" w:color="auto" w:frame="1"/>
          <w:lang w:eastAsia="es-ES"/>
        </w:rPr>
        <w:t xml:space="preserve"> scrums</w:t>
      </w:r>
      <w:r w:rsidRPr="00B361C3">
        <w:rPr>
          <w:bdr w:val="none" w:sz="0" w:space="0" w:color="auto" w:frame="1"/>
          <w:lang w:eastAsia="es-ES"/>
        </w:rPr>
        <w:t>. El único evento es el </w:t>
      </w:r>
      <w:proofErr w:type="spellStart"/>
      <w:r w:rsidRPr="00B361C3">
        <w:rPr>
          <w:i/>
          <w:iCs/>
          <w:bdr w:val="none" w:sz="0" w:space="0" w:color="auto" w:frame="1"/>
          <w:lang w:eastAsia="es-ES"/>
        </w:rPr>
        <w:t>SoS</w:t>
      </w:r>
      <w:proofErr w:type="spellEnd"/>
      <w:r w:rsidRPr="00B361C3">
        <w:rPr>
          <w:bdr w:val="none" w:sz="0" w:space="0" w:color="auto" w:frame="1"/>
          <w:lang w:eastAsia="es-ES"/>
        </w:rPr>
        <w:t>, una reunión de máximo 15 minutos a la que concurren los embajadores (</w:t>
      </w:r>
      <w:r w:rsidRPr="00B361C3">
        <w:rPr>
          <w:i/>
          <w:iCs/>
          <w:bdr w:val="none" w:sz="0" w:space="0" w:color="auto" w:frame="1"/>
          <w:lang w:eastAsia="es-ES"/>
        </w:rPr>
        <w:t xml:space="preserve">scrum </w:t>
      </w:r>
      <w:proofErr w:type="gramStart"/>
      <w:r w:rsidRPr="00B361C3">
        <w:rPr>
          <w:i/>
          <w:iCs/>
          <w:bdr w:val="none" w:sz="0" w:space="0" w:color="auto" w:frame="1"/>
          <w:lang w:eastAsia="es-ES"/>
        </w:rPr>
        <w:t>masters</w:t>
      </w:r>
      <w:proofErr w:type="gramEnd"/>
      <w:r w:rsidRPr="00B361C3">
        <w:rPr>
          <w:bdr w:val="none" w:sz="0" w:space="0" w:color="auto" w:frame="1"/>
          <w:lang w:eastAsia="es-ES"/>
        </w:rPr>
        <w:t xml:space="preserve">) y opcionalmente un representante técnico. El objetivo es resolver los impedimentos y bloqueos que afecten las próximas </w:t>
      </w:r>
      <w:proofErr w:type="spellStart"/>
      <w:r w:rsidRPr="00B361C3">
        <w:rPr>
          <w:bdr w:val="none" w:sz="0" w:space="0" w:color="auto" w:frame="1"/>
          <w:lang w:eastAsia="es-ES"/>
        </w:rPr>
        <w:t>releases</w:t>
      </w:r>
      <w:proofErr w:type="spellEnd"/>
      <w:r w:rsidRPr="00B361C3">
        <w:rPr>
          <w:bdr w:val="none" w:sz="0" w:space="0" w:color="auto" w:frame="1"/>
          <w:lang w:eastAsia="es-ES"/>
        </w:rPr>
        <w:t>.</w:t>
      </w:r>
    </w:p>
    <w:p w14:paraId="382B26D8" w14:textId="22F324B6" w:rsidR="00B75BA5" w:rsidRDefault="00044BA4" w:rsidP="00044BA4">
      <w:pPr>
        <w:pStyle w:val="Titulo2"/>
        <w:numPr>
          <w:ilvl w:val="1"/>
          <w:numId w:val="3"/>
        </w:numPr>
      </w:pPr>
      <w:bookmarkStart w:id="16" w:name="_Toc122282376"/>
      <w:proofErr w:type="spellStart"/>
      <w:r>
        <w:rPr>
          <w:rFonts w:ascii="Calibri" w:hAnsi="Calibri"/>
          <w:color w:val="8C446F"/>
          <w:sz w:val="40"/>
        </w:rPr>
        <w:t>Scaled</w:t>
      </w:r>
      <w:proofErr w:type="spellEnd"/>
      <w:r>
        <w:rPr>
          <w:rFonts w:ascii="Calibri" w:hAnsi="Calibri"/>
          <w:color w:val="8C446F"/>
          <w:sz w:val="40"/>
        </w:rPr>
        <w:t xml:space="preserve"> Agile Framework (</w:t>
      </w:r>
      <w:proofErr w:type="spellStart"/>
      <w:r>
        <w:rPr>
          <w:rFonts w:ascii="Calibri" w:hAnsi="Calibri"/>
          <w:color w:val="8C446F"/>
          <w:sz w:val="40"/>
        </w:rPr>
        <w:t>SAFe</w:t>
      </w:r>
      <w:proofErr w:type="spellEnd"/>
      <w:r>
        <w:rPr>
          <w:rFonts w:ascii="Calibri" w:hAnsi="Calibri"/>
          <w:color w:val="8C446F"/>
          <w:sz w:val="40"/>
        </w:rPr>
        <w:t>)</w:t>
      </w:r>
      <w:bookmarkEnd w:id="16"/>
    </w:p>
    <w:p w14:paraId="76530745" w14:textId="77777777" w:rsidR="00E6541A" w:rsidRDefault="00E6541A" w:rsidP="00A52FCE">
      <w:pPr>
        <w:pStyle w:val="Predeterminado"/>
      </w:pPr>
    </w:p>
    <w:p w14:paraId="7B50AFD2" w14:textId="77777777" w:rsidR="00E6541A" w:rsidRDefault="00B75BA5" w:rsidP="00E6541A">
      <w:pPr>
        <w:pStyle w:val="Predeterminado"/>
      </w:pPr>
      <w:r w:rsidRPr="00A52FCE">
        <w:t xml:space="preserve">En el momento de redacción de este tema la versión más reciente de </w:t>
      </w:r>
      <w:proofErr w:type="spellStart"/>
      <w:r w:rsidRPr="00A52FCE">
        <w:t>SAFe</w:t>
      </w:r>
      <w:proofErr w:type="spellEnd"/>
      <w:r w:rsidRPr="00A52FCE">
        <w:t xml:space="preserve"> es la 5.0.</w:t>
      </w:r>
    </w:p>
    <w:p w14:paraId="08A45747" w14:textId="61760DE3" w:rsidR="00B75BA5" w:rsidRDefault="00B75BA5" w:rsidP="00E6541A">
      <w:pPr>
        <w:pStyle w:val="Predeterminado"/>
      </w:pPr>
      <w:r w:rsidRPr="00A52FCE">
        <w:t>Ha sido adoptado por grandes empresas como Intel, Hewlett-Packard Enterprise y Cisco</w:t>
      </w:r>
      <w:r w:rsidR="00A52FCE">
        <w:t>.</w:t>
      </w:r>
    </w:p>
    <w:p w14:paraId="6C2E79B8" w14:textId="77777777" w:rsidR="00E6541A" w:rsidRDefault="00E6541A" w:rsidP="00E6541A">
      <w:pPr>
        <w:pStyle w:val="Predeterminado"/>
      </w:pPr>
      <w:r>
        <w:t xml:space="preserve">La metodología </w:t>
      </w:r>
      <w:proofErr w:type="spellStart"/>
      <w:r>
        <w:t>SAFe</w:t>
      </w:r>
      <w:proofErr w:type="spellEnd"/>
      <w:r>
        <w:t xml:space="preserve"> es una apuesta por la agilidad en la organización empresarial y el desarrollo de programas informáticos. El enfoque va dirigido hacia la implementación de la agilidad en la empresa, y no sólo a los equipos como es el caso de Scrum. Para implementarlo existen tres niveles: nivel de equipo, de programa y de portafolio. </w:t>
      </w:r>
    </w:p>
    <w:p w14:paraId="52A2E6B7" w14:textId="77777777" w:rsidR="00E6541A" w:rsidRDefault="00E6541A" w:rsidP="00E6541A">
      <w:pPr>
        <w:pStyle w:val="Predeterminado"/>
      </w:pPr>
      <w:r>
        <w:t>De manera sencilla, en el nivel de equipo se define cómo está articulado cada equipo que participa en el desarrollo de un software o un proyecto empresarial. Es normal utilizar técnicas scrum en este nivel.</w:t>
      </w:r>
    </w:p>
    <w:p w14:paraId="366DD5F3" w14:textId="77777777" w:rsidR="00E6541A" w:rsidRDefault="00E6541A" w:rsidP="00E6541A">
      <w:pPr>
        <w:pStyle w:val="Predeterminado"/>
      </w:pPr>
      <w:r>
        <w:t>En el nivel de programa se perfila aún más la organización y los objetivos que se persiguen. Además, se ordena qué trabajo realizará cada equipo, se establecen una cadena de mando y unos resultados, los cuales deben alcanzarse al unísono por todos los equipos. Una vez alcanzados los resultados, en un plazo de 10 semanas se planifican las siguientes actividades y el ciclo vuelve a empezar.</w:t>
      </w:r>
    </w:p>
    <w:p w14:paraId="08FFAE63" w14:textId="721D6F40" w:rsidR="00E6541A" w:rsidRDefault="00E6541A" w:rsidP="00E6541A">
      <w:pPr>
        <w:pStyle w:val="Predeterminado"/>
      </w:pPr>
      <w:r>
        <w:t xml:space="preserve"> Por último, en el nivel portafolio se define lo que más valor aporta a la organización y se potencia, ya que mejoran todo el sistema. En resumen, se trata de ver qué es lo que funciona y lo qué no para aumentar la eficiencia del trabajo y garantizar unos mejores resultados</w:t>
      </w:r>
      <w:r w:rsidR="00577AFF">
        <w:t>.</w:t>
      </w:r>
    </w:p>
    <w:p w14:paraId="761BB91E" w14:textId="4F946874" w:rsidR="00BD1436" w:rsidRDefault="00BD1436" w:rsidP="00E6541A">
      <w:pPr>
        <w:pStyle w:val="Predeterminado"/>
      </w:pPr>
      <w:r>
        <w:t xml:space="preserve">El agile </w:t>
      </w:r>
      <w:proofErr w:type="spellStart"/>
      <w:r>
        <w:t>release</w:t>
      </w:r>
      <w:proofErr w:type="spellEnd"/>
      <w:r>
        <w:t xml:space="preserve"> </w:t>
      </w:r>
      <w:proofErr w:type="spellStart"/>
      <w:r>
        <w:t>train</w:t>
      </w:r>
      <w:proofErr w:type="spellEnd"/>
      <w:r>
        <w:t xml:space="preserve"> o ART, es un componente fundamental del nivel de programa. Estamos ante un modo de planificar la entrega de un software, o de sus iteraciones, en un tiempo determinado. Todos los equipos que participan en el desarrollo deben conocer el calendario de entregas, el cuál debe ser cumplido. ¿Por qué Train?… si, es lo que estás pensando. Su nombre es una analogía con los horarios de los trenes, los cuales se </w:t>
      </w:r>
      <w:r w:rsidR="008E5FC3">
        <w:t>van,</w:t>
      </w:r>
      <w:r>
        <w:t xml:space="preserve"> aunque el pasajero no esté. Así, realizar las entregas a tiempo es vital, ya que el tren saldrá a su hora con lo que haya.</w:t>
      </w:r>
    </w:p>
    <w:p w14:paraId="7CAC1D13" w14:textId="56916CB3" w:rsidR="00BD1436" w:rsidRPr="00A52FCE" w:rsidRDefault="00BD1436" w:rsidP="00E6541A">
      <w:pPr>
        <w:pStyle w:val="Predeterminado"/>
      </w:pPr>
      <w:r>
        <w:t xml:space="preserve">El </w:t>
      </w:r>
      <w:proofErr w:type="spellStart"/>
      <w:r>
        <w:t>Product</w:t>
      </w:r>
      <w:proofErr w:type="spellEnd"/>
      <w:r>
        <w:t xml:space="preserve"> </w:t>
      </w:r>
      <w:proofErr w:type="spellStart"/>
      <w:r>
        <w:t>Owner</w:t>
      </w:r>
      <w:proofErr w:type="spellEnd"/>
      <w:r>
        <w:t xml:space="preserve"> y Scrum </w:t>
      </w:r>
      <w:proofErr w:type="gramStart"/>
      <w:r>
        <w:t>Master</w:t>
      </w:r>
      <w:proofErr w:type="gramEnd"/>
      <w:r>
        <w:t xml:space="preserve"> son dos figuras importantes en esta metodología. El </w:t>
      </w:r>
      <w:proofErr w:type="spellStart"/>
      <w:r>
        <w:t>product</w:t>
      </w:r>
      <w:proofErr w:type="spellEnd"/>
      <w:r>
        <w:t xml:space="preserve"> </w:t>
      </w:r>
      <w:proofErr w:type="spellStart"/>
      <w:r>
        <w:t>owner</w:t>
      </w:r>
      <w:proofErr w:type="spellEnd"/>
      <w:r>
        <w:t xml:space="preserve"> es aquel individuo dentro de la organización que descubre lo que necesita el cliente y busca soluciones a </w:t>
      </w:r>
      <w:r>
        <w:lastRenderedPageBreak/>
        <w:t xml:space="preserve">cada necesidad. Para esto cuenta con una lista priorizada de funcionalidades del producto. En cuanto al scrum </w:t>
      </w:r>
      <w:proofErr w:type="gramStart"/>
      <w:r>
        <w:t>master</w:t>
      </w:r>
      <w:proofErr w:type="gramEnd"/>
      <w:r>
        <w:t>, este rol se encarga de que los valores y pilares del scrum se apliquen en cada equipo. En resumen, se trata de un coordinador que busca sacar adelante cada proyecto en el tiempo establecido y se encarga de solucionar los problemas cotidianos.</w:t>
      </w:r>
    </w:p>
    <w:p w14:paraId="2C936CDE" w14:textId="77777777" w:rsidR="00B75BA5" w:rsidRDefault="00B75BA5" w:rsidP="00F7413E">
      <w:pPr>
        <w:pStyle w:val="Predeterminado"/>
      </w:pPr>
    </w:p>
    <w:p w14:paraId="2EC45AB7" w14:textId="77777777" w:rsidR="00B75BA5" w:rsidRDefault="00B75BA5" w:rsidP="00F7413E">
      <w:pPr>
        <w:pStyle w:val="Predeterminado"/>
      </w:pPr>
      <w:r>
        <w:rPr>
          <w:noProof/>
        </w:rPr>
        <w:drawing>
          <wp:inline distT="0" distB="0" distL="0" distR="0" wp14:anchorId="77915035" wp14:editId="1CBEEEE0">
            <wp:extent cx="5397500" cy="3435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500" cy="3435350"/>
                    </a:xfrm>
                    <a:prstGeom prst="rect">
                      <a:avLst/>
                    </a:prstGeom>
                    <a:noFill/>
                    <a:ln>
                      <a:noFill/>
                    </a:ln>
                  </pic:spPr>
                </pic:pic>
              </a:graphicData>
            </a:graphic>
          </wp:inline>
        </w:drawing>
      </w:r>
    </w:p>
    <w:p w14:paraId="3DD8DEB2" w14:textId="694026DF" w:rsidR="00B75BA5" w:rsidRPr="00A52FCE" w:rsidRDefault="00B75BA5" w:rsidP="00261365">
      <w:pPr>
        <w:pStyle w:val="Predeterminado"/>
        <w:jc w:val="center"/>
      </w:pPr>
      <w:r w:rsidRPr="00A52FCE">
        <w:t xml:space="preserve">Niveles de la metodología </w:t>
      </w:r>
      <w:proofErr w:type="spellStart"/>
      <w:r w:rsidRPr="00A52FCE">
        <w:t>SAFe</w:t>
      </w:r>
      <w:proofErr w:type="spellEnd"/>
    </w:p>
    <w:p w14:paraId="656CD66E" w14:textId="2403F3A8" w:rsidR="00B75BA5" w:rsidRPr="00A52FCE" w:rsidRDefault="00B75BA5" w:rsidP="00A52FCE">
      <w:pPr>
        <w:pStyle w:val="Predeterminado"/>
      </w:pPr>
      <w:r w:rsidRPr="00A52FCE">
        <w:t>.</w:t>
      </w:r>
    </w:p>
    <w:p w14:paraId="2FF24B50" w14:textId="1771938E" w:rsidR="00BE37A3" w:rsidRDefault="00BE37A3" w:rsidP="00BE37A3">
      <w:pPr>
        <w:pStyle w:val="Titulo2"/>
        <w:numPr>
          <w:ilvl w:val="1"/>
          <w:numId w:val="3"/>
        </w:numPr>
      </w:pPr>
      <w:bookmarkStart w:id="17" w:name="_Toc122282377"/>
      <w:proofErr w:type="spellStart"/>
      <w:r>
        <w:rPr>
          <w:rFonts w:ascii="Calibri" w:hAnsi="Calibri"/>
          <w:color w:val="8C446F"/>
          <w:sz w:val="40"/>
        </w:rPr>
        <w:t>Large</w:t>
      </w:r>
      <w:proofErr w:type="spellEnd"/>
      <w:r>
        <w:rPr>
          <w:rFonts w:ascii="Calibri" w:hAnsi="Calibri"/>
          <w:color w:val="8C446F"/>
          <w:sz w:val="40"/>
        </w:rPr>
        <w:t xml:space="preserve"> </w:t>
      </w:r>
      <w:proofErr w:type="spellStart"/>
      <w:r>
        <w:rPr>
          <w:rFonts w:ascii="Calibri" w:hAnsi="Calibri"/>
          <w:color w:val="8C446F"/>
          <w:sz w:val="40"/>
        </w:rPr>
        <w:t>Scale</w:t>
      </w:r>
      <w:proofErr w:type="spellEnd"/>
      <w:r>
        <w:rPr>
          <w:rFonts w:ascii="Calibri" w:hAnsi="Calibri"/>
          <w:color w:val="8C446F"/>
          <w:sz w:val="40"/>
        </w:rPr>
        <w:t xml:space="preserve"> Scrum (</w:t>
      </w:r>
      <w:proofErr w:type="spellStart"/>
      <w:r>
        <w:rPr>
          <w:rFonts w:ascii="Calibri" w:hAnsi="Calibri"/>
          <w:color w:val="8C446F"/>
          <w:sz w:val="40"/>
        </w:rPr>
        <w:t>LeSS</w:t>
      </w:r>
      <w:proofErr w:type="spellEnd"/>
      <w:r>
        <w:rPr>
          <w:rFonts w:ascii="Calibri" w:hAnsi="Calibri"/>
          <w:color w:val="8C446F"/>
          <w:sz w:val="40"/>
        </w:rPr>
        <w:t>)</w:t>
      </w:r>
      <w:bookmarkEnd w:id="17"/>
    </w:p>
    <w:p w14:paraId="63379C8C" w14:textId="77777777" w:rsidR="00EA2F1A" w:rsidRDefault="00EA2F1A" w:rsidP="009F5D4F">
      <w:pPr>
        <w:pStyle w:val="Predeterminado"/>
        <w:rPr>
          <w:lang w:eastAsia="es-ES"/>
        </w:rPr>
      </w:pPr>
    </w:p>
    <w:p w14:paraId="6869DBB5" w14:textId="778FD051" w:rsidR="009F5D4F" w:rsidRPr="009F5D4F" w:rsidRDefault="009F5D4F" w:rsidP="009F5D4F">
      <w:pPr>
        <w:pStyle w:val="Predeterminado"/>
        <w:rPr>
          <w:lang w:eastAsia="es-ES"/>
        </w:rPr>
      </w:pPr>
      <w:proofErr w:type="spellStart"/>
      <w:r>
        <w:rPr>
          <w:lang w:eastAsia="es-ES"/>
        </w:rPr>
        <w:t>LeSS</w:t>
      </w:r>
      <w:proofErr w:type="spellEnd"/>
      <w:r>
        <w:rPr>
          <w:lang w:eastAsia="es-ES"/>
        </w:rPr>
        <w:t xml:space="preserve"> </w:t>
      </w:r>
      <w:r w:rsidRPr="009F5D4F">
        <w:rPr>
          <w:lang w:eastAsia="es-ES"/>
        </w:rPr>
        <w:t>se puede utilizar para escalar Scrum en grandes compañías donde existen varios equipos Scrum. El punto clave de este </w:t>
      </w:r>
      <w:r w:rsidRPr="009F5D4F">
        <w:rPr>
          <w:i/>
          <w:iCs/>
          <w:lang w:eastAsia="es-ES"/>
        </w:rPr>
        <w:t>“</w:t>
      </w:r>
      <w:proofErr w:type="spellStart"/>
      <w:r w:rsidRPr="009F5D4F">
        <w:rPr>
          <w:i/>
          <w:iCs/>
          <w:lang w:eastAsia="es-ES"/>
        </w:rPr>
        <w:t>framework</w:t>
      </w:r>
      <w:proofErr w:type="spellEnd"/>
      <w:r w:rsidRPr="009F5D4F">
        <w:rPr>
          <w:i/>
          <w:iCs/>
          <w:lang w:eastAsia="es-ES"/>
        </w:rPr>
        <w:t>”</w:t>
      </w:r>
      <w:r w:rsidRPr="009F5D4F">
        <w:rPr>
          <w:lang w:eastAsia="es-ES"/>
        </w:rPr>
        <w:t> es que escala</w:t>
      </w:r>
      <w:r>
        <w:rPr>
          <w:lang w:eastAsia="es-ES"/>
        </w:rPr>
        <w:t xml:space="preserve">. </w:t>
      </w:r>
      <w:r w:rsidRPr="009F5D4F">
        <w:rPr>
          <w:lang w:eastAsia="es-ES"/>
        </w:rPr>
        <w:t>Ya sabemos que Scrum, funciona muy bien en empresas pequeñas con productos no muy grandes, y que, en las grandes organizaciones, tradicionalmente, se han implementado las metodologías en cascada.</w:t>
      </w:r>
    </w:p>
    <w:p w14:paraId="10A949E1" w14:textId="1E41B64F" w:rsidR="009F5D4F" w:rsidRPr="00984EEB" w:rsidRDefault="009F5D4F" w:rsidP="009F5D4F">
      <w:pPr>
        <w:pStyle w:val="Predeterminado"/>
        <w:rPr>
          <w:b/>
          <w:bCs/>
        </w:rPr>
      </w:pPr>
      <w:r w:rsidRPr="00984EEB">
        <w:rPr>
          <w:b/>
          <w:bCs/>
        </w:rPr>
        <w:t xml:space="preserve">Principios de </w:t>
      </w:r>
      <w:proofErr w:type="spellStart"/>
      <w:r w:rsidRPr="00984EEB">
        <w:rPr>
          <w:b/>
          <w:bCs/>
        </w:rPr>
        <w:t>LeSS</w:t>
      </w:r>
      <w:proofErr w:type="spellEnd"/>
      <w:r w:rsidR="00102500" w:rsidRPr="00984EEB">
        <w:rPr>
          <w:b/>
          <w:bCs/>
        </w:rPr>
        <w:t>:</w:t>
      </w:r>
    </w:p>
    <w:p w14:paraId="66A31424" w14:textId="77777777" w:rsidR="009F5D4F" w:rsidRPr="009F5D4F" w:rsidRDefault="009F5D4F" w:rsidP="009F5D4F">
      <w:pPr>
        <w:pStyle w:val="Predeterminado"/>
        <w:numPr>
          <w:ilvl w:val="0"/>
          <w:numId w:val="36"/>
        </w:numPr>
        <w:rPr>
          <w:color w:val="444444"/>
        </w:rPr>
      </w:pPr>
      <w:r w:rsidRPr="009F5D4F">
        <w:rPr>
          <w:rStyle w:val="Textoennegrita"/>
          <w:color w:val="444444"/>
        </w:rPr>
        <w:t xml:space="preserve">“More </w:t>
      </w:r>
      <w:proofErr w:type="spellStart"/>
      <w:r w:rsidRPr="009F5D4F">
        <w:rPr>
          <w:rStyle w:val="Textoennegrita"/>
          <w:color w:val="444444"/>
        </w:rPr>
        <w:t>with</w:t>
      </w:r>
      <w:proofErr w:type="spellEnd"/>
      <w:r w:rsidRPr="009F5D4F">
        <w:rPr>
          <w:rStyle w:val="Textoennegrita"/>
          <w:color w:val="444444"/>
        </w:rPr>
        <w:t xml:space="preserve"> </w:t>
      </w:r>
      <w:proofErr w:type="spellStart"/>
      <w:r w:rsidRPr="009F5D4F">
        <w:rPr>
          <w:rStyle w:val="Textoennegrita"/>
          <w:color w:val="444444"/>
        </w:rPr>
        <w:t>LeSS</w:t>
      </w:r>
      <w:proofErr w:type="spellEnd"/>
      <w:r w:rsidRPr="009F5D4F">
        <w:rPr>
          <w:rStyle w:val="Textoennegrita"/>
          <w:color w:val="444444"/>
        </w:rPr>
        <w:t>”</w:t>
      </w:r>
      <w:r w:rsidRPr="009F5D4F">
        <w:rPr>
          <w:color w:val="444444"/>
        </w:rPr>
        <w:t>, que no viene a decir más que, podemos conseguir más y mejores resultados con menos esfuerzo, es decir, un problema complejo requiere una comprensión profunda para que puede resolverse con soluciones simples.</w:t>
      </w:r>
    </w:p>
    <w:p w14:paraId="19489354" w14:textId="77777777" w:rsidR="009F5D4F" w:rsidRPr="009F5D4F" w:rsidRDefault="009F5D4F" w:rsidP="009F5D4F">
      <w:pPr>
        <w:pStyle w:val="Predeterminado"/>
        <w:numPr>
          <w:ilvl w:val="0"/>
          <w:numId w:val="36"/>
        </w:numPr>
        <w:rPr>
          <w:color w:val="444444"/>
        </w:rPr>
      </w:pPr>
      <w:r w:rsidRPr="009F5D4F">
        <w:rPr>
          <w:rStyle w:val="Textoennegrita"/>
          <w:color w:val="444444"/>
        </w:rPr>
        <w:t>Pensamiento Lean</w:t>
      </w:r>
      <w:r w:rsidRPr="009F5D4F">
        <w:rPr>
          <w:color w:val="444444"/>
        </w:rPr>
        <w:t> eliminando desperdicios y centrándonos sólo en aquello que proporciona valor.</w:t>
      </w:r>
    </w:p>
    <w:p w14:paraId="1048C6B9" w14:textId="77777777" w:rsidR="009F5D4F" w:rsidRPr="009F5D4F" w:rsidRDefault="009F5D4F" w:rsidP="009F5D4F">
      <w:pPr>
        <w:pStyle w:val="Predeterminado"/>
        <w:numPr>
          <w:ilvl w:val="0"/>
          <w:numId w:val="36"/>
        </w:numPr>
        <w:rPr>
          <w:color w:val="444444"/>
        </w:rPr>
      </w:pPr>
      <w:r w:rsidRPr="009F5D4F">
        <w:rPr>
          <w:rStyle w:val="Textoennegrita"/>
          <w:color w:val="444444"/>
        </w:rPr>
        <w:lastRenderedPageBreak/>
        <w:t>Pensamiento sistémico</w:t>
      </w:r>
      <w:r w:rsidRPr="009F5D4F">
        <w:rPr>
          <w:color w:val="444444"/>
        </w:rPr>
        <w:t>, cuyo objetivo es que los miembros entiendan e interioricen todo el proceso de desarrollo ágil entendiéndolo como “un todo” y no como “parte de”.</w:t>
      </w:r>
    </w:p>
    <w:p w14:paraId="52FC6C71" w14:textId="77777777" w:rsidR="009F5D4F" w:rsidRPr="009F5D4F" w:rsidRDefault="009F5D4F" w:rsidP="009F5D4F">
      <w:pPr>
        <w:pStyle w:val="Predeterminado"/>
        <w:numPr>
          <w:ilvl w:val="0"/>
          <w:numId w:val="36"/>
        </w:numPr>
        <w:rPr>
          <w:color w:val="444444"/>
        </w:rPr>
      </w:pPr>
      <w:r w:rsidRPr="009F5D4F">
        <w:rPr>
          <w:rStyle w:val="Textoennegrita"/>
          <w:color w:val="444444"/>
        </w:rPr>
        <w:t>Control de procesos empíricos</w:t>
      </w:r>
      <w:r w:rsidRPr="009F5D4F">
        <w:rPr>
          <w:color w:val="444444"/>
        </w:rPr>
        <w:t xml:space="preserve">, esto se basa en que, en lugar de seguir una fórmula estática e invariable (como una receta de cocina), Scrum se basa en el principio de inspección y adaptación para obtener mejores resultados. Este principio va un poco más allá con </w:t>
      </w:r>
      <w:proofErr w:type="spellStart"/>
      <w:r w:rsidRPr="009F5D4F">
        <w:rPr>
          <w:color w:val="444444"/>
        </w:rPr>
        <w:t>LeSS</w:t>
      </w:r>
      <w:proofErr w:type="spellEnd"/>
      <w:r w:rsidRPr="009F5D4F">
        <w:rPr>
          <w:color w:val="444444"/>
        </w:rPr>
        <w:t>, indicando que debemos controlar estos procesos de inspección y adaptación para apoyar a la transparencia.  </w:t>
      </w:r>
    </w:p>
    <w:p w14:paraId="38D8FE99" w14:textId="3757F0FE" w:rsidR="009F5D4F" w:rsidRPr="009F5D4F" w:rsidRDefault="009F5D4F" w:rsidP="009F5D4F">
      <w:pPr>
        <w:pStyle w:val="Predeterminado"/>
        <w:numPr>
          <w:ilvl w:val="0"/>
          <w:numId w:val="36"/>
        </w:numPr>
        <w:rPr>
          <w:color w:val="444444"/>
        </w:rPr>
      </w:pPr>
      <w:r w:rsidRPr="009F5D4F">
        <w:rPr>
          <w:rStyle w:val="Textoennegrita"/>
          <w:color w:val="444444"/>
        </w:rPr>
        <w:t>Transparencia</w:t>
      </w:r>
      <w:r w:rsidRPr="009F5D4F">
        <w:rPr>
          <w:color w:val="444444"/>
        </w:rPr>
        <w:t xml:space="preserve">. Esto viene a repetir un poco el principio anterior, </w:t>
      </w:r>
      <w:r w:rsidR="00645971" w:rsidRPr="009F5D4F">
        <w:rPr>
          <w:color w:val="444444"/>
        </w:rPr>
        <w:t>haciendo hincapié</w:t>
      </w:r>
      <w:r w:rsidRPr="009F5D4F">
        <w:rPr>
          <w:color w:val="444444"/>
        </w:rPr>
        <w:t xml:space="preserve"> en que la información compartida se basa en elementos tangibles, producidos continuamente, en iteraciones muy cortas</w:t>
      </w:r>
    </w:p>
    <w:p w14:paraId="77ABFB5C" w14:textId="7C0EA5C9" w:rsidR="009F5D4F" w:rsidRPr="009F5D4F" w:rsidRDefault="009F5D4F" w:rsidP="009F5D4F">
      <w:pPr>
        <w:pStyle w:val="Predeterminado"/>
        <w:numPr>
          <w:ilvl w:val="0"/>
          <w:numId w:val="36"/>
        </w:numPr>
        <w:rPr>
          <w:color w:val="444444"/>
        </w:rPr>
      </w:pPr>
      <w:r w:rsidRPr="009F5D4F">
        <w:rPr>
          <w:rStyle w:val="Textoennegrita"/>
          <w:color w:val="444444"/>
        </w:rPr>
        <w:t>Enfoque como un producto completo y único</w:t>
      </w:r>
      <w:r w:rsidRPr="009F5D4F">
        <w:rPr>
          <w:color w:val="444444"/>
        </w:rPr>
        <w:t xml:space="preserve">, si bien </w:t>
      </w:r>
      <w:proofErr w:type="gramStart"/>
      <w:r w:rsidRPr="009F5D4F">
        <w:rPr>
          <w:color w:val="444444"/>
        </w:rPr>
        <w:t>gracias a</w:t>
      </w:r>
      <w:r w:rsidR="00D715BF">
        <w:rPr>
          <w:color w:val="444444"/>
        </w:rPr>
        <w:t xml:space="preserve"> </w:t>
      </w:r>
      <w:r w:rsidRPr="009F5D4F">
        <w:rPr>
          <w:color w:val="444444"/>
        </w:rPr>
        <w:t>l</w:t>
      </w:r>
      <w:r w:rsidR="00D715BF">
        <w:rPr>
          <w:color w:val="444444"/>
        </w:rPr>
        <w:t>a</w:t>
      </w:r>
      <w:r w:rsidRPr="009F5D4F">
        <w:rPr>
          <w:color w:val="444444"/>
        </w:rPr>
        <w:t xml:space="preserve"> modularidad</w:t>
      </w:r>
      <w:proofErr w:type="gramEnd"/>
      <w:r w:rsidRPr="009F5D4F">
        <w:rPr>
          <w:color w:val="444444"/>
        </w:rPr>
        <w:t xml:space="preserve"> podemos dividir un problema en partes más sencillas y repartir las tareas entre varios equipos, los elementos de Scrum se deben entender como algo único.  Al final y al cabo vamos a tener solamente un único producto potencialmente entregable, representando un único incremento, en un único sprint, independientemente de si hay 1 o 21 equipos Scrum. “Los clientes esperan un producto, no una parte.”</w:t>
      </w:r>
    </w:p>
    <w:p w14:paraId="1BD6F914" w14:textId="77777777" w:rsidR="009F5D4F" w:rsidRPr="009F5D4F" w:rsidRDefault="009F5D4F" w:rsidP="009F5D4F">
      <w:pPr>
        <w:pStyle w:val="Predeterminado"/>
        <w:numPr>
          <w:ilvl w:val="0"/>
          <w:numId w:val="36"/>
        </w:numPr>
        <w:rPr>
          <w:color w:val="444444"/>
        </w:rPr>
      </w:pPr>
      <w:r w:rsidRPr="009F5D4F">
        <w:rPr>
          <w:rStyle w:val="Textoennegrita"/>
          <w:color w:val="444444"/>
        </w:rPr>
        <w:t>Poner al cliente en el centro de todo</w:t>
      </w:r>
      <w:r w:rsidRPr="009F5D4F">
        <w:rPr>
          <w:color w:val="444444"/>
        </w:rPr>
        <w:t>, esto trata de identificar qué aporta valor y que supone un desperdicio para el cliente.</w:t>
      </w:r>
    </w:p>
    <w:p w14:paraId="211E2319" w14:textId="77777777" w:rsidR="009F5D4F" w:rsidRPr="009F5D4F" w:rsidRDefault="009F5D4F" w:rsidP="009F5D4F">
      <w:pPr>
        <w:pStyle w:val="Predeterminado"/>
        <w:numPr>
          <w:ilvl w:val="0"/>
          <w:numId w:val="36"/>
        </w:numPr>
        <w:rPr>
          <w:color w:val="444444"/>
        </w:rPr>
      </w:pPr>
      <w:r w:rsidRPr="009F5D4F">
        <w:rPr>
          <w:rStyle w:val="Textoennegrita"/>
          <w:color w:val="444444"/>
        </w:rPr>
        <w:t>Mejora continua mediante a la excelencia técnica</w:t>
      </w:r>
      <w:r w:rsidRPr="009F5D4F">
        <w:rPr>
          <w:color w:val="444444"/>
        </w:rPr>
        <w:t>¸ se busca entregar productos de calidad continuamente minimizando los defectos.</w:t>
      </w:r>
    </w:p>
    <w:p w14:paraId="1C353DB7" w14:textId="59B80FE2" w:rsidR="009F5D4F" w:rsidRDefault="009F5D4F" w:rsidP="009F5D4F">
      <w:pPr>
        <w:pStyle w:val="Predeterminado"/>
        <w:numPr>
          <w:ilvl w:val="0"/>
          <w:numId w:val="36"/>
        </w:numPr>
        <w:rPr>
          <w:color w:val="444444"/>
        </w:rPr>
      </w:pPr>
      <w:r w:rsidRPr="009F5D4F">
        <w:rPr>
          <w:rStyle w:val="Textoennegrita"/>
          <w:color w:val="444444"/>
        </w:rPr>
        <w:t>Teoría de colas:</w:t>
      </w:r>
      <w:r w:rsidRPr="009F5D4F">
        <w:rPr>
          <w:color w:val="444444"/>
        </w:rPr>
        <w:t> Debemos entender cómo se comportan los sistemas con la teoría de colas en el dominio del desarrollo software para poder administrarlas controlando los límites de trabajo en curso, la multitarea y los productos de trabajo.</w:t>
      </w:r>
    </w:p>
    <w:p w14:paraId="05462CF8" w14:textId="7FD9ED88" w:rsidR="009F5D4F" w:rsidRPr="00984EEB" w:rsidRDefault="009F5D4F" w:rsidP="009F5D4F">
      <w:pPr>
        <w:pStyle w:val="Predeterminado"/>
        <w:rPr>
          <w:b/>
          <w:bCs/>
          <w:color w:val="444444"/>
        </w:rPr>
      </w:pPr>
      <w:r w:rsidRPr="00984EEB">
        <w:rPr>
          <w:b/>
          <w:bCs/>
          <w:color w:val="444444"/>
        </w:rPr>
        <w:t xml:space="preserve">¿Cómo funciona </w:t>
      </w:r>
      <w:proofErr w:type="spellStart"/>
      <w:r w:rsidRPr="00984EEB">
        <w:rPr>
          <w:b/>
          <w:bCs/>
          <w:color w:val="444444"/>
        </w:rPr>
        <w:t>LeSS</w:t>
      </w:r>
      <w:proofErr w:type="spellEnd"/>
      <w:r w:rsidRPr="00984EEB">
        <w:rPr>
          <w:b/>
          <w:bCs/>
          <w:color w:val="444444"/>
        </w:rPr>
        <w:t>?</w:t>
      </w:r>
    </w:p>
    <w:p w14:paraId="67AA7F00" w14:textId="1F750D07" w:rsidR="009F5D4F" w:rsidRDefault="009F5D4F" w:rsidP="009F5D4F">
      <w:pPr>
        <w:pStyle w:val="Predeterminado"/>
      </w:pPr>
      <w:r>
        <w:t xml:space="preserve">Se basa en </w:t>
      </w:r>
      <w:proofErr w:type="spellStart"/>
      <w:r>
        <w:t>multiequipos</w:t>
      </w:r>
      <w:proofErr w:type="spellEnd"/>
      <w:r>
        <w:t xml:space="preserve"> Scrum (varios equipos Scrum), donde hay </w:t>
      </w:r>
      <w:r>
        <w:rPr>
          <w:rStyle w:val="Textoennegrita"/>
          <w:rFonts w:ascii="Open Sans" w:hAnsi="Open Sans" w:cs="Open Sans"/>
          <w:color w:val="444444"/>
          <w:sz w:val="21"/>
          <w:szCs w:val="21"/>
        </w:rPr>
        <w:t xml:space="preserve">un único </w:t>
      </w:r>
      <w:proofErr w:type="spellStart"/>
      <w:r>
        <w:rPr>
          <w:rStyle w:val="Textoennegrita"/>
          <w:rFonts w:ascii="Open Sans" w:hAnsi="Open Sans" w:cs="Open Sans"/>
          <w:color w:val="444444"/>
          <w:sz w:val="21"/>
          <w:szCs w:val="21"/>
        </w:rPr>
        <w:t>Product</w:t>
      </w:r>
      <w:proofErr w:type="spellEnd"/>
      <w:r>
        <w:rPr>
          <w:rStyle w:val="Textoennegrita"/>
          <w:rFonts w:ascii="Open Sans" w:hAnsi="Open Sans" w:cs="Open Sans"/>
          <w:color w:val="444444"/>
          <w:sz w:val="21"/>
          <w:szCs w:val="21"/>
        </w:rPr>
        <w:t xml:space="preserve"> </w:t>
      </w:r>
      <w:proofErr w:type="spellStart"/>
      <w:r>
        <w:rPr>
          <w:rStyle w:val="Textoennegrita"/>
          <w:rFonts w:ascii="Open Sans" w:hAnsi="Open Sans" w:cs="Open Sans"/>
          <w:color w:val="444444"/>
          <w:sz w:val="21"/>
          <w:szCs w:val="21"/>
        </w:rPr>
        <w:t>Owner</w:t>
      </w:r>
      <w:proofErr w:type="spellEnd"/>
      <w:r>
        <w:t> que nos da la visión del producto, encargado de priorizar el </w:t>
      </w:r>
      <w:proofErr w:type="spellStart"/>
      <w:r>
        <w:rPr>
          <w:rStyle w:val="Textoennegrita"/>
          <w:rFonts w:ascii="Open Sans" w:hAnsi="Open Sans" w:cs="Open Sans"/>
          <w:color w:val="444444"/>
          <w:sz w:val="21"/>
          <w:szCs w:val="21"/>
        </w:rPr>
        <w:t>Product</w:t>
      </w:r>
      <w:proofErr w:type="spellEnd"/>
      <w:r>
        <w:rPr>
          <w:rStyle w:val="Textoennegrita"/>
          <w:rFonts w:ascii="Open Sans" w:hAnsi="Open Sans" w:cs="Open Sans"/>
          <w:color w:val="444444"/>
          <w:sz w:val="21"/>
          <w:szCs w:val="21"/>
        </w:rPr>
        <w:t xml:space="preserve"> Backlog</w:t>
      </w:r>
      <w:r>
        <w:t> del cliente, para obtener el mayor valor de negocio posible. Se busca obtener un producto potencialmente entregable en periodos (</w:t>
      </w:r>
      <w:proofErr w:type="spellStart"/>
      <w:r>
        <w:t>Sprints</w:t>
      </w:r>
      <w:proofErr w:type="spellEnd"/>
      <w:r>
        <w:t>) de 1 a 4 semanas.</w:t>
      </w:r>
    </w:p>
    <w:p w14:paraId="12D70097" w14:textId="77777777" w:rsidR="009F5D4F" w:rsidRDefault="009F5D4F" w:rsidP="009F5D4F">
      <w:pPr>
        <w:pStyle w:val="Predeterminado"/>
      </w:pPr>
      <w:r>
        <w:t>Ahora tenemos varios equipos Scrum, desarrollando este producto en un Sprint compartido al mismo tiempo.</w:t>
      </w:r>
    </w:p>
    <w:p w14:paraId="5D3E4F4F" w14:textId="21C97C36" w:rsidR="009F5D4F" w:rsidRDefault="009F5D4F" w:rsidP="009F5D4F">
      <w:pPr>
        <w:pStyle w:val="Predeterminado"/>
      </w:pPr>
      <w:r>
        <w:t>El ciclo de vida es iterativo e incremental. </w:t>
      </w:r>
      <w:r>
        <w:rPr>
          <w:rStyle w:val="Textoennegrita"/>
          <w:rFonts w:ascii="Open Sans" w:hAnsi="Open Sans" w:cs="Open Sans"/>
          <w:color w:val="444444"/>
          <w:sz w:val="21"/>
          <w:szCs w:val="21"/>
        </w:rPr>
        <w:t>Donde cada Sprint comienza</w:t>
      </w:r>
      <w:r>
        <w:t> con el </w:t>
      </w:r>
      <w:r>
        <w:rPr>
          <w:rStyle w:val="Textoennegrita"/>
          <w:rFonts w:ascii="Open Sans" w:hAnsi="Open Sans" w:cs="Open Sans"/>
          <w:color w:val="444444"/>
          <w:sz w:val="21"/>
          <w:szCs w:val="21"/>
        </w:rPr>
        <w:t xml:space="preserve">Sprint </w:t>
      </w:r>
      <w:proofErr w:type="spellStart"/>
      <w:r>
        <w:rPr>
          <w:rStyle w:val="Textoennegrita"/>
          <w:rFonts w:ascii="Open Sans" w:hAnsi="Open Sans" w:cs="Open Sans"/>
          <w:color w:val="444444"/>
          <w:sz w:val="21"/>
          <w:szCs w:val="21"/>
        </w:rPr>
        <w:t>Planning</w:t>
      </w:r>
      <w:proofErr w:type="spellEnd"/>
      <w:r>
        <w:rPr>
          <w:rStyle w:val="Textoennegrita"/>
          <w:rFonts w:ascii="Open Sans" w:hAnsi="Open Sans" w:cs="Open Sans"/>
          <w:color w:val="444444"/>
          <w:sz w:val="21"/>
          <w:szCs w:val="21"/>
        </w:rPr>
        <w:t xml:space="preserve"> 1</w:t>
      </w:r>
      <w:r>
        <w:t>, que es una pequeña reunión en la que </w:t>
      </w:r>
      <w:r>
        <w:rPr>
          <w:rStyle w:val="Textoennegrita"/>
          <w:rFonts w:ascii="Open Sans" w:hAnsi="Open Sans" w:cs="Open Sans"/>
          <w:color w:val="444444"/>
          <w:sz w:val="21"/>
          <w:szCs w:val="21"/>
        </w:rPr>
        <w:t>cada equipo</w:t>
      </w:r>
      <w:r>
        <w:t xml:space="preserve"> selecciona las historias de usuario que aportan más valor (Se encuentran la parte superior del </w:t>
      </w:r>
      <w:proofErr w:type="spellStart"/>
      <w:r>
        <w:t>Product</w:t>
      </w:r>
      <w:proofErr w:type="spellEnd"/>
      <w:r>
        <w:t xml:space="preserve"> Backlog priorizadas por el </w:t>
      </w:r>
      <w:proofErr w:type="spellStart"/>
      <w:r>
        <w:t>Product</w:t>
      </w:r>
      <w:proofErr w:type="spellEnd"/>
      <w:r>
        <w:t xml:space="preserve"> </w:t>
      </w:r>
      <w:proofErr w:type="spellStart"/>
      <w:r>
        <w:t>Owner</w:t>
      </w:r>
      <w:proofErr w:type="spellEnd"/>
      <w:r>
        <w:t>) para implementarlas en el Sprint.</w:t>
      </w:r>
    </w:p>
    <w:p w14:paraId="3A757B37" w14:textId="7D670A13" w:rsidR="009F5D4F" w:rsidRDefault="009F5D4F" w:rsidP="009F5D4F">
      <w:pPr>
        <w:pStyle w:val="Predeterminado"/>
      </w:pPr>
      <w:r>
        <w:lastRenderedPageBreak/>
        <w:t>Después sigue el </w:t>
      </w:r>
      <w:r>
        <w:rPr>
          <w:rStyle w:val="Textoennegrita"/>
          <w:rFonts w:ascii="Open Sans" w:hAnsi="Open Sans" w:cs="Open Sans"/>
          <w:color w:val="444444"/>
          <w:sz w:val="21"/>
          <w:szCs w:val="21"/>
        </w:rPr>
        <w:t xml:space="preserve">Sprint </w:t>
      </w:r>
      <w:proofErr w:type="spellStart"/>
      <w:r>
        <w:rPr>
          <w:rStyle w:val="Textoennegrita"/>
          <w:rFonts w:ascii="Open Sans" w:hAnsi="Open Sans" w:cs="Open Sans"/>
          <w:color w:val="444444"/>
          <w:sz w:val="21"/>
          <w:szCs w:val="21"/>
        </w:rPr>
        <w:t>Planning</w:t>
      </w:r>
      <w:proofErr w:type="spellEnd"/>
      <w:r>
        <w:rPr>
          <w:rStyle w:val="Textoennegrita"/>
          <w:rFonts w:ascii="Open Sans" w:hAnsi="Open Sans" w:cs="Open Sans"/>
          <w:color w:val="444444"/>
          <w:sz w:val="21"/>
          <w:szCs w:val="21"/>
        </w:rPr>
        <w:t xml:space="preserve"> 2</w:t>
      </w:r>
      <w:r>
        <w:t>, que es el evento en el que los equipos discuten y deciden las estrategias para desarrollar esas historias de usuario que han seleccionado anteriormente.</w:t>
      </w:r>
    </w:p>
    <w:p w14:paraId="4804CDF0" w14:textId="7FB35FF4" w:rsidR="009F5D4F" w:rsidRDefault="009F5D4F" w:rsidP="009F5D4F">
      <w:pPr>
        <w:pStyle w:val="Predeterminado"/>
      </w:pPr>
      <w:r>
        <w:t xml:space="preserve">Durante el Sprint, cada equipo se </w:t>
      </w:r>
      <w:r w:rsidR="009610EE">
        <w:t>autoorganiza</w:t>
      </w:r>
      <w:r>
        <w:t xml:space="preserve"> para desarrollar la funcionalidad que seleccionaron en Sprint </w:t>
      </w:r>
      <w:proofErr w:type="spellStart"/>
      <w:r>
        <w:t>Planning</w:t>
      </w:r>
      <w:proofErr w:type="spellEnd"/>
      <w:r>
        <w:t xml:space="preserve"> 1, al mismo tiempo que </w:t>
      </w:r>
      <w:r>
        <w:rPr>
          <w:rStyle w:val="Textoennegrita"/>
          <w:rFonts w:ascii="Open Sans" w:hAnsi="Open Sans" w:cs="Open Sans"/>
          <w:color w:val="444444"/>
          <w:sz w:val="21"/>
          <w:szCs w:val="21"/>
        </w:rPr>
        <w:t>colaboran continuamente con los otros equipos</w:t>
      </w:r>
      <w:r>
        <w:t> para entregar el incremento de un único producto (tiene que estar integrado).</w:t>
      </w:r>
    </w:p>
    <w:p w14:paraId="7B5D4BAC" w14:textId="77777777" w:rsidR="009F5D4F" w:rsidRDefault="009F5D4F" w:rsidP="009F5D4F">
      <w:pPr>
        <w:pStyle w:val="Predeterminado"/>
      </w:pPr>
      <w:r>
        <w:t xml:space="preserve">Como los equipos son autoorganizados, ellos mismos son los responsables de coordinarse con otros equipos, es decir no existen coordinadores asignados. (comunicación </w:t>
      </w:r>
      <w:proofErr w:type="spellStart"/>
      <w:r>
        <w:t>dailys</w:t>
      </w:r>
      <w:proofErr w:type="spellEnd"/>
      <w:r>
        <w:t>).</w:t>
      </w:r>
    </w:p>
    <w:p w14:paraId="452CFD5F" w14:textId="783EF8CF" w:rsidR="009F5D4F" w:rsidRDefault="009F5D4F" w:rsidP="009F5D4F">
      <w:pPr>
        <w:pStyle w:val="Predeterminado"/>
      </w:pPr>
      <w:r>
        <w:t xml:space="preserve">A medida que el Sprint avanza, más o menos a la mitad de la iteración, los equipos hacen una breve pausa del Sprint en curso, para refinar el </w:t>
      </w:r>
      <w:proofErr w:type="spellStart"/>
      <w:r>
        <w:t>Product</w:t>
      </w:r>
      <w:proofErr w:type="spellEnd"/>
      <w:r>
        <w:t xml:space="preserve"> Backlog, es decir, tendrán que </w:t>
      </w:r>
      <w:r>
        <w:rPr>
          <w:rStyle w:val="Textoennegrita"/>
          <w:rFonts w:ascii="Open Sans" w:hAnsi="Open Sans" w:cs="Open Sans"/>
          <w:color w:val="444444"/>
          <w:sz w:val="21"/>
          <w:szCs w:val="21"/>
        </w:rPr>
        <w:t>colaborar con el cliente y los usuarios finales</w:t>
      </w:r>
      <w:r>
        <w:t xml:space="preserve"> para esclarecer el trabajo de futuros </w:t>
      </w:r>
      <w:proofErr w:type="spellStart"/>
      <w:r>
        <w:t>Sprints</w:t>
      </w:r>
      <w:proofErr w:type="spellEnd"/>
      <w:r>
        <w:t xml:space="preserve">. Gracias a conectar a los equipos con los clientes, podemos liberar al </w:t>
      </w:r>
      <w:proofErr w:type="spellStart"/>
      <w:r>
        <w:t>Product</w:t>
      </w:r>
      <w:proofErr w:type="spellEnd"/>
      <w:r>
        <w:t xml:space="preserve"> </w:t>
      </w:r>
      <w:proofErr w:type="spellStart"/>
      <w:r>
        <w:t>Owner</w:t>
      </w:r>
      <w:proofErr w:type="spellEnd"/>
      <w:r>
        <w:t xml:space="preserve"> para que trabaje sobre la visión y priorización</w:t>
      </w:r>
    </w:p>
    <w:p w14:paraId="6A00F0F6" w14:textId="77777777" w:rsidR="009F5D4F" w:rsidRDefault="009F5D4F" w:rsidP="009F5D4F">
      <w:pPr>
        <w:pStyle w:val="Predeterminado"/>
      </w:pPr>
      <w:r>
        <w:t>Luego tenemos </w:t>
      </w:r>
      <w:r>
        <w:rPr>
          <w:rStyle w:val="Textoennegrita"/>
          <w:rFonts w:ascii="Open Sans" w:hAnsi="Open Sans" w:cs="Open Sans"/>
          <w:color w:val="444444"/>
          <w:sz w:val="21"/>
          <w:szCs w:val="21"/>
        </w:rPr>
        <w:t xml:space="preserve">un Sprint </w:t>
      </w:r>
      <w:proofErr w:type="spellStart"/>
      <w:r>
        <w:rPr>
          <w:rStyle w:val="Textoennegrita"/>
          <w:rFonts w:ascii="Open Sans" w:hAnsi="Open Sans" w:cs="Open Sans"/>
          <w:color w:val="444444"/>
          <w:sz w:val="21"/>
          <w:szCs w:val="21"/>
        </w:rPr>
        <w:t>Review</w:t>
      </w:r>
      <w:proofErr w:type="spellEnd"/>
      <w:r>
        <w:t>, una reunión compartida donde los equipos y clientes evalúan qué trabajo ha sido terminado y cuál será el mejor incremento para la siguiente iteración (deciden qué parte del desarrollo aporta más valor para la próxima iteración).</w:t>
      </w:r>
    </w:p>
    <w:p w14:paraId="41290A33" w14:textId="1732CBED" w:rsidR="009F5D4F" w:rsidRDefault="009F5D4F" w:rsidP="009F5D4F">
      <w:pPr>
        <w:pStyle w:val="Predeterminado"/>
      </w:pPr>
      <w:r>
        <w:rPr>
          <w:rStyle w:val="Textoennegrita"/>
          <w:rFonts w:ascii="Open Sans" w:hAnsi="Open Sans" w:cs="Open Sans"/>
          <w:color w:val="444444"/>
          <w:sz w:val="21"/>
          <w:szCs w:val="21"/>
        </w:rPr>
        <w:t>Cada equipo hace una retrospectiva</w:t>
      </w:r>
      <w:r>
        <w:t xml:space="preserve"> para </w:t>
      </w:r>
      <w:r w:rsidR="001F6F28">
        <w:t>inspeccionar</w:t>
      </w:r>
      <w:r>
        <w:t xml:space="preserve"> y adaptar la forma en la que trabajan, es decir, queremos que las personas posean el proceso y los métodos, no que sean esclavos de ellos. Aceptar esto, es lo que nos va a permitir obtener una mejora continua.</w:t>
      </w:r>
    </w:p>
    <w:p w14:paraId="2BF863E8" w14:textId="77777777" w:rsidR="00C72564" w:rsidRDefault="009F5D4F" w:rsidP="00C72564">
      <w:pPr>
        <w:pStyle w:val="Predeterminado"/>
      </w:pPr>
      <w:proofErr w:type="spellStart"/>
      <w:r>
        <w:rPr>
          <w:rStyle w:val="Textoennegrita"/>
          <w:rFonts w:ascii="Open Sans" w:hAnsi="Open Sans" w:cs="Open Sans"/>
          <w:color w:val="444444"/>
          <w:sz w:val="21"/>
          <w:szCs w:val="21"/>
        </w:rPr>
        <w:t>LeSS</w:t>
      </w:r>
      <w:proofErr w:type="spellEnd"/>
      <w:r>
        <w:rPr>
          <w:rStyle w:val="Textoennegrita"/>
          <w:rFonts w:ascii="Open Sans" w:hAnsi="Open Sans" w:cs="Open Sans"/>
          <w:color w:val="444444"/>
          <w:sz w:val="21"/>
          <w:szCs w:val="21"/>
        </w:rPr>
        <w:t xml:space="preserve"> va </w:t>
      </w:r>
      <w:r w:rsidR="00C72564">
        <w:rPr>
          <w:rStyle w:val="Textoennegrita"/>
          <w:rFonts w:ascii="Open Sans" w:hAnsi="Open Sans" w:cs="Open Sans"/>
          <w:color w:val="444444"/>
          <w:sz w:val="21"/>
          <w:szCs w:val="21"/>
        </w:rPr>
        <w:t>más</w:t>
      </w:r>
      <w:r>
        <w:rPr>
          <w:rStyle w:val="Textoennegrita"/>
          <w:rFonts w:ascii="Open Sans" w:hAnsi="Open Sans" w:cs="Open Sans"/>
          <w:color w:val="444444"/>
          <w:sz w:val="21"/>
          <w:szCs w:val="21"/>
        </w:rPr>
        <w:t xml:space="preserve"> allá de la “retrospectiva en equipo”, </w:t>
      </w:r>
      <w:r>
        <w:t xml:space="preserve">los equipos, el </w:t>
      </w:r>
      <w:proofErr w:type="spellStart"/>
      <w:r>
        <w:t>product</w:t>
      </w:r>
      <w:proofErr w:type="spellEnd"/>
      <w:r>
        <w:t xml:space="preserve"> </w:t>
      </w:r>
      <w:proofErr w:type="spellStart"/>
      <w:r>
        <w:t>owner</w:t>
      </w:r>
      <w:proofErr w:type="spellEnd"/>
      <w:r>
        <w:t xml:space="preserve">, los scrum </w:t>
      </w:r>
      <w:proofErr w:type="gramStart"/>
      <w:r>
        <w:t>masters</w:t>
      </w:r>
      <w:proofErr w:type="gramEnd"/>
      <w:r>
        <w:t xml:space="preserve"> y los gerentes usan algo denominado </w:t>
      </w:r>
      <w:r>
        <w:rPr>
          <w:rStyle w:val="Textoennegrita"/>
          <w:rFonts w:ascii="Open Sans" w:hAnsi="Open Sans" w:cs="Open Sans"/>
          <w:color w:val="444444"/>
          <w:sz w:val="21"/>
          <w:szCs w:val="21"/>
        </w:rPr>
        <w:t>retrospectiva general</w:t>
      </w:r>
      <w:r>
        <w:t> para explorar los obstáculos sistémicos (que afectan a todo el sistema) y organizacionales que impiden mejorar la entrega continua de valor. Es decir,</w:t>
      </w:r>
      <w:r w:rsidR="00C72564">
        <w:t xml:space="preserve"> </w:t>
      </w:r>
      <w:r>
        <w:t xml:space="preserve">todos estos roles mencionados, utilizan </w:t>
      </w:r>
      <w:proofErr w:type="spellStart"/>
      <w:r>
        <w:t>LeSS</w:t>
      </w:r>
      <w:proofErr w:type="spellEnd"/>
      <w:r>
        <w:t xml:space="preserve"> para inspeccionar y adaptar a la organización entera.</w:t>
      </w:r>
    </w:p>
    <w:p w14:paraId="65A2616D" w14:textId="2885B188" w:rsidR="009F5D4F" w:rsidRDefault="009F5D4F" w:rsidP="00C72564">
      <w:pPr>
        <w:pStyle w:val="Predeterminado"/>
        <w:rPr>
          <w:rFonts w:ascii="Open Sans" w:hAnsi="Open Sans" w:cs="Open Sans"/>
          <w:color w:val="444444"/>
          <w:sz w:val="21"/>
          <w:szCs w:val="21"/>
        </w:rPr>
      </w:pPr>
      <w:r>
        <w:rPr>
          <w:rFonts w:ascii="Open Sans" w:hAnsi="Open Sans" w:cs="Open Sans"/>
          <w:noProof/>
          <w:color w:val="444444"/>
          <w:sz w:val="21"/>
          <w:szCs w:val="21"/>
        </w:rPr>
        <w:lastRenderedPageBreak/>
        <w:drawing>
          <wp:inline distT="0" distB="0" distL="0" distR="0" wp14:anchorId="7ADDC14A" wp14:editId="7365881C">
            <wp:extent cx="6882765" cy="47967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2765" cy="4796790"/>
                    </a:xfrm>
                    <a:prstGeom prst="rect">
                      <a:avLst/>
                    </a:prstGeom>
                    <a:noFill/>
                    <a:ln>
                      <a:noFill/>
                    </a:ln>
                  </pic:spPr>
                </pic:pic>
              </a:graphicData>
            </a:graphic>
          </wp:inline>
        </w:drawing>
      </w:r>
    </w:p>
    <w:p w14:paraId="21807654" w14:textId="11254C64" w:rsidR="009F5D4F" w:rsidRDefault="009F5D4F" w:rsidP="009F5D4F">
      <w:pPr>
        <w:pStyle w:val="Predeterminado"/>
      </w:pPr>
      <w:r>
        <w:t>Cuando tenemos más de 8 equipos, hacemos algo similar llamado</w:t>
      </w:r>
      <w:r>
        <w:rPr>
          <w:rStyle w:val="Textoennegrita"/>
          <w:rFonts w:ascii="Open Sans" w:hAnsi="Open Sans" w:cs="Open Sans"/>
          <w:color w:val="444444"/>
          <w:sz w:val="21"/>
          <w:szCs w:val="21"/>
        </w:rPr>
        <w:t> </w:t>
      </w:r>
      <w:proofErr w:type="spellStart"/>
      <w:r>
        <w:rPr>
          <w:rStyle w:val="Textoennegrita"/>
          <w:rFonts w:ascii="Open Sans" w:hAnsi="Open Sans" w:cs="Open Sans"/>
          <w:color w:val="444444"/>
          <w:sz w:val="21"/>
          <w:szCs w:val="21"/>
        </w:rPr>
        <w:t>LeSS</w:t>
      </w:r>
      <w:proofErr w:type="spellEnd"/>
      <w:r>
        <w:rPr>
          <w:rStyle w:val="Textoennegrita"/>
          <w:rFonts w:ascii="Open Sans" w:hAnsi="Open Sans" w:cs="Open Sans"/>
          <w:color w:val="444444"/>
          <w:sz w:val="21"/>
          <w:szCs w:val="21"/>
        </w:rPr>
        <w:t xml:space="preserve"> </w:t>
      </w:r>
      <w:proofErr w:type="spellStart"/>
      <w:r>
        <w:rPr>
          <w:rStyle w:val="Textoennegrita"/>
          <w:rFonts w:ascii="Open Sans" w:hAnsi="Open Sans" w:cs="Open Sans"/>
          <w:color w:val="444444"/>
          <w:sz w:val="21"/>
          <w:szCs w:val="21"/>
        </w:rPr>
        <w:t>Huge</w:t>
      </w:r>
      <w:proofErr w:type="spellEnd"/>
      <w:r>
        <w:t>, que sigue teniendo como objetivo obtener un producto entregable en cada Sprint.</w:t>
      </w:r>
      <w:r w:rsidR="00CC380F">
        <w:t xml:space="preserve"> </w:t>
      </w:r>
      <w:r w:rsidR="006C0D2F" w:rsidRPr="006C0D2F">
        <w:t xml:space="preserve">Conceptualmente, </w:t>
      </w:r>
      <w:proofErr w:type="spellStart"/>
      <w:r w:rsidR="006C0D2F" w:rsidRPr="006C0D2F">
        <w:t>LeSS</w:t>
      </w:r>
      <w:proofErr w:type="spellEnd"/>
      <w:r w:rsidR="006C0D2F" w:rsidRPr="006C0D2F">
        <w:t xml:space="preserve"> se amplía aún más al tener varios marcos </w:t>
      </w:r>
      <w:proofErr w:type="spellStart"/>
      <w:r w:rsidR="006C0D2F" w:rsidRPr="006C0D2F">
        <w:t>LeSS</w:t>
      </w:r>
      <w:proofErr w:type="spellEnd"/>
      <w:r w:rsidR="006C0D2F" w:rsidRPr="006C0D2F">
        <w:t xml:space="preserve"> (más pequeños) apilados uno encima del otro.</w:t>
      </w:r>
    </w:p>
    <w:p w14:paraId="6AF29949" w14:textId="70F7CD58" w:rsidR="00CC380F" w:rsidRDefault="00A70DCF" w:rsidP="00A70DCF">
      <w:pPr>
        <w:pStyle w:val="Predeterminado"/>
        <w:ind w:left="284"/>
      </w:pPr>
      <w:r>
        <w:rPr>
          <w:rFonts w:ascii="Open Sans" w:hAnsi="Open Sans" w:cs="Open Sans"/>
          <w:noProof/>
          <w:color w:val="444444"/>
          <w:sz w:val="21"/>
          <w:szCs w:val="21"/>
        </w:rPr>
        <w:drawing>
          <wp:inline distT="0" distB="0" distL="0" distR="0" wp14:anchorId="6D8D8D86" wp14:editId="37F21280">
            <wp:extent cx="6882765" cy="3872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82765" cy="3872865"/>
                    </a:xfrm>
                    <a:prstGeom prst="rect">
                      <a:avLst/>
                    </a:prstGeom>
                    <a:noFill/>
                    <a:ln>
                      <a:noFill/>
                    </a:ln>
                  </pic:spPr>
                </pic:pic>
              </a:graphicData>
            </a:graphic>
          </wp:inline>
        </w:drawing>
      </w:r>
    </w:p>
    <w:p w14:paraId="5848454A" w14:textId="4FF29298" w:rsidR="009F5D4F" w:rsidRDefault="009F5D4F" w:rsidP="009F5D4F">
      <w:pPr>
        <w:pStyle w:val="NormalWeb"/>
        <w:shd w:val="clear" w:color="auto" w:fill="FFFFFF"/>
        <w:spacing w:before="0" w:beforeAutospacing="0" w:after="375" w:afterAutospacing="0"/>
        <w:jc w:val="both"/>
        <w:rPr>
          <w:rFonts w:ascii="Open Sans" w:hAnsi="Open Sans" w:cs="Open Sans"/>
          <w:color w:val="444444"/>
          <w:sz w:val="21"/>
          <w:szCs w:val="21"/>
        </w:rPr>
      </w:pPr>
    </w:p>
    <w:p w14:paraId="5CB14690" w14:textId="416E5F17" w:rsidR="00EE1F2B" w:rsidRDefault="00EE1F2B" w:rsidP="00EE1F2B">
      <w:pPr>
        <w:pStyle w:val="Titulo2"/>
        <w:numPr>
          <w:ilvl w:val="1"/>
          <w:numId w:val="3"/>
        </w:numPr>
      </w:pPr>
      <w:bookmarkStart w:id="18" w:name="_Toc122282378"/>
      <w:r>
        <w:rPr>
          <w:rFonts w:ascii="Calibri" w:hAnsi="Calibri"/>
          <w:color w:val="8C446F"/>
          <w:sz w:val="40"/>
        </w:rPr>
        <w:t xml:space="preserve">Scrum </w:t>
      </w:r>
      <w:proofErr w:type="spellStart"/>
      <w:r>
        <w:rPr>
          <w:rFonts w:ascii="Calibri" w:hAnsi="Calibri"/>
          <w:color w:val="8C446F"/>
          <w:sz w:val="40"/>
        </w:rPr>
        <w:t>of</w:t>
      </w:r>
      <w:proofErr w:type="spellEnd"/>
      <w:r>
        <w:rPr>
          <w:rFonts w:ascii="Calibri" w:hAnsi="Calibri"/>
          <w:color w:val="8C446F"/>
          <w:sz w:val="40"/>
        </w:rPr>
        <w:t xml:space="preserve"> Scrums (</w:t>
      </w:r>
      <w:proofErr w:type="spellStart"/>
      <w:r>
        <w:rPr>
          <w:rFonts w:ascii="Calibri" w:hAnsi="Calibri"/>
          <w:color w:val="8C446F"/>
          <w:sz w:val="40"/>
        </w:rPr>
        <w:t>SoS</w:t>
      </w:r>
      <w:proofErr w:type="spellEnd"/>
      <w:r>
        <w:rPr>
          <w:rFonts w:ascii="Calibri" w:hAnsi="Calibri"/>
          <w:color w:val="8C446F"/>
          <w:sz w:val="40"/>
        </w:rPr>
        <w:t>)</w:t>
      </w:r>
      <w:bookmarkEnd w:id="18"/>
    </w:p>
    <w:p w14:paraId="2999CD90" w14:textId="77777777" w:rsidR="00A70DCF" w:rsidRDefault="00A70DCF" w:rsidP="000758C4">
      <w:pPr>
        <w:pStyle w:val="Predeterminado"/>
        <w:rPr>
          <w:i/>
          <w:iCs/>
          <w:bdr w:val="none" w:sz="0" w:space="0" w:color="auto" w:frame="1"/>
          <w:lang w:eastAsia="es-ES"/>
        </w:rPr>
      </w:pPr>
    </w:p>
    <w:p w14:paraId="576E977C" w14:textId="63D97CE8" w:rsidR="000758C4" w:rsidRPr="000758C4" w:rsidRDefault="000758C4" w:rsidP="000758C4">
      <w:pPr>
        <w:pStyle w:val="Predeterminado"/>
        <w:rPr>
          <w:lang w:eastAsia="es-ES"/>
        </w:rPr>
      </w:pPr>
      <w:r w:rsidRPr="000758C4">
        <w:rPr>
          <w:i/>
          <w:iCs/>
          <w:bdr w:val="none" w:sz="0" w:space="0" w:color="auto" w:frame="1"/>
          <w:lang w:eastAsia="es-ES"/>
        </w:rPr>
        <w:t>Scrum </w:t>
      </w:r>
      <w:r w:rsidRPr="000758C4">
        <w:rPr>
          <w:bdr w:val="none" w:sz="0" w:space="0" w:color="auto" w:frame="1"/>
          <w:lang w:eastAsia="es-ES"/>
        </w:rPr>
        <w:t>impone una </w:t>
      </w:r>
      <w:r w:rsidRPr="000758C4">
        <w:rPr>
          <w:b/>
          <w:bCs/>
          <w:bdr w:val="none" w:sz="0" w:space="0" w:color="auto" w:frame="1"/>
          <w:lang w:eastAsia="es-ES"/>
        </w:rPr>
        <w:t>limitación</w:t>
      </w:r>
      <w:r w:rsidRPr="000758C4">
        <w:rPr>
          <w:bdr w:val="none" w:sz="0" w:space="0" w:color="auto" w:frame="1"/>
          <w:lang w:eastAsia="es-ES"/>
        </w:rPr>
        <w:t> a los proyectos, y esta es el</w:t>
      </w:r>
      <w:r w:rsidRPr="000758C4">
        <w:rPr>
          <w:b/>
          <w:bCs/>
          <w:bdr w:val="none" w:sz="0" w:space="0" w:color="auto" w:frame="1"/>
          <w:lang w:eastAsia="es-ES"/>
        </w:rPr>
        <w:t> tamaño de los equipos</w:t>
      </w:r>
      <w:r w:rsidRPr="000758C4">
        <w:rPr>
          <w:bdr w:val="none" w:sz="0" w:space="0" w:color="auto" w:frame="1"/>
          <w:lang w:eastAsia="es-ES"/>
        </w:rPr>
        <w:t>. La máxima cantidad de miembros es 9. Existen muy buenas razones, como la eficiencia, la autoorganización o el crecimiento exponencial de la red de comunicaciones. Si un producto requiere más desarrolladores, en lugar de aumentar un equipo existente, podemos crear varios y distribuir el trabajo entre ellos. Para ello, necesitamos una estrategia de coordinación, alineamiento, comunicación e integración del incremento al final de cada iteración.</w:t>
      </w:r>
    </w:p>
    <w:p w14:paraId="48B6501B" w14:textId="17C23CF6" w:rsidR="000758C4" w:rsidRPr="000758C4" w:rsidRDefault="000758C4" w:rsidP="000758C4">
      <w:pPr>
        <w:pStyle w:val="Predeterminado"/>
        <w:rPr>
          <w:lang w:eastAsia="es-ES"/>
        </w:rPr>
      </w:pPr>
      <w:r w:rsidRPr="000758C4">
        <w:rPr>
          <w:bdr w:val="none" w:sz="0" w:space="0" w:color="auto" w:frame="1"/>
          <w:lang w:eastAsia="es-ES"/>
        </w:rPr>
        <w:t xml:space="preserve">¿Cómo acometer entonces un proyecto de gran tamaño? ¿De qué manera puede crecer el uso de metodologías ágiles en una organización? La respuesta requiere un enfoque no </w:t>
      </w:r>
      <w:r w:rsidR="00D91122" w:rsidRPr="000758C4">
        <w:rPr>
          <w:bdr w:val="none" w:sz="0" w:space="0" w:color="auto" w:frame="1"/>
          <w:lang w:eastAsia="es-ES"/>
        </w:rPr>
        <w:t>incluido</w:t>
      </w:r>
      <w:r w:rsidRPr="000758C4">
        <w:rPr>
          <w:bdr w:val="none" w:sz="0" w:space="0" w:color="auto" w:frame="1"/>
          <w:lang w:eastAsia="es-ES"/>
        </w:rPr>
        <w:t xml:space="preserve"> en el marco de trabajo, que es </w:t>
      </w:r>
      <w:r w:rsidRPr="000758C4">
        <w:rPr>
          <w:b/>
          <w:bCs/>
          <w:i/>
          <w:iCs/>
          <w:bdr w:val="none" w:sz="0" w:space="0" w:color="auto" w:frame="1"/>
          <w:lang w:eastAsia="es-ES"/>
        </w:rPr>
        <w:t>Scrum </w:t>
      </w:r>
      <w:proofErr w:type="spellStart"/>
      <w:r w:rsidRPr="000758C4">
        <w:rPr>
          <w:b/>
          <w:bCs/>
          <w:i/>
          <w:iCs/>
          <w:bdr w:val="none" w:sz="0" w:space="0" w:color="auto" w:frame="1"/>
          <w:lang w:eastAsia="es-ES"/>
        </w:rPr>
        <w:t>ofScrums</w:t>
      </w:r>
      <w:proofErr w:type="spellEnd"/>
      <w:r w:rsidRPr="000758C4">
        <w:rPr>
          <w:bdr w:val="none" w:sz="0" w:space="0" w:color="auto" w:frame="1"/>
          <w:lang w:eastAsia="es-ES"/>
        </w:rPr>
        <w:t>, o </w:t>
      </w:r>
      <w:proofErr w:type="spellStart"/>
      <w:r w:rsidRPr="000758C4">
        <w:rPr>
          <w:b/>
          <w:bCs/>
          <w:i/>
          <w:iCs/>
          <w:bdr w:val="none" w:sz="0" w:space="0" w:color="auto" w:frame="1"/>
          <w:lang w:eastAsia="es-ES"/>
        </w:rPr>
        <w:t>SoS</w:t>
      </w:r>
      <w:proofErr w:type="spellEnd"/>
      <w:r w:rsidRPr="000758C4">
        <w:rPr>
          <w:bdr w:val="none" w:sz="0" w:space="0" w:color="auto" w:frame="1"/>
          <w:lang w:eastAsia="es-ES"/>
        </w:rPr>
        <w:t>. Es posible definirlo como una técnica para usar </w:t>
      </w:r>
      <w:r w:rsidRPr="000758C4">
        <w:rPr>
          <w:i/>
          <w:iCs/>
          <w:bdr w:val="none" w:sz="0" w:space="0" w:color="auto" w:frame="1"/>
          <w:lang w:eastAsia="es-ES"/>
        </w:rPr>
        <w:t>Scrum</w:t>
      </w:r>
      <w:r w:rsidRPr="000758C4">
        <w:rPr>
          <w:bdr w:val="none" w:sz="0" w:space="0" w:color="auto" w:frame="1"/>
          <w:lang w:eastAsia="es-ES"/>
        </w:rPr>
        <w:t> de forma escalable, cuando varios equipos trabajan en un producto único o una familia de productos homogénea.</w:t>
      </w:r>
    </w:p>
    <w:p w14:paraId="152BF068" w14:textId="77777777" w:rsidR="000758C4" w:rsidRPr="000758C4" w:rsidRDefault="000758C4" w:rsidP="000758C4">
      <w:pPr>
        <w:pStyle w:val="Predeterminado"/>
        <w:rPr>
          <w:lang w:eastAsia="es-ES"/>
        </w:rPr>
      </w:pPr>
      <w:r w:rsidRPr="000758C4">
        <w:rPr>
          <w:bdr w:val="none" w:sz="0" w:space="0" w:color="auto" w:frame="1"/>
          <w:lang w:eastAsia="es-ES"/>
        </w:rPr>
        <w:t xml:space="preserve">Jeff Sutherland menciona </w:t>
      </w:r>
      <w:proofErr w:type="spellStart"/>
      <w:r w:rsidRPr="000758C4">
        <w:rPr>
          <w:bdr w:val="none" w:sz="0" w:space="0" w:color="auto" w:frame="1"/>
          <w:lang w:eastAsia="es-ES"/>
        </w:rPr>
        <w:t>SoS</w:t>
      </w:r>
      <w:proofErr w:type="spellEnd"/>
      <w:r w:rsidRPr="000758C4">
        <w:rPr>
          <w:bdr w:val="none" w:sz="0" w:space="0" w:color="auto" w:frame="1"/>
          <w:lang w:eastAsia="es-ES"/>
        </w:rPr>
        <w:t xml:space="preserve"> como un </w:t>
      </w:r>
      <w:r w:rsidRPr="000758C4">
        <w:rPr>
          <w:b/>
          <w:bCs/>
          <w:bdr w:val="none" w:sz="0" w:space="0" w:color="auto" w:frame="1"/>
          <w:lang w:eastAsia="es-ES"/>
        </w:rPr>
        <w:t>complemento que no es parte del marco original</w:t>
      </w:r>
      <w:r w:rsidRPr="000758C4">
        <w:rPr>
          <w:bdr w:val="none" w:sz="0" w:space="0" w:color="auto" w:frame="1"/>
          <w:lang w:eastAsia="es-ES"/>
        </w:rPr>
        <w:t>, por lo que no aparece en la </w:t>
      </w:r>
      <w:r w:rsidRPr="000758C4">
        <w:rPr>
          <w:i/>
          <w:iCs/>
          <w:bdr w:val="none" w:sz="0" w:space="0" w:color="auto" w:frame="1"/>
          <w:lang w:eastAsia="es-ES"/>
        </w:rPr>
        <w:t>Guía oficial</w:t>
      </w:r>
      <w:r w:rsidRPr="000758C4">
        <w:rPr>
          <w:bdr w:val="none" w:sz="0" w:space="0" w:color="auto" w:frame="1"/>
          <w:lang w:eastAsia="es-ES"/>
        </w:rPr>
        <w:t>. </w:t>
      </w:r>
    </w:p>
    <w:p w14:paraId="51B27C07" w14:textId="051515C8" w:rsidR="000758C4" w:rsidRPr="000758C4" w:rsidRDefault="000758C4" w:rsidP="000758C4">
      <w:pPr>
        <w:pStyle w:val="Predeterminado"/>
        <w:rPr>
          <w:lang w:eastAsia="es-ES"/>
        </w:rPr>
      </w:pPr>
      <w:r w:rsidRPr="000758C4">
        <w:rPr>
          <w:bdr w:val="none" w:sz="0" w:space="0" w:color="auto" w:frame="1"/>
          <w:lang w:eastAsia="es-ES"/>
        </w:rPr>
        <w:t>La situación que originó este enfoque fue la necesidad de</w:t>
      </w:r>
      <w:r w:rsidRPr="000758C4">
        <w:rPr>
          <w:b/>
          <w:bCs/>
          <w:bdr w:val="none" w:sz="0" w:space="0" w:color="auto" w:frame="1"/>
          <w:lang w:eastAsia="es-ES"/>
        </w:rPr>
        <w:t> coordinar y sincronizar varias unidades</w:t>
      </w:r>
      <w:r w:rsidRPr="000758C4">
        <w:rPr>
          <w:bdr w:val="none" w:sz="0" w:space="0" w:color="auto" w:frame="1"/>
          <w:lang w:eastAsia="es-ES"/>
        </w:rPr>
        <w:t> de negocio individuales, con múltiples líneas de productos. Las conclusiones fueron publicadas en 2001 en el artículo “</w:t>
      </w:r>
      <w:r w:rsidRPr="000758C4">
        <w:rPr>
          <w:i/>
          <w:iCs/>
          <w:bdr w:val="none" w:sz="0" w:space="0" w:color="auto" w:frame="1"/>
          <w:lang w:eastAsia="es-ES"/>
        </w:rPr>
        <w:t xml:space="preserve">La metodología ágil se puede escalar: invención y reinvención de scrum en cinco </w:t>
      </w:r>
      <w:r w:rsidR="00AC3F1C" w:rsidRPr="000758C4">
        <w:rPr>
          <w:i/>
          <w:iCs/>
          <w:bdr w:val="none" w:sz="0" w:space="0" w:color="auto" w:frame="1"/>
          <w:lang w:eastAsia="es-ES"/>
        </w:rPr>
        <w:t>empresas</w:t>
      </w:r>
      <w:r w:rsidR="00AC3F1C" w:rsidRPr="000758C4">
        <w:rPr>
          <w:bdr w:val="none" w:sz="0" w:space="0" w:color="auto" w:frame="1"/>
          <w:lang w:eastAsia="es-ES"/>
        </w:rPr>
        <w:t xml:space="preserve"> “</w:t>
      </w:r>
      <w:r w:rsidRPr="000758C4">
        <w:rPr>
          <w:bdr w:val="none" w:sz="0" w:space="0" w:color="auto" w:frame="1"/>
          <w:lang w:eastAsia="es-ES"/>
        </w:rPr>
        <w:t>, en el que menciona por primera vez el concepto.</w:t>
      </w:r>
    </w:p>
    <w:p w14:paraId="474D05DD" w14:textId="3C98ED11" w:rsidR="000758C4" w:rsidRDefault="000758C4" w:rsidP="000758C4">
      <w:pPr>
        <w:pStyle w:val="Predeterminado"/>
        <w:rPr>
          <w:bdr w:val="none" w:sz="0" w:space="0" w:color="auto" w:frame="1"/>
          <w:lang w:eastAsia="es-ES"/>
        </w:rPr>
      </w:pPr>
      <w:r w:rsidRPr="000758C4">
        <w:rPr>
          <w:i/>
          <w:iCs/>
          <w:bdr w:val="none" w:sz="0" w:space="0" w:color="auto" w:frame="1"/>
          <w:lang w:eastAsia="es-ES"/>
        </w:rPr>
        <w:t xml:space="preserve">Scrum </w:t>
      </w:r>
      <w:proofErr w:type="spellStart"/>
      <w:r w:rsidRPr="000758C4">
        <w:rPr>
          <w:i/>
          <w:iCs/>
          <w:bdr w:val="none" w:sz="0" w:space="0" w:color="auto" w:frame="1"/>
          <w:lang w:eastAsia="es-ES"/>
        </w:rPr>
        <w:t>of</w:t>
      </w:r>
      <w:proofErr w:type="spellEnd"/>
      <w:r w:rsidRPr="000758C4">
        <w:rPr>
          <w:i/>
          <w:iCs/>
          <w:bdr w:val="none" w:sz="0" w:space="0" w:color="auto" w:frame="1"/>
          <w:lang w:eastAsia="es-ES"/>
        </w:rPr>
        <w:t xml:space="preserve"> Scrums</w:t>
      </w:r>
      <w:r w:rsidRPr="000758C4">
        <w:rPr>
          <w:bdr w:val="none" w:sz="0" w:space="0" w:color="auto" w:frame="1"/>
          <w:lang w:eastAsia="es-ES"/>
        </w:rPr>
        <w:t> nos da la solución a esta problemática. Con un formato</w:t>
      </w:r>
      <w:r w:rsidRPr="000758C4">
        <w:rPr>
          <w:b/>
          <w:bCs/>
          <w:bdr w:val="none" w:sz="0" w:space="0" w:color="auto" w:frame="1"/>
          <w:lang w:eastAsia="es-ES"/>
        </w:rPr>
        <w:t> similar a la </w:t>
      </w:r>
      <w:proofErr w:type="spellStart"/>
      <w:r w:rsidRPr="000758C4">
        <w:rPr>
          <w:b/>
          <w:bCs/>
          <w:i/>
          <w:iCs/>
          <w:bdr w:val="none" w:sz="0" w:space="0" w:color="auto" w:frame="1"/>
          <w:lang w:eastAsia="es-ES"/>
        </w:rPr>
        <w:t>daily</w:t>
      </w:r>
      <w:proofErr w:type="spellEnd"/>
      <w:r w:rsidRPr="000758C4">
        <w:rPr>
          <w:b/>
          <w:bCs/>
          <w:i/>
          <w:iCs/>
          <w:bdr w:val="none" w:sz="0" w:space="0" w:color="auto" w:frame="1"/>
          <w:lang w:eastAsia="es-ES"/>
        </w:rPr>
        <w:t xml:space="preserve"> </w:t>
      </w:r>
      <w:proofErr w:type="gramStart"/>
      <w:r w:rsidRPr="000758C4">
        <w:rPr>
          <w:b/>
          <w:bCs/>
          <w:i/>
          <w:iCs/>
          <w:bdr w:val="none" w:sz="0" w:space="0" w:color="auto" w:frame="1"/>
          <w:lang w:eastAsia="es-ES"/>
        </w:rPr>
        <w:t>meeting</w:t>
      </w:r>
      <w:proofErr w:type="gramEnd"/>
      <w:r w:rsidRPr="000758C4">
        <w:rPr>
          <w:bdr w:val="none" w:sz="0" w:space="0" w:color="auto" w:frame="1"/>
          <w:lang w:eastAsia="es-ES"/>
        </w:rPr>
        <w:t>, en la que, en vez de los miembros, son los equipos los que se sincronizan. Los participantes son embajadores de cada uno de ellos.</w:t>
      </w:r>
      <w:r w:rsidR="00B361C3">
        <w:rPr>
          <w:bdr w:val="none" w:sz="0" w:space="0" w:color="auto" w:frame="1"/>
          <w:lang w:eastAsia="es-ES"/>
        </w:rPr>
        <w:t xml:space="preserve"> </w:t>
      </w:r>
    </w:p>
    <w:p w14:paraId="11C6757C" w14:textId="1CCFA58E" w:rsidR="00577BFB" w:rsidRDefault="00577BFB" w:rsidP="00AA1350">
      <w:pPr>
        <w:pStyle w:val="Predeterminado"/>
      </w:pPr>
      <w:r>
        <w:rPr>
          <w:bdr w:val="none" w:sz="0" w:space="0" w:color="auto" w:frame="1"/>
        </w:rPr>
        <w:t>Cada integrante comenta de manera breve y concisa</w:t>
      </w:r>
      <w:r w:rsidR="00AD48A9">
        <w:rPr>
          <w:bdr w:val="none" w:sz="0" w:space="0" w:color="auto" w:frame="1"/>
        </w:rPr>
        <w:t>:</w:t>
      </w:r>
    </w:p>
    <w:p w14:paraId="0595DB82" w14:textId="77777777" w:rsidR="00577BFB" w:rsidRDefault="00577BFB" w:rsidP="00AD48A9">
      <w:pPr>
        <w:pStyle w:val="Predeterminado"/>
        <w:numPr>
          <w:ilvl w:val="0"/>
          <w:numId w:val="37"/>
        </w:numPr>
      </w:pPr>
      <w:r>
        <w:rPr>
          <w:bdr w:val="none" w:sz="0" w:space="0" w:color="auto" w:frame="1"/>
        </w:rPr>
        <w:t>¿Qué actividades ha ejecutado tu equipo desde la última reunión? </w:t>
      </w:r>
    </w:p>
    <w:p w14:paraId="6112CC50" w14:textId="77777777" w:rsidR="00577BFB" w:rsidRDefault="00577BFB" w:rsidP="00AD48A9">
      <w:pPr>
        <w:pStyle w:val="Predeterminado"/>
        <w:numPr>
          <w:ilvl w:val="0"/>
          <w:numId w:val="37"/>
        </w:numPr>
      </w:pPr>
      <w:r>
        <w:rPr>
          <w:bdr w:val="none" w:sz="0" w:space="0" w:color="auto" w:frame="1"/>
        </w:rPr>
        <w:t>¿Qué actividades realizará antes de la próxima reunión?</w:t>
      </w:r>
    </w:p>
    <w:p w14:paraId="2934FAD8" w14:textId="77777777" w:rsidR="00577BFB" w:rsidRDefault="00577BFB" w:rsidP="00AD48A9">
      <w:pPr>
        <w:pStyle w:val="Predeterminado"/>
        <w:numPr>
          <w:ilvl w:val="0"/>
          <w:numId w:val="37"/>
        </w:numPr>
      </w:pPr>
      <w:r>
        <w:rPr>
          <w:bdr w:val="none" w:sz="0" w:space="0" w:color="auto" w:frame="1"/>
        </w:rPr>
        <w:t>¿Existen bloqueos o impedimentos? </w:t>
      </w:r>
    </w:p>
    <w:p w14:paraId="70880BE1" w14:textId="77777777" w:rsidR="00577BFB" w:rsidRPr="006D2ADD" w:rsidRDefault="00577BFB" w:rsidP="00AD48A9">
      <w:pPr>
        <w:pStyle w:val="Predeterminado"/>
        <w:numPr>
          <w:ilvl w:val="0"/>
          <w:numId w:val="37"/>
        </w:numPr>
      </w:pPr>
      <w:r>
        <w:rPr>
          <w:bdr w:val="none" w:sz="0" w:space="0" w:color="auto" w:frame="1"/>
        </w:rPr>
        <w:t>¿Existe alguna actividad a ejecutar próximamente por tu equipo que</w:t>
      </w:r>
      <w:r>
        <w:rPr>
          <w:rStyle w:val="Textoennegrita"/>
          <w:rFonts w:ascii="Open Sans" w:hAnsi="Open Sans" w:cs="Open Sans"/>
          <w:color w:val="666666"/>
          <w:sz w:val="21"/>
          <w:szCs w:val="21"/>
          <w:bdr w:val="none" w:sz="0" w:space="0" w:color="auto" w:frame="1"/>
        </w:rPr>
        <w:t> </w:t>
      </w:r>
      <w:r w:rsidRPr="006D2ADD">
        <w:rPr>
          <w:rStyle w:val="Textoennegrita"/>
          <w:b w:val="0"/>
          <w:bCs w:val="0"/>
          <w:bdr w:val="none" w:sz="0" w:space="0" w:color="auto" w:frame="1"/>
        </w:rPr>
        <w:t>interfiera o afecte el trabajo del resto</w:t>
      </w:r>
      <w:r w:rsidRPr="006D2ADD">
        <w:rPr>
          <w:bdr w:val="none" w:sz="0" w:space="0" w:color="auto" w:frame="1"/>
        </w:rPr>
        <w:t>? </w:t>
      </w:r>
    </w:p>
    <w:p w14:paraId="2E3CA7A8" w14:textId="77777777" w:rsidR="00577BFB" w:rsidRDefault="00577BFB" w:rsidP="00AA1350">
      <w:pPr>
        <w:pStyle w:val="Predeterminado"/>
      </w:pPr>
      <w:r>
        <w:rPr>
          <w:bdr w:val="none" w:sz="0" w:space="0" w:color="auto" w:frame="1"/>
        </w:rPr>
        <w:t>La última pregunta es la que coordina y alinea, trata las dependencias y bloqueos que el trabajo de un equipo podría generar en el resto. Para reducir esto es fundamental crear las historias de usuario lo más independientes posible.</w:t>
      </w:r>
    </w:p>
    <w:p w14:paraId="67F8A7AE" w14:textId="77777777" w:rsidR="00577BFB" w:rsidRDefault="00577BFB" w:rsidP="00AA1350">
      <w:pPr>
        <w:pStyle w:val="Predeterminado"/>
      </w:pPr>
      <w:r>
        <w:rPr>
          <w:bdr w:val="none" w:sz="0" w:space="0" w:color="auto" w:frame="1"/>
        </w:rPr>
        <w:t>La intención es que la exposición de cada integrante sea breve y concisa. Los problemas se pueden mencionar, pero no se buscan soluciones hasta que todos hayan hecho su intervención.</w:t>
      </w:r>
    </w:p>
    <w:p w14:paraId="49459B46" w14:textId="77777777" w:rsidR="00577BFB" w:rsidRDefault="00577BFB" w:rsidP="00AA1350">
      <w:pPr>
        <w:pStyle w:val="Predeterminado"/>
      </w:pPr>
      <w:r>
        <w:rPr>
          <w:i/>
          <w:iCs/>
          <w:bdr w:val="none" w:sz="0" w:space="0" w:color="auto" w:frame="1"/>
        </w:rPr>
        <w:lastRenderedPageBreak/>
        <w:t xml:space="preserve">Scrum </w:t>
      </w:r>
      <w:proofErr w:type="spellStart"/>
      <w:r>
        <w:rPr>
          <w:i/>
          <w:iCs/>
          <w:bdr w:val="none" w:sz="0" w:space="0" w:color="auto" w:frame="1"/>
        </w:rPr>
        <w:t>of</w:t>
      </w:r>
      <w:proofErr w:type="spellEnd"/>
      <w:r>
        <w:rPr>
          <w:i/>
          <w:iCs/>
          <w:bdr w:val="none" w:sz="0" w:space="0" w:color="auto" w:frame="1"/>
        </w:rPr>
        <w:t xml:space="preserve"> Scrums </w:t>
      </w:r>
      <w:r>
        <w:rPr>
          <w:bdr w:val="none" w:sz="0" w:space="0" w:color="auto" w:frame="1"/>
        </w:rPr>
        <w:t>se puede celebrar de forma diaria, en días alternos o semanalmente. Por lo general, se realiza luego que los equipos celebran sus reuniones diarias en paralelo. </w:t>
      </w:r>
    </w:p>
    <w:p w14:paraId="0E6296D6" w14:textId="68F05FCB" w:rsidR="00577BFB" w:rsidRDefault="00577BFB" w:rsidP="00AA1350">
      <w:pPr>
        <w:pStyle w:val="Predeterminado"/>
      </w:pPr>
      <w:r>
        <w:rPr>
          <w:bdr w:val="none" w:sz="0" w:space="0" w:color="auto" w:frame="1"/>
        </w:rPr>
        <w:t xml:space="preserve">A las sucesivas </w:t>
      </w:r>
      <w:r w:rsidR="00F65C86">
        <w:rPr>
          <w:bdr w:val="none" w:sz="0" w:space="0" w:color="auto" w:frame="1"/>
        </w:rPr>
        <w:t>reuniones</w:t>
      </w:r>
      <w:r>
        <w:rPr>
          <w:bdr w:val="none" w:sz="0" w:space="0" w:color="auto" w:frame="1"/>
        </w:rPr>
        <w:t xml:space="preserve"> pueden entonces acudir diferentes miembros cada vez. Es posible rotar según la etapa del proyecto y quien esté en mejor posición para contribuir con la reunión. Es necesario que los participantes tengan poder de decisión y que los compromisos adquiridos sean en nombre del equipo.</w:t>
      </w:r>
    </w:p>
    <w:p w14:paraId="77415160" w14:textId="77777777" w:rsidR="00577BFB" w:rsidRDefault="00577BFB" w:rsidP="00AA1350">
      <w:pPr>
        <w:pStyle w:val="Predeterminado"/>
      </w:pPr>
      <w:r>
        <w:rPr>
          <w:bdr w:val="none" w:sz="0" w:space="0" w:color="auto" w:frame="1"/>
        </w:rPr>
        <w:t>La reunión está facilitada por un </w:t>
      </w:r>
      <w:r>
        <w:rPr>
          <w:i/>
          <w:iCs/>
          <w:bdr w:val="none" w:sz="0" w:space="0" w:color="auto" w:frame="1"/>
        </w:rPr>
        <w:t xml:space="preserve">Scrum </w:t>
      </w:r>
      <w:proofErr w:type="gramStart"/>
      <w:r>
        <w:rPr>
          <w:i/>
          <w:iCs/>
          <w:bdr w:val="none" w:sz="0" w:space="0" w:color="auto" w:frame="1"/>
        </w:rPr>
        <w:t>Master</w:t>
      </w:r>
      <w:proofErr w:type="gramEnd"/>
      <w:r>
        <w:rPr>
          <w:bdr w:val="none" w:sz="0" w:space="0" w:color="auto" w:frame="1"/>
        </w:rPr>
        <w:t>, pero los equipos no pueden estar representados por su </w:t>
      </w:r>
      <w:r>
        <w:rPr>
          <w:i/>
          <w:iCs/>
          <w:bdr w:val="none" w:sz="0" w:space="0" w:color="auto" w:frame="1"/>
        </w:rPr>
        <w:t>Scrum Master</w:t>
      </w:r>
      <w:r>
        <w:rPr>
          <w:bdr w:val="none" w:sz="0" w:space="0" w:color="auto" w:frame="1"/>
        </w:rPr>
        <w:t xml:space="preserve"> o su dueño de producto. El facilitador no tiene responsabilidad directiva. El grupo </w:t>
      </w:r>
      <w:proofErr w:type="spellStart"/>
      <w:r>
        <w:rPr>
          <w:bdr w:val="none" w:sz="0" w:space="0" w:color="auto" w:frame="1"/>
        </w:rPr>
        <w:t>SoS</w:t>
      </w:r>
      <w:proofErr w:type="spellEnd"/>
      <w:r>
        <w:t> </w:t>
      </w:r>
      <w:r>
        <w:rPr>
          <w:bdr w:val="none" w:sz="0" w:space="0" w:color="auto" w:frame="1"/>
        </w:rPr>
        <w:t>no realiza planificaciones de iteración ni revisiones de </w:t>
      </w:r>
      <w:r>
        <w:rPr>
          <w:i/>
          <w:iCs/>
          <w:bdr w:val="none" w:sz="0" w:space="0" w:color="auto" w:frame="1"/>
        </w:rPr>
        <w:t>Backlogs</w:t>
      </w:r>
      <w:r>
        <w:rPr>
          <w:bdr w:val="none" w:sz="0" w:space="0" w:color="auto" w:frame="1"/>
        </w:rPr>
        <w:t>. La intención es simple y sencilla: coordinar y sincronizar actividades. </w:t>
      </w:r>
    </w:p>
    <w:p w14:paraId="1FDBD493" w14:textId="77777777" w:rsidR="00577BFB" w:rsidRDefault="00577BFB" w:rsidP="00AA1350">
      <w:pPr>
        <w:pStyle w:val="Predeterminado"/>
      </w:pPr>
      <w:r>
        <w:rPr>
          <w:bdr w:val="none" w:sz="0" w:space="0" w:color="auto" w:frame="1"/>
        </w:rPr>
        <w:t>El equipo de representantes generará un </w:t>
      </w:r>
      <w:r w:rsidRPr="001D6D74">
        <w:rPr>
          <w:rStyle w:val="Textoennegrita"/>
          <w:b w:val="0"/>
          <w:bCs w:val="0"/>
          <w:i/>
          <w:iCs/>
          <w:bdr w:val="none" w:sz="0" w:space="0" w:color="auto" w:frame="1"/>
        </w:rPr>
        <w:t>Backlog </w:t>
      </w:r>
      <w:r w:rsidRPr="001D6D74">
        <w:rPr>
          <w:rStyle w:val="Textoennegrita"/>
          <w:b w:val="0"/>
          <w:bCs w:val="0"/>
          <w:bdr w:val="none" w:sz="0" w:space="0" w:color="auto" w:frame="1"/>
        </w:rPr>
        <w:t>de </w:t>
      </w:r>
      <w:r w:rsidRPr="001D6D74">
        <w:rPr>
          <w:rStyle w:val="Textoennegrita"/>
          <w:b w:val="0"/>
          <w:bCs w:val="0"/>
          <w:i/>
          <w:iCs/>
          <w:bdr w:val="none" w:sz="0" w:space="0" w:color="auto" w:frame="1"/>
        </w:rPr>
        <w:t>Scrum </w:t>
      </w:r>
      <w:r w:rsidRPr="001D6D74">
        <w:rPr>
          <w:rStyle w:val="Textoennegrita"/>
          <w:b w:val="0"/>
          <w:bCs w:val="0"/>
          <w:bdr w:val="none" w:sz="0" w:space="0" w:color="auto" w:frame="1"/>
        </w:rPr>
        <w:t>de </w:t>
      </w:r>
      <w:r w:rsidRPr="001D6D74">
        <w:rPr>
          <w:rStyle w:val="Textoennegrita"/>
          <w:b w:val="0"/>
          <w:bCs w:val="0"/>
          <w:i/>
          <w:iCs/>
          <w:bdr w:val="none" w:sz="0" w:space="0" w:color="auto" w:frame="1"/>
        </w:rPr>
        <w:t>Scrums</w:t>
      </w:r>
      <w:r w:rsidRPr="001D6D74">
        <w:rPr>
          <w:bdr w:val="none" w:sz="0" w:space="0" w:color="auto" w:frame="1"/>
        </w:rPr>
        <w:t xml:space="preserve">, </w:t>
      </w:r>
      <w:r>
        <w:rPr>
          <w:bdr w:val="none" w:sz="0" w:space="0" w:color="auto" w:frame="1"/>
        </w:rPr>
        <w:t>que consiste en una lista de incidencias o problemas comunes. Es conveniente que los elementos que no puedan ser resueltos de inmediato, se asignen a un </w:t>
      </w:r>
      <w:proofErr w:type="spellStart"/>
      <w:r>
        <w:rPr>
          <w:i/>
          <w:iCs/>
          <w:bdr w:val="none" w:sz="0" w:space="0" w:color="auto" w:frame="1"/>
        </w:rPr>
        <w:t>kanban</w:t>
      </w:r>
      <w:proofErr w:type="spellEnd"/>
      <w:r>
        <w:rPr>
          <w:i/>
          <w:iCs/>
          <w:bdr w:val="none" w:sz="0" w:space="0" w:color="auto" w:frame="1"/>
        </w:rPr>
        <w:t> </w:t>
      </w:r>
      <w:r>
        <w:rPr>
          <w:bdr w:val="none" w:sz="0" w:space="0" w:color="auto" w:frame="1"/>
        </w:rPr>
        <w:t>impedimentos y se designe un responsable.</w:t>
      </w:r>
    </w:p>
    <w:p w14:paraId="4F76D941" w14:textId="77777777" w:rsidR="00577BFB" w:rsidRDefault="00577BFB" w:rsidP="00AA1350">
      <w:pPr>
        <w:pStyle w:val="Predeterminado"/>
      </w:pPr>
      <w:r>
        <w:rPr>
          <w:bdr w:val="none" w:sz="0" w:space="0" w:color="auto" w:frame="1"/>
        </w:rPr>
        <w:t>Inmediatamente después, en una </w:t>
      </w:r>
      <w:r w:rsidRPr="009B024D">
        <w:rPr>
          <w:rStyle w:val="Textoennegrita"/>
          <w:b w:val="0"/>
          <w:bCs w:val="0"/>
          <w:bdr w:val="none" w:sz="0" w:space="0" w:color="auto" w:frame="1"/>
        </w:rPr>
        <w:t>reunión separada, se resolverán los problemas identificados</w:t>
      </w:r>
      <w:r>
        <w:rPr>
          <w:bdr w:val="none" w:sz="0" w:space="0" w:color="auto" w:frame="1"/>
        </w:rPr>
        <w:t>. Es recomendable reservar 30 minutos para esta tarea.</w:t>
      </w:r>
    </w:p>
    <w:p w14:paraId="1100055F" w14:textId="77777777" w:rsidR="00577BFB" w:rsidRPr="009B024D" w:rsidRDefault="00577BFB" w:rsidP="00AA1350">
      <w:pPr>
        <w:pStyle w:val="Predeterminado"/>
      </w:pPr>
      <w:r w:rsidRPr="009B024D">
        <w:rPr>
          <w:bdr w:val="none" w:sz="0" w:space="0" w:color="auto" w:frame="1"/>
        </w:rPr>
        <w:t>Recordemos que el marco subyacente sigue siendo </w:t>
      </w:r>
      <w:r w:rsidRPr="009B024D">
        <w:rPr>
          <w:i/>
          <w:iCs/>
          <w:bdr w:val="none" w:sz="0" w:space="0" w:color="auto" w:frame="1"/>
        </w:rPr>
        <w:t>Scrum</w:t>
      </w:r>
      <w:r w:rsidRPr="009B024D">
        <w:rPr>
          <w:bdr w:val="none" w:sz="0" w:space="0" w:color="auto" w:frame="1"/>
        </w:rPr>
        <w:t>. Hablamos siempre de</w:t>
      </w:r>
      <w:r w:rsidRPr="009B024D">
        <w:rPr>
          <w:rStyle w:val="Textoennegrita"/>
          <w:color w:val="666666"/>
          <w:bdr w:val="none" w:sz="0" w:space="0" w:color="auto" w:frame="1"/>
        </w:rPr>
        <w:t> </w:t>
      </w:r>
      <w:r w:rsidRPr="009B024D">
        <w:rPr>
          <w:rStyle w:val="Textoennegrita"/>
          <w:b w:val="0"/>
          <w:bCs w:val="0"/>
          <w:bdr w:val="none" w:sz="0" w:space="0" w:color="auto" w:frame="1"/>
        </w:rPr>
        <w:t>equipos </w:t>
      </w:r>
      <w:proofErr w:type="spellStart"/>
      <w:r w:rsidRPr="009B024D">
        <w:rPr>
          <w:rStyle w:val="Textoennegrita"/>
          <w:b w:val="0"/>
          <w:bCs w:val="0"/>
          <w:i/>
          <w:iCs/>
          <w:bdr w:val="none" w:sz="0" w:space="0" w:color="auto" w:frame="1"/>
        </w:rPr>
        <w:t>cross</w:t>
      </w:r>
      <w:proofErr w:type="spellEnd"/>
      <w:r w:rsidRPr="009B024D">
        <w:rPr>
          <w:rStyle w:val="Textoennegrita"/>
          <w:b w:val="0"/>
          <w:bCs w:val="0"/>
          <w:i/>
          <w:iCs/>
          <w:bdr w:val="none" w:sz="0" w:space="0" w:color="auto" w:frame="1"/>
        </w:rPr>
        <w:t> </w:t>
      </w:r>
      <w:r w:rsidRPr="009B024D">
        <w:rPr>
          <w:rStyle w:val="Textoennegrita"/>
          <w:b w:val="0"/>
          <w:bCs w:val="0"/>
          <w:bdr w:val="none" w:sz="0" w:space="0" w:color="auto" w:frame="1"/>
        </w:rPr>
        <w:t>funcionales y autosuficientes</w:t>
      </w:r>
      <w:r w:rsidRPr="009B024D">
        <w:rPr>
          <w:bdr w:val="none" w:sz="0" w:space="0" w:color="auto" w:frame="1"/>
        </w:rPr>
        <w:t>. Una disfunción habitual es intentar dividir un gran equipo de trabajo ya en marcha en subunidades ágiles, donde cada una de ellas está especializada por función. Tendríamos por ejemplo la unidad de </w:t>
      </w:r>
      <w:r w:rsidRPr="009B024D">
        <w:rPr>
          <w:i/>
          <w:iCs/>
          <w:bdr w:val="none" w:sz="0" w:space="0" w:color="auto" w:frame="1"/>
        </w:rPr>
        <w:t>UX</w:t>
      </w:r>
      <w:r w:rsidRPr="009B024D">
        <w:rPr>
          <w:bdr w:val="none" w:sz="0" w:space="0" w:color="auto" w:frame="1"/>
        </w:rPr>
        <w:t>, la de los analistas, la de </w:t>
      </w:r>
      <w:proofErr w:type="spellStart"/>
      <w:r w:rsidRPr="009B024D">
        <w:rPr>
          <w:i/>
          <w:iCs/>
          <w:bdr w:val="none" w:sz="0" w:space="0" w:color="auto" w:frame="1"/>
        </w:rPr>
        <w:t>front</w:t>
      </w:r>
      <w:proofErr w:type="spellEnd"/>
      <w:r w:rsidRPr="009B024D">
        <w:rPr>
          <w:i/>
          <w:iCs/>
          <w:bdr w:val="none" w:sz="0" w:space="0" w:color="auto" w:frame="1"/>
        </w:rPr>
        <w:t xml:space="preserve"> </w:t>
      </w:r>
      <w:proofErr w:type="spellStart"/>
      <w:r w:rsidRPr="009B024D">
        <w:rPr>
          <w:i/>
          <w:iCs/>
          <w:bdr w:val="none" w:sz="0" w:space="0" w:color="auto" w:frame="1"/>
        </w:rPr>
        <w:t>end</w:t>
      </w:r>
      <w:proofErr w:type="spellEnd"/>
      <w:r w:rsidRPr="009B024D">
        <w:rPr>
          <w:bdr w:val="none" w:sz="0" w:space="0" w:color="auto" w:frame="1"/>
        </w:rPr>
        <w:t>, la de </w:t>
      </w:r>
      <w:r w:rsidRPr="009B024D">
        <w:rPr>
          <w:i/>
          <w:iCs/>
          <w:bdr w:val="none" w:sz="0" w:space="0" w:color="auto" w:frame="1"/>
        </w:rPr>
        <w:t xml:space="preserve">back </w:t>
      </w:r>
      <w:proofErr w:type="spellStart"/>
      <w:r w:rsidRPr="009B024D">
        <w:rPr>
          <w:i/>
          <w:iCs/>
          <w:bdr w:val="none" w:sz="0" w:space="0" w:color="auto" w:frame="1"/>
        </w:rPr>
        <w:t>end</w:t>
      </w:r>
      <w:proofErr w:type="spellEnd"/>
      <w:r w:rsidRPr="009B024D">
        <w:rPr>
          <w:bdr w:val="none" w:sz="0" w:space="0" w:color="auto" w:frame="1"/>
        </w:rPr>
        <w:t>, la de servicios, etcétera. Esto no es </w:t>
      </w:r>
      <w:r w:rsidRPr="009B024D">
        <w:rPr>
          <w:i/>
          <w:iCs/>
          <w:bdr w:val="none" w:sz="0" w:space="0" w:color="auto" w:frame="1"/>
        </w:rPr>
        <w:t>agile</w:t>
      </w:r>
      <w:r w:rsidRPr="009B024D">
        <w:rPr>
          <w:bdr w:val="none" w:sz="0" w:space="0" w:color="auto" w:frame="1"/>
        </w:rPr>
        <w:t> ni tampoco </w:t>
      </w:r>
      <w:r w:rsidRPr="009B024D">
        <w:rPr>
          <w:i/>
          <w:iCs/>
          <w:bdr w:val="none" w:sz="0" w:space="0" w:color="auto" w:frame="1"/>
        </w:rPr>
        <w:t>Scrum</w:t>
      </w:r>
      <w:r w:rsidRPr="009B024D">
        <w:rPr>
          <w:bdr w:val="none" w:sz="0" w:space="0" w:color="auto" w:frame="1"/>
        </w:rPr>
        <w:t>.</w:t>
      </w:r>
    </w:p>
    <w:p w14:paraId="48DACD47" w14:textId="5D4BEADB" w:rsidR="00577BFB" w:rsidRPr="009B024D" w:rsidRDefault="00577BFB" w:rsidP="00AA1350">
      <w:pPr>
        <w:pStyle w:val="Predeterminado"/>
      </w:pPr>
      <w:r w:rsidRPr="009B024D">
        <w:rPr>
          <w:bdr w:val="none" w:sz="0" w:space="0" w:color="auto" w:frame="1"/>
        </w:rPr>
        <w:t xml:space="preserve">Otro inconveniente que puede </w:t>
      </w:r>
      <w:r w:rsidR="00096968" w:rsidRPr="009B024D">
        <w:rPr>
          <w:bdr w:val="none" w:sz="0" w:space="0" w:color="auto" w:frame="1"/>
        </w:rPr>
        <w:t>surgir</w:t>
      </w:r>
      <w:r w:rsidRPr="009B024D">
        <w:rPr>
          <w:bdr w:val="none" w:sz="0" w:space="0" w:color="auto" w:frame="1"/>
        </w:rPr>
        <w:t xml:space="preserve"> es </w:t>
      </w:r>
      <w:r w:rsidR="002B1ACB" w:rsidRPr="009B024D">
        <w:rPr>
          <w:bdr w:val="none" w:sz="0" w:space="0" w:color="auto" w:frame="1"/>
        </w:rPr>
        <w:t>que,</w:t>
      </w:r>
      <w:r w:rsidRPr="009B024D">
        <w:rPr>
          <w:bdr w:val="none" w:sz="0" w:space="0" w:color="auto" w:frame="1"/>
        </w:rPr>
        <w:t xml:space="preserve"> al dividir un producto de gran tamaño, la cantidad de equipos sea muy alta, y en el </w:t>
      </w:r>
      <w:proofErr w:type="spellStart"/>
      <w:r w:rsidRPr="009B024D">
        <w:rPr>
          <w:bdr w:val="none" w:sz="0" w:space="0" w:color="auto" w:frame="1"/>
        </w:rPr>
        <w:t>SoS</w:t>
      </w:r>
      <w:proofErr w:type="spellEnd"/>
      <w:r w:rsidRPr="009B024D">
        <w:rPr>
          <w:bdr w:val="none" w:sz="0" w:space="0" w:color="auto" w:frame="1"/>
        </w:rPr>
        <w:t xml:space="preserve"> deban participar más de 10 miembros. En esta situación, es posible aplicar un </w:t>
      </w:r>
      <w:r w:rsidRPr="002B1ACB">
        <w:rPr>
          <w:rStyle w:val="Textoennegrita"/>
          <w:b w:val="0"/>
          <w:bCs w:val="0"/>
          <w:bdr w:val="none" w:sz="0" w:space="0" w:color="auto" w:frame="1"/>
        </w:rPr>
        <w:t>enfoque fractal</w:t>
      </w:r>
      <w:r w:rsidRPr="002B1ACB">
        <w:rPr>
          <w:b/>
          <w:bCs/>
          <w:bdr w:val="none" w:sz="0" w:space="0" w:color="auto" w:frame="1"/>
        </w:rPr>
        <w:t>,</w:t>
      </w:r>
      <w:r w:rsidRPr="002B1ACB">
        <w:rPr>
          <w:bdr w:val="none" w:sz="0" w:space="0" w:color="auto" w:frame="1"/>
        </w:rPr>
        <w:t xml:space="preserve"> </w:t>
      </w:r>
      <w:r w:rsidRPr="009B024D">
        <w:rPr>
          <w:bdr w:val="none" w:sz="0" w:space="0" w:color="auto" w:frame="1"/>
        </w:rPr>
        <w:t>y tener una primera etapa de coordinación de 3 o 4 unidades, y luego un representante de estos acudir a un nivel superior.</w:t>
      </w:r>
    </w:p>
    <w:p w14:paraId="67349298" w14:textId="6BEFE591" w:rsidR="00660BFE" w:rsidRDefault="00AA1350" w:rsidP="00AA1350">
      <w:pPr>
        <w:pStyle w:val="Ttulo1"/>
        <w:numPr>
          <w:ilvl w:val="0"/>
          <w:numId w:val="3"/>
        </w:numPr>
      </w:pPr>
      <w:bookmarkStart w:id="19" w:name="_Toc119491800"/>
      <w:r>
        <w:t xml:space="preserve">   </w:t>
      </w:r>
      <w:bookmarkStart w:id="20" w:name="_Toc122282379"/>
      <w:r w:rsidR="00660BFE">
        <w:t>Ejercicios / Cuestionario</w:t>
      </w:r>
      <w:bookmarkEnd w:id="19"/>
      <w:bookmarkEnd w:id="20"/>
    </w:p>
    <w:p w14:paraId="552DCC6E" w14:textId="56C315D8" w:rsidR="00BF6AD3" w:rsidRDefault="00C80BF3" w:rsidP="0037211C">
      <w:pPr>
        <w:pStyle w:val="Predeterminado"/>
        <w:numPr>
          <w:ilvl w:val="0"/>
          <w:numId w:val="6"/>
        </w:numPr>
        <w:rPr>
          <w:b/>
          <w:bCs/>
        </w:rPr>
      </w:pPr>
      <w:r w:rsidRPr="00BF6AD3">
        <w:rPr>
          <w:b/>
          <w:bCs/>
        </w:rPr>
        <w:t>Describa escuetamente los roles, artefactos y eventos contemplados dentro de Scrum</w:t>
      </w:r>
      <w:r w:rsidR="00BF6AD3">
        <w:rPr>
          <w:b/>
          <w:bCs/>
        </w:rPr>
        <w:t xml:space="preserve"> </w:t>
      </w:r>
      <w:r w:rsidRPr="00BF6AD3">
        <w:rPr>
          <w:b/>
          <w:bCs/>
        </w:rPr>
        <w:t>técnico</w:t>
      </w:r>
      <w:r w:rsidR="00BF6AD3" w:rsidRPr="00BF6AD3">
        <w:rPr>
          <w:b/>
          <w:bCs/>
        </w:rPr>
        <w:t>.</w:t>
      </w:r>
    </w:p>
    <w:p w14:paraId="582BF2FE" w14:textId="77777777" w:rsidR="00E50498" w:rsidRDefault="00E50498" w:rsidP="00E50498">
      <w:pPr>
        <w:pStyle w:val="Predeterminado"/>
        <w:numPr>
          <w:ilvl w:val="0"/>
          <w:numId w:val="15"/>
        </w:numPr>
      </w:pPr>
      <w:r w:rsidRPr="003D75FE">
        <w:rPr>
          <w:b/>
          <w:bCs/>
        </w:rPr>
        <w:t>Roles</w:t>
      </w:r>
      <w:r>
        <w:t>:</w:t>
      </w:r>
    </w:p>
    <w:p w14:paraId="2915E1FA" w14:textId="77777777" w:rsidR="00E50498" w:rsidRDefault="00E50498" w:rsidP="00E50498">
      <w:pPr>
        <w:pStyle w:val="Predeterminado"/>
        <w:numPr>
          <w:ilvl w:val="1"/>
          <w:numId w:val="15"/>
        </w:numPr>
      </w:pPr>
      <w:r w:rsidRPr="003D75FE">
        <w:rPr>
          <w:b/>
          <w:bCs/>
        </w:rPr>
        <w:t xml:space="preserve">Scrum </w:t>
      </w:r>
      <w:proofErr w:type="gramStart"/>
      <w:r w:rsidRPr="003D75FE">
        <w:rPr>
          <w:b/>
          <w:bCs/>
        </w:rPr>
        <w:t>Master</w:t>
      </w:r>
      <w:proofErr w:type="gramEnd"/>
      <w:r>
        <w:rPr>
          <w:b/>
          <w:bCs/>
        </w:rPr>
        <w:t xml:space="preserve">: </w:t>
      </w:r>
      <w:r>
        <w:t>Responsable de establecer Scrum tal como se define en la Guía de Scrum.</w:t>
      </w:r>
    </w:p>
    <w:p w14:paraId="478AF648" w14:textId="77777777" w:rsidR="00E50498" w:rsidRDefault="00E50498" w:rsidP="00E50498">
      <w:pPr>
        <w:pStyle w:val="Predeterminado"/>
        <w:numPr>
          <w:ilvl w:val="1"/>
          <w:numId w:val="15"/>
        </w:numPr>
      </w:pPr>
      <w:proofErr w:type="spellStart"/>
      <w:r w:rsidRPr="003D75FE">
        <w:rPr>
          <w:b/>
          <w:bCs/>
        </w:rPr>
        <w:t>Product</w:t>
      </w:r>
      <w:proofErr w:type="spellEnd"/>
      <w:r w:rsidRPr="003D75FE">
        <w:rPr>
          <w:b/>
          <w:bCs/>
        </w:rPr>
        <w:t xml:space="preserve"> </w:t>
      </w:r>
      <w:proofErr w:type="spellStart"/>
      <w:r w:rsidRPr="003D75FE">
        <w:rPr>
          <w:b/>
          <w:bCs/>
        </w:rPr>
        <w:t>owner</w:t>
      </w:r>
      <w:proofErr w:type="spellEnd"/>
      <w:r>
        <w:t>: Responsable de maximizar el valor del producto resultante del trabajo del equipo de Scrum.</w:t>
      </w:r>
    </w:p>
    <w:p w14:paraId="3917066B" w14:textId="77777777" w:rsidR="00E50498" w:rsidRDefault="00E50498" w:rsidP="00E50498">
      <w:pPr>
        <w:pStyle w:val="Predeterminado"/>
        <w:numPr>
          <w:ilvl w:val="1"/>
          <w:numId w:val="15"/>
        </w:numPr>
      </w:pPr>
      <w:r w:rsidRPr="003D75FE">
        <w:rPr>
          <w:b/>
          <w:bCs/>
        </w:rPr>
        <w:t>Equipo Scrum</w:t>
      </w:r>
      <w:r>
        <w:rPr>
          <w:b/>
          <w:bCs/>
        </w:rPr>
        <w:t xml:space="preserve">: </w:t>
      </w:r>
      <w:r w:rsidRPr="001770BE">
        <w:t>Son</w:t>
      </w:r>
      <w:r>
        <w:t xml:space="preserve"> los desarrolladores, personas que se comprometen a crear cualquier aspecto de un Incremento útil (funcional) en cada Sprint.</w:t>
      </w:r>
    </w:p>
    <w:p w14:paraId="435DFDAE" w14:textId="77777777" w:rsidR="00E50498" w:rsidRDefault="00E50498" w:rsidP="00E50498">
      <w:pPr>
        <w:pStyle w:val="Predeterminado"/>
        <w:numPr>
          <w:ilvl w:val="0"/>
          <w:numId w:val="15"/>
        </w:numPr>
      </w:pPr>
      <w:r w:rsidRPr="003D75FE">
        <w:rPr>
          <w:b/>
          <w:bCs/>
        </w:rPr>
        <w:lastRenderedPageBreak/>
        <w:t>Artefactos</w:t>
      </w:r>
      <w:r>
        <w:t>: Sirven para el desarrollo y la gestión del proyecto bajo la metodología Scrum. Son tres los artefactos presentes:</w:t>
      </w:r>
    </w:p>
    <w:p w14:paraId="07D9C8A4" w14:textId="77777777" w:rsidR="00E50498" w:rsidRDefault="00E50498" w:rsidP="00E50498">
      <w:pPr>
        <w:pStyle w:val="Predeterminado"/>
        <w:numPr>
          <w:ilvl w:val="1"/>
          <w:numId w:val="15"/>
        </w:numPr>
      </w:pPr>
      <w:proofErr w:type="spellStart"/>
      <w:r w:rsidRPr="001770BE">
        <w:rPr>
          <w:b/>
          <w:bCs/>
        </w:rPr>
        <w:t>Product</w:t>
      </w:r>
      <w:proofErr w:type="spellEnd"/>
      <w:r w:rsidRPr="001770BE">
        <w:rPr>
          <w:b/>
          <w:bCs/>
        </w:rPr>
        <w:t xml:space="preserve"> backlog</w:t>
      </w:r>
      <w:r>
        <w:rPr>
          <w:b/>
          <w:bCs/>
        </w:rPr>
        <w:t>:</w:t>
      </w:r>
      <w:r>
        <w:t xml:space="preserve"> El trabajo pendiente del producto es una lista emergente y ordenada de lo que se necesita para mejorar el producto. Es la única fuente de trabajo emprendida por el equipo Scrum. </w:t>
      </w:r>
    </w:p>
    <w:p w14:paraId="48F2F98B" w14:textId="77777777" w:rsidR="00E50498" w:rsidRDefault="00E50498" w:rsidP="00E50498">
      <w:pPr>
        <w:pStyle w:val="Predeterminado"/>
        <w:numPr>
          <w:ilvl w:val="1"/>
          <w:numId w:val="15"/>
        </w:numPr>
      </w:pPr>
      <w:r w:rsidRPr="00BA0C94">
        <w:rPr>
          <w:b/>
          <w:bCs/>
        </w:rPr>
        <w:t>Sprint backlog</w:t>
      </w:r>
      <w:r>
        <w:rPr>
          <w:b/>
          <w:bCs/>
        </w:rPr>
        <w:t>:</w:t>
      </w:r>
      <w:r>
        <w:t xml:space="preserve"> El Trabajo pendiente de Sprint se compone del objetivo sprint (por qué), el conjunto de elementos de trabajo pendiente de producto seleccionados para el Sprint (qué), así como un plan accionable para entregar el incremento (cómo). </w:t>
      </w:r>
    </w:p>
    <w:p w14:paraId="2C5C2BA7" w14:textId="77777777" w:rsidR="00E50498" w:rsidRDefault="00E50498" w:rsidP="00E50498">
      <w:pPr>
        <w:pStyle w:val="Predeterminado"/>
        <w:numPr>
          <w:ilvl w:val="1"/>
          <w:numId w:val="15"/>
        </w:numPr>
      </w:pPr>
      <w:r w:rsidRPr="00BA0C94">
        <w:rPr>
          <w:b/>
          <w:bCs/>
        </w:rPr>
        <w:t>Incremento</w:t>
      </w:r>
      <w:r>
        <w:t>: Es la parte del producto que se consigue en un sprint. Cada Incremento es aditivo a todos los Incrementos anteriores y verificado a fondo, asegurando que todos los Incrementos funcionen juntos. Para proporcionar el valor, el incremento debe ser utilizable.</w:t>
      </w:r>
    </w:p>
    <w:p w14:paraId="67037D8F" w14:textId="77777777" w:rsidR="00E50498" w:rsidRPr="00BA0C94" w:rsidRDefault="00E50498" w:rsidP="00E50498">
      <w:pPr>
        <w:pStyle w:val="Predeterminado"/>
        <w:numPr>
          <w:ilvl w:val="0"/>
          <w:numId w:val="15"/>
        </w:numPr>
      </w:pPr>
      <w:r w:rsidRPr="00BA0C94">
        <w:rPr>
          <w:b/>
          <w:bCs/>
        </w:rPr>
        <w:t>Eventos:</w:t>
      </w:r>
    </w:p>
    <w:p w14:paraId="0BF4B344" w14:textId="77777777" w:rsidR="00E50498" w:rsidRDefault="00E50498" w:rsidP="00E50498">
      <w:pPr>
        <w:pStyle w:val="Predeterminado"/>
        <w:numPr>
          <w:ilvl w:val="1"/>
          <w:numId w:val="16"/>
        </w:numPr>
        <w:ind w:left="2727"/>
      </w:pPr>
      <w:r w:rsidRPr="00B11E7E">
        <w:rPr>
          <w:b/>
          <w:bCs/>
        </w:rPr>
        <w:t>Sprint</w:t>
      </w:r>
      <w:r>
        <w:t>: Donde las ideas se convierten en valor. Son eventos de longitud fija de un mes o menos para crear consistencia</w:t>
      </w:r>
    </w:p>
    <w:p w14:paraId="458DE2C9" w14:textId="77777777" w:rsidR="00E50498" w:rsidRDefault="00E50498" w:rsidP="00E50498">
      <w:pPr>
        <w:pStyle w:val="Predeterminado"/>
        <w:numPr>
          <w:ilvl w:val="1"/>
          <w:numId w:val="16"/>
        </w:numPr>
        <w:ind w:left="2727"/>
      </w:pPr>
      <w:r w:rsidRPr="00B11E7E">
        <w:rPr>
          <w:b/>
          <w:bCs/>
        </w:rPr>
        <w:t>Reunión de planificación del sprint</w:t>
      </w:r>
      <w:r>
        <w:t>: Inicia el Sprint estableciendo el trabajo que se realizará para el mismo. Este plan resultante es creado por el trabajo colaborativo de todo el equipo de Scrum.</w:t>
      </w:r>
    </w:p>
    <w:p w14:paraId="6F4223DD" w14:textId="77777777" w:rsidR="00E50498" w:rsidRDefault="00E50498" w:rsidP="00E50498">
      <w:pPr>
        <w:pStyle w:val="Predeterminado"/>
        <w:numPr>
          <w:ilvl w:val="1"/>
          <w:numId w:val="16"/>
        </w:numPr>
        <w:ind w:left="2727"/>
      </w:pPr>
      <w:r w:rsidRPr="001770BE">
        <w:rPr>
          <w:b/>
          <w:bCs/>
        </w:rPr>
        <w:t>Reunión diaria</w:t>
      </w:r>
      <w:r>
        <w:t>: Inspeccionar el progreso hacia el Objetivo Sprint y adaptar el Sprint Backlog según sea necesario, ajustando el próximo trabajo planeado.</w:t>
      </w:r>
    </w:p>
    <w:p w14:paraId="5766D63C" w14:textId="77777777" w:rsidR="00E50498" w:rsidRDefault="00E50498" w:rsidP="00E50498">
      <w:pPr>
        <w:pStyle w:val="Predeterminado"/>
        <w:numPr>
          <w:ilvl w:val="1"/>
          <w:numId w:val="16"/>
        </w:numPr>
        <w:ind w:left="2727"/>
      </w:pPr>
      <w:r w:rsidRPr="00A01085">
        <w:rPr>
          <w:b/>
          <w:bCs/>
        </w:rPr>
        <w:t>Reunión de revisión del sprint</w:t>
      </w:r>
      <w:r>
        <w:t>: Inspeccionar el resultado del Sprint y determinar futuras adaptaciones. El equipo de Scrum presenta los resultados de su trabajo a las partes interesadas clave y se discute el progreso hacia el Objetivo de Producto.</w:t>
      </w:r>
    </w:p>
    <w:p w14:paraId="1F35ACDE" w14:textId="77777777" w:rsidR="00E50498" w:rsidRDefault="00E50498" w:rsidP="00E50498">
      <w:pPr>
        <w:pStyle w:val="Predeterminado"/>
        <w:numPr>
          <w:ilvl w:val="1"/>
          <w:numId w:val="16"/>
        </w:numPr>
        <w:ind w:left="2727"/>
      </w:pPr>
      <w:r w:rsidRPr="00A01085">
        <w:rPr>
          <w:b/>
          <w:bCs/>
        </w:rPr>
        <w:t>Reunión de retrospectiva</w:t>
      </w:r>
      <w:r>
        <w:t>: Planificar formas de aumentar la calidad y la eficacia.</w:t>
      </w:r>
    </w:p>
    <w:p w14:paraId="602162A5" w14:textId="1BF42A47" w:rsidR="00C80BF3" w:rsidRPr="00BF6AD3" w:rsidRDefault="00C80BF3" w:rsidP="0037211C">
      <w:pPr>
        <w:pStyle w:val="Predeterminado"/>
        <w:numPr>
          <w:ilvl w:val="0"/>
          <w:numId w:val="6"/>
        </w:numPr>
        <w:rPr>
          <w:rFonts w:ascii="AAADRG+Calibri-Bold" w:hAnsi="AAADRG+Calibri-Bold" w:cs="AAADRG+Calibri-Bold"/>
        </w:rPr>
      </w:pPr>
      <w:r w:rsidRPr="00BF6AD3">
        <w:rPr>
          <w:b/>
          <w:bCs/>
        </w:rPr>
        <w:t>Describa cuales son, quién participa y en qué consisten los distintos tipos de reuniones que contempla</w:t>
      </w:r>
      <w:r w:rsidR="00BF6AD3" w:rsidRPr="00BF6AD3">
        <w:rPr>
          <w:b/>
          <w:bCs/>
        </w:rPr>
        <w:t xml:space="preserve"> </w:t>
      </w:r>
      <w:r w:rsidRPr="00BF6AD3">
        <w:rPr>
          <w:b/>
          <w:bCs/>
        </w:rPr>
        <w:t>Scrum</w:t>
      </w:r>
      <w:r w:rsidR="00BF6AD3">
        <w:t>.</w:t>
      </w:r>
    </w:p>
    <w:p w14:paraId="4FA35D4E" w14:textId="1856F7ED" w:rsidR="00BF6AD3" w:rsidRDefault="00C80BF3" w:rsidP="00E50498">
      <w:pPr>
        <w:pStyle w:val="Predeterminado"/>
        <w:numPr>
          <w:ilvl w:val="0"/>
          <w:numId w:val="38"/>
        </w:numPr>
        <w:rPr>
          <w:rFonts w:ascii="AAADRI+Calibri" w:hAnsi="AAADRI+Calibri" w:cs="AAADRI+Calibri"/>
        </w:rPr>
      </w:pPr>
      <w:r w:rsidRPr="00BF6AD3">
        <w:t xml:space="preserve">Sprint </w:t>
      </w:r>
      <w:proofErr w:type="spellStart"/>
      <w:r w:rsidRPr="00BF6AD3">
        <w:t>Planning</w:t>
      </w:r>
      <w:proofErr w:type="spellEnd"/>
      <w:r w:rsidRPr="00BF6AD3">
        <w:t>: Participan el PO,</w:t>
      </w:r>
      <w:r>
        <w:rPr>
          <w:rFonts w:ascii="AAADRI+Calibri" w:hAnsi="AAADRI+Calibri" w:cs="AAADRI+Calibri"/>
        </w:rPr>
        <w:t xml:space="preserve"> SM y DT </w:t>
      </w:r>
    </w:p>
    <w:p w14:paraId="2A4E3CFD" w14:textId="77777777" w:rsidR="00BF6AD3" w:rsidRDefault="00C80BF3" w:rsidP="00BF6AD3">
      <w:pPr>
        <w:pStyle w:val="Predeterminado"/>
        <w:ind w:left="2727" w:firstLine="153"/>
        <w:rPr>
          <w:rFonts w:ascii="AAADRI+Calibri" w:hAnsi="AAADRI+Calibri" w:cs="AAADRI+Calibri"/>
        </w:rPr>
      </w:pPr>
      <w:r w:rsidRPr="00BF6AD3">
        <w:t xml:space="preserve">- PO: expone el valor a conseguir para su producto al finalizar el Sprint. </w:t>
      </w:r>
    </w:p>
    <w:p w14:paraId="2202A11A" w14:textId="54610D76" w:rsidR="00C80BF3" w:rsidRPr="00BF6AD3" w:rsidRDefault="00C80BF3" w:rsidP="00BF6AD3">
      <w:pPr>
        <w:pStyle w:val="Predeterminado"/>
        <w:ind w:left="2727" w:firstLine="153"/>
        <w:rPr>
          <w:rFonts w:ascii="AAADRI+Calibri" w:hAnsi="AAADRI+Calibri" w:cs="AAADRI+Calibri"/>
        </w:rPr>
      </w:pPr>
      <w:r w:rsidRPr="00BF6AD3">
        <w:t>- SM: Facilita la reunión entre PO y ST</w:t>
      </w:r>
    </w:p>
    <w:p w14:paraId="59EB2415" w14:textId="4B0A7F9A" w:rsidR="00C80BF3" w:rsidRPr="00BF6AD3" w:rsidRDefault="00C80BF3" w:rsidP="00BF6AD3">
      <w:pPr>
        <w:pStyle w:val="Predeterminado"/>
      </w:pPr>
      <w:r w:rsidRPr="00BF6AD3">
        <w:t xml:space="preserve"> </w:t>
      </w:r>
      <w:r w:rsidR="00BF6AD3">
        <w:tab/>
      </w:r>
      <w:r w:rsidR="00BF6AD3">
        <w:tab/>
      </w:r>
      <w:r w:rsidR="00BF6AD3">
        <w:tab/>
      </w:r>
      <w:r w:rsidR="00BF6AD3">
        <w:tab/>
      </w:r>
      <w:r w:rsidRPr="00BF6AD3">
        <w:t xml:space="preserve">- DT: Selecciona los elementos del </w:t>
      </w:r>
      <w:proofErr w:type="spellStart"/>
      <w:r w:rsidRPr="00BF6AD3">
        <w:t>Product</w:t>
      </w:r>
      <w:proofErr w:type="spellEnd"/>
      <w:r w:rsidRPr="00BF6AD3">
        <w:t xml:space="preserve"> Backlog a entregar. Es el único con</w:t>
      </w:r>
      <w:r w:rsidR="008C6E84">
        <w:t xml:space="preserve"> </w:t>
      </w:r>
      <w:r w:rsidRPr="00BF6AD3">
        <w:t>capacidad para evaluar lo que se puede lograr durante el Sprint</w:t>
      </w:r>
    </w:p>
    <w:p w14:paraId="2CD417F7" w14:textId="77777777" w:rsidR="00C80BF3" w:rsidRPr="00BF6AD3" w:rsidRDefault="00C80BF3" w:rsidP="00E50498">
      <w:pPr>
        <w:pStyle w:val="Predeterminado"/>
        <w:numPr>
          <w:ilvl w:val="0"/>
          <w:numId w:val="38"/>
        </w:numPr>
      </w:pPr>
      <w:proofErr w:type="spellStart"/>
      <w:r w:rsidRPr="00BF6AD3">
        <w:t>Daily</w:t>
      </w:r>
      <w:proofErr w:type="spellEnd"/>
      <w:r w:rsidRPr="00BF6AD3">
        <w:t xml:space="preserve"> Scrum: Participa el DT y SM </w:t>
      </w:r>
    </w:p>
    <w:p w14:paraId="5FA82C81" w14:textId="2764512B" w:rsidR="00C80BF3" w:rsidRPr="00BF6AD3" w:rsidRDefault="00C80BF3" w:rsidP="008C6E84">
      <w:pPr>
        <w:pStyle w:val="Predeterminado"/>
        <w:ind w:left="2160" w:firstLine="720"/>
      </w:pPr>
      <w:r w:rsidRPr="00BF6AD3">
        <w:lastRenderedPageBreak/>
        <w:t>- DT: Se inspecciona el trabajo avanzado y si se han detectado obstáculos o</w:t>
      </w:r>
      <w:r w:rsidR="008C6E84">
        <w:t xml:space="preserve"> </w:t>
      </w:r>
      <w:r w:rsidRPr="00BF6AD3">
        <w:t xml:space="preserve">impedimentos desde el último Scrum Diario, y se hace una previsión del trabajo que podría completarse antes del siguiente Scrum Diario. </w:t>
      </w:r>
    </w:p>
    <w:p w14:paraId="51C03F88" w14:textId="77777777" w:rsidR="00C80BF3" w:rsidRPr="00BF6AD3" w:rsidRDefault="00C80BF3" w:rsidP="008C6E84">
      <w:pPr>
        <w:pStyle w:val="Predeterminado"/>
        <w:ind w:left="2160" w:firstLine="720"/>
      </w:pPr>
      <w:r w:rsidRPr="00BF6AD3">
        <w:t>- SM: Asegurarse que se realiza la reunión y tomar nota. - PO: Excepcionalmente puede acudir de forma pasiva</w:t>
      </w:r>
    </w:p>
    <w:p w14:paraId="5752291C" w14:textId="77777777" w:rsidR="00C80BF3" w:rsidRPr="00BF6AD3" w:rsidRDefault="00C80BF3" w:rsidP="00E50498">
      <w:pPr>
        <w:pStyle w:val="Predeterminado"/>
        <w:numPr>
          <w:ilvl w:val="0"/>
          <w:numId w:val="38"/>
        </w:numPr>
      </w:pPr>
      <w:r w:rsidRPr="00BF6AD3">
        <w:t xml:space="preserve">Sprint </w:t>
      </w:r>
      <w:proofErr w:type="spellStart"/>
      <w:r w:rsidRPr="00BF6AD3">
        <w:t>Review</w:t>
      </w:r>
      <w:proofErr w:type="spellEnd"/>
      <w:r w:rsidRPr="00BF6AD3">
        <w:t>: Participan el DT, SM, PO y los interesados invitados por el PO (</w:t>
      </w:r>
      <w:proofErr w:type="spellStart"/>
      <w:r w:rsidRPr="00BF6AD3">
        <w:t>stackholders</w:t>
      </w:r>
      <w:proofErr w:type="spellEnd"/>
      <w:r w:rsidRPr="00BF6AD3">
        <w:t xml:space="preserve">) </w:t>
      </w:r>
    </w:p>
    <w:p w14:paraId="05FFF5CF" w14:textId="07446F89" w:rsidR="00C80BF3" w:rsidRPr="00BF6AD3" w:rsidRDefault="0048395D" w:rsidP="00BF6AD3">
      <w:pPr>
        <w:pStyle w:val="Predeterminado"/>
      </w:pPr>
      <w:r>
        <w:t xml:space="preserve">                              </w:t>
      </w:r>
      <w:r>
        <w:tab/>
      </w:r>
      <w:r w:rsidR="00C80BF3" w:rsidRPr="00BF6AD3">
        <w:t xml:space="preserve">- DT: Explica como fue el Sprint, el incremento realizado y en caso de encontrar problemas, como se resolvieron. </w:t>
      </w:r>
    </w:p>
    <w:p w14:paraId="4785C97C" w14:textId="77777777" w:rsidR="00C80BF3" w:rsidRPr="00BF6AD3" w:rsidRDefault="00C80BF3" w:rsidP="0048395D">
      <w:pPr>
        <w:pStyle w:val="Predeterminado"/>
        <w:ind w:left="2727" w:firstLine="153"/>
      </w:pPr>
      <w:r w:rsidRPr="00BF6AD3">
        <w:t>- SM: Determina que personas asistirán</w:t>
      </w:r>
    </w:p>
    <w:p w14:paraId="728F783B" w14:textId="44ABB8AF" w:rsidR="00C80BF3" w:rsidRPr="00BF6AD3" w:rsidRDefault="00C80BF3" w:rsidP="0048395D">
      <w:pPr>
        <w:pStyle w:val="Predeterminado"/>
        <w:ind w:left="2160" w:firstLine="720"/>
      </w:pPr>
      <w:r w:rsidRPr="00BF6AD3">
        <w:t xml:space="preserve">- PO: Recoge las impresiones, opiniones y respuestas de los </w:t>
      </w:r>
      <w:proofErr w:type="spellStart"/>
      <w:r w:rsidRPr="00BF6AD3">
        <w:t>stackholders</w:t>
      </w:r>
      <w:proofErr w:type="spellEnd"/>
      <w:r w:rsidRPr="00BF6AD3">
        <w:t xml:space="preserve"> y actualiza el </w:t>
      </w:r>
      <w:proofErr w:type="spellStart"/>
      <w:r w:rsidRPr="00BF6AD3">
        <w:t>product</w:t>
      </w:r>
      <w:proofErr w:type="spellEnd"/>
      <w:r w:rsidRPr="00BF6AD3">
        <w:t xml:space="preserve"> Backlog para el siguiente sprint</w:t>
      </w:r>
    </w:p>
    <w:p w14:paraId="050455A4" w14:textId="77777777" w:rsidR="00C80BF3" w:rsidRPr="0048395D" w:rsidRDefault="00C80BF3" w:rsidP="00EF5CFE">
      <w:pPr>
        <w:pStyle w:val="Predeterminado"/>
        <w:numPr>
          <w:ilvl w:val="0"/>
          <w:numId w:val="38"/>
        </w:numPr>
      </w:pPr>
      <w:r w:rsidRPr="0048395D">
        <w:t xml:space="preserve">Sprint Retrospective: DT, SM Reunión justo después del Sprint </w:t>
      </w:r>
      <w:proofErr w:type="spellStart"/>
      <w:r w:rsidRPr="0048395D">
        <w:t>Review</w:t>
      </w:r>
      <w:proofErr w:type="spellEnd"/>
      <w:r w:rsidRPr="0048395D">
        <w:t xml:space="preserve"> y antes de la Planificación del siguiente. </w:t>
      </w:r>
    </w:p>
    <w:p w14:paraId="12561EC4" w14:textId="77777777" w:rsidR="00C80BF3" w:rsidRPr="0048395D" w:rsidRDefault="00C80BF3" w:rsidP="0048395D">
      <w:pPr>
        <w:pStyle w:val="Predeterminado"/>
        <w:ind w:left="2880"/>
      </w:pPr>
      <w:r w:rsidRPr="0048395D">
        <w:t>- DT: Analizan lo que ha sido el proceso e identifican y evalúan problemas concretos, así como lo que se puede mejorar para implementarlo en el próximo Sprint.</w:t>
      </w:r>
    </w:p>
    <w:p w14:paraId="0CE702CC" w14:textId="77777777" w:rsidR="00C80BF3" w:rsidRPr="0048395D" w:rsidRDefault="00C80BF3" w:rsidP="0048395D">
      <w:pPr>
        <w:pStyle w:val="Predeterminado"/>
        <w:ind w:left="2727" w:firstLine="153"/>
      </w:pPr>
      <w:r w:rsidRPr="0048395D">
        <w:t xml:space="preserve"> - SM: Toma nota de las respuestas del ST y ayudará en las mejores indicadas por el ST. </w:t>
      </w:r>
    </w:p>
    <w:p w14:paraId="13BA1ABC" w14:textId="11C48D63" w:rsidR="00C80BF3" w:rsidRPr="0048395D" w:rsidRDefault="00C80BF3" w:rsidP="0037211C">
      <w:pPr>
        <w:pStyle w:val="Predeterminado"/>
        <w:numPr>
          <w:ilvl w:val="0"/>
          <w:numId w:val="7"/>
        </w:numPr>
        <w:rPr>
          <w:b/>
          <w:bCs/>
        </w:rPr>
      </w:pPr>
      <w:r w:rsidRPr="0048395D">
        <w:rPr>
          <w:b/>
          <w:bCs/>
        </w:rPr>
        <w:t xml:space="preserve">Explique cómo se corresponde SCRUM con el modelo de calidad “Plan, Do, </w:t>
      </w:r>
      <w:proofErr w:type="spellStart"/>
      <w:r w:rsidRPr="0048395D">
        <w:rPr>
          <w:b/>
          <w:bCs/>
        </w:rPr>
        <w:t>Check</w:t>
      </w:r>
      <w:proofErr w:type="spellEnd"/>
      <w:r w:rsidRPr="0048395D">
        <w:rPr>
          <w:b/>
          <w:bCs/>
        </w:rPr>
        <w:t xml:space="preserve">, </w:t>
      </w:r>
      <w:proofErr w:type="spellStart"/>
      <w:r w:rsidRPr="0048395D">
        <w:rPr>
          <w:b/>
          <w:bCs/>
        </w:rPr>
        <w:t>Act</w:t>
      </w:r>
      <w:proofErr w:type="spellEnd"/>
      <w:r w:rsidRPr="0048395D">
        <w:rPr>
          <w:b/>
          <w:bCs/>
        </w:rPr>
        <w:t xml:space="preserve">”. </w:t>
      </w:r>
    </w:p>
    <w:p w14:paraId="5373BA19" w14:textId="0980198B" w:rsidR="0048395D" w:rsidRDefault="00C80BF3" w:rsidP="00EF5CFE">
      <w:pPr>
        <w:pStyle w:val="Predeterminado"/>
        <w:jc w:val="left"/>
      </w:pPr>
      <w:r w:rsidRPr="0048395D">
        <w:t xml:space="preserve">El </w:t>
      </w:r>
      <w:r w:rsidR="00E919BE" w:rsidRPr="00E919BE">
        <w:rPr>
          <w:b/>
          <w:bCs/>
        </w:rPr>
        <w:t>P</w:t>
      </w:r>
      <w:r w:rsidRPr="00E919BE">
        <w:rPr>
          <w:b/>
          <w:bCs/>
        </w:rPr>
        <w:t>lan</w:t>
      </w:r>
      <w:r w:rsidRPr="0048395D">
        <w:t xml:space="preserve"> es la reunión de planificación del sprint</w:t>
      </w:r>
    </w:p>
    <w:p w14:paraId="5284E991" w14:textId="1FD89909" w:rsidR="00C80BF3" w:rsidRPr="0048395D" w:rsidRDefault="00C80BF3" w:rsidP="00EF5CFE">
      <w:pPr>
        <w:pStyle w:val="Predeterminado"/>
        <w:jc w:val="left"/>
      </w:pPr>
      <w:r w:rsidRPr="00E919BE">
        <w:rPr>
          <w:b/>
          <w:bCs/>
        </w:rPr>
        <w:t>Hacer</w:t>
      </w:r>
      <w:r w:rsidRPr="0048395D">
        <w:t xml:space="preserve"> es la ejecución del sprint (junto con </w:t>
      </w:r>
      <w:proofErr w:type="spellStart"/>
      <w:r w:rsidRPr="0048395D">
        <w:t>Daily</w:t>
      </w:r>
      <w:proofErr w:type="spellEnd"/>
      <w:r w:rsidRPr="0048395D">
        <w:t xml:space="preserve"> Scrum) </w:t>
      </w:r>
    </w:p>
    <w:p w14:paraId="50013E76" w14:textId="77777777" w:rsidR="00C80BF3" w:rsidRPr="0048395D" w:rsidRDefault="00C80BF3" w:rsidP="00EF5CFE">
      <w:pPr>
        <w:pStyle w:val="Predeterminado"/>
        <w:jc w:val="left"/>
      </w:pPr>
      <w:proofErr w:type="spellStart"/>
      <w:r w:rsidRPr="00E919BE">
        <w:rPr>
          <w:b/>
          <w:bCs/>
        </w:rPr>
        <w:t>Check</w:t>
      </w:r>
      <w:proofErr w:type="spellEnd"/>
      <w:r w:rsidRPr="0048395D">
        <w:t xml:space="preserve"> es la revisión del sprint y la retrospectiva</w:t>
      </w:r>
    </w:p>
    <w:p w14:paraId="62D5E76C" w14:textId="77777777" w:rsidR="0048395D" w:rsidRDefault="00C80BF3" w:rsidP="00EF5CFE">
      <w:pPr>
        <w:pStyle w:val="Predeterminado"/>
        <w:jc w:val="left"/>
      </w:pPr>
      <w:r w:rsidRPr="0048395D">
        <w:t xml:space="preserve"> </w:t>
      </w:r>
      <w:proofErr w:type="spellStart"/>
      <w:r w:rsidRPr="00E919BE">
        <w:rPr>
          <w:b/>
          <w:bCs/>
        </w:rPr>
        <w:t>Act</w:t>
      </w:r>
      <w:proofErr w:type="spellEnd"/>
      <w:r w:rsidRPr="0048395D">
        <w:t xml:space="preserve"> es el resultado de la retroalimentación de la revisión del sprint y la retrospectiva, que se refleja en los requisitos específicos y las actividades de mejora del proceso. </w:t>
      </w:r>
    </w:p>
    <w:p w14:paraId="79E4764C" w14:textId="54B89CA0" w:rsidR="00C80BF3" w:rsidRDefault="00C80BF3" w:rsidP="00EF5CFE">
      <w:pPr>
        <w:pStyle w:val="Predeterminado"/>
        <w:jc w:val="left"/>
      </w:pPr>
      <w:r w:rsidRPr="0048395D">
        <w:t>Cada ciclo de PDCA es como un Sprint</w:t>
      </w:r>
    </w:p>
    <w:p w14:paraId="495D9C36" w14:textId="4B4D9783" w:rsidR="009D489A" w:rsidRPr="0048395D" w:rsidRDefault="009D489A" w:rsidP="00EF5CFE">
      <w:pPr>
        <w:pStyle w:val="Predeterminado"/>
        <w:jc w:val="left"/>
      </w:pPr>
      <w:r w:rsidRPr="009D489A">
        <w:rPr>
          <w:noProof/>
        </w:rPr>
        <w:lastRenderedPageBreak/>
        <w:drawing>
          <wp:inline distT="0" distB="0" distL="0" distR="0" wp14:anchorId="38F0CFDE" wp14:editId="3C7E108C">
            <wp:extent cx="6447155" cy="3200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7155" cy="3200400"/>
                    </a:xfrm>
                    <a:prstGeom prst="rect">
                      <a:avLst/>
                    </a:prstGeom>
                    <a:noFill/>
                    <a:ln>
                      <a:noFill/>
                    </a:ln>
                  </pic:spPr>
                </pic:pic>
              </a:graphicData>
            </a:graphic>
          </wp:inline>
        </w:drawing>
      </w:r>
    </w:p>
    <w:p w14:paraId="1AD623C7" w14:textId="5CA5FEE8" w:rsidR="00C80BF3" w:rsidRPr="0048395D" w:rsidRDefault="00C80BF3" w:rsidP="0037211C">
      <w:pPr>
        <w:pStyle w:val="Predeterminado"/>
        <w:numPr>
          <w:ilvl w:val="0"/>
          <w:numId w:val="7"/>
        </w:numPr>
        <w:rPr>
          <w:b/>
          <w:bCs/>
        </w:rPr>
      </w:pPr>
      <w:r w:rsidRPr="0048395D">
        <w:rPr>
          <w:b/>
          <w:bCs/>
        </w:rPr>
        <w:t>Diferencias entre Scrum y Kan</w:t>
      </w:r>
      <w:r w:rsidR="00FB427B">
        <w:rPr>
          <w:b/>
          <w:bCs/>
        </w:rPr>
        <w:t>ban</w:t>
      </w:r>
    </w:p>
    <w:p w14:paraId="1172964F" w14:textId="7F48AD49" w:rsidR="00C80BF3" w:rsidRDefault="000A3096" w:rsidP="000A3096">
      <w:pPr>
        <w:ind w:firstLine="142"/>
        <w:rPr>
          <w:b/>
          <w:bCs/>
          <w:sz w:val="23"/>
          <w:szCs w:val="23"/>
        </w:rPr>
      </w:pPr>
      <w:r w:rsidRPr="000A3096">
        <w:rPr>
          <w:b/>
          <w:bCs/>
          <w:noProof/>
          <w:sz w:val="23"/>
          <w:szCs w:val="23"/>
        </w:rPr>
        <w:drawing>
          <wp:inline distT="0" distB="0" distL="0" distR="0" wp14:anchorId="2F761578" wp14:editId="7754ACD5">
            <wp:extent cx="6882765" cy="36404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82765" cy="3640455"/>
                    </a:xfrm>
                    <a:prstGeom prst="rect">
                      <a:avLst/>
                    </a:prstGeom>
                    <a:noFill/>
                    <a:ln>
                      <a:noFill/>
                    </a:ln>
                  </pic:spPr>
                </pic:pic>
              </a:graphicData>
            </a:graphic>
          </wp:inline>
        </w:drawing>
      </w:r>
    </w:p>
    <w:p w14:paraId="16E20A21" w14:textId="77777777" w:rsidR="00C80BF3" w:rsidRPr="00C80BF3" w:rsidRDefault="00C80BF3" w:rsidP="00C80BF3"/>
    <w:p w14:paraId="5A03ABFE" w14:textId="59EA1BB2" w:rsidR="007741FA" w:rsidRDefault="007741FA" w:rsidP="007741FA"/>
    <w:p w14:paraId="05354F23" w14:textId="08010DE3" w:rsidR="007741FA" w:rsidRDefault="007741FA" w:rsidP="007741FA"/>
    <w:p w14:paraId="2B7E81BA" w14:textId="3D4AE5BA" w:rsidR="007741FA" w:rsidRDefault="007741FA" w:rsidP="007741FA"/>
    <w:p w14:paraId="7D5BED1A" w14:textId="2F66DEB1" w:rsidR="007741FA" w:rsidRDefault="007741FA" w:rsidP="007741FA"/>
    <w:p w14:paraId="187A0A7D" w14:textId="2451A611" w:rsidR="007741FA" w:rsidRDefault="007741FA" w:rsidP="007741FA"/>
    <w:p w14:paraId="2EF9F578" w14:textId="495DCCBE" w:rsidR="007741FA" w:rsidRDefault="007741FA" w:rsidP="007741FA"/>
    <w:p w14:paraId="068FD1AF" w14:textId="77777777" w:rsidR="007741FA" w:rsidRPr="007741FA" w:rsidRDefault="007741FA" w:rsidP="007741FA"/>
    <w:p w14:paraId="76CB7169" w14:textId="055CB326" w:rsidR="00660BFE" w:rsidRDefault="00AA1350" w:rsidP="00AA1350">
      <w:pPr>
        <w:pStyle w:val="Ttulo1"/>
        <w:numPr>
          <w:ilvl w:val="0"/>
          <w:numId w:val="3"/>
        </w:numPr>
      </w:pPr>
      <w:bookmarkStart w:id="21" w:name="_Toc119491801"/>
      <w:r>
        <w:t xml:space="preserve">  </w:t>
      </w:r>
      <w:bookmarkStart w:id="22" w:name="_Toc122282380"/>
      <w:r w:rsidR="00660BFE">
        <w:t>Bibliografía</w:t>
      </w:r>
      <w:bookmarkEnd w:id="21"/>
      <w:bookmarkEnd w:id="22"/>
    </w:p>
    <w:p w14:paraId="50516D7B" w14:textId="567D98D1" w:rsidR="00BF7CE1" w:rsidRPr="00F86C37" w:rsidRDefault="00BF7CE1" w:rsidP="00F86C37">
      <w:pPr>
        <w:spacing w:line="360" w:lineRule="auto"/>
        <w:ind w:firstLine="567"/>
        <w:rPr>
          <w:rFonts w:ascii="Arial" w:hAnsi="Arial" w:cs="Arial"/>
          <w:sz w:val="22"/>
        </w:rPr>
      </w:pPr>
      <w:hyperlink r:id="rId21" w:history="1">
        <w:r w:rsidRPr="00F86C37">
          <w:rPr>
            <w:rStyle w:val="Hipervnculo"/>
            <w:rFonts w:ascii="Arial" w:hAnsi="Arial" w:cs="Arial"/>
            <w:color w:val="auto"/>
            <w:sz w:val="22"/>
          </w:rPr>
          <w:t>https://www.preparatic.org/</w:t>
        </w:r>
      </w:hyperlink>
    </w:p>
    <w:p w14:paraId="05832064" w14:textId="77777777" w:rsidR="00D2300D" w:rsidRPr="00F86C37" w:rsidRDefault="005B6892" w:rsidP="00F86C37">
      <w:pPr>
        <w:spacing w:line="360" w:lineRule="auto"/>
        <w:ind w:firstLine="567"/>
        <w:rPr>
          <w:rFonts w:ascii="Arial" w:hAnsi="Arial" w:cs="Arial"/>
          <w:sz w:val="22"/>
        </w:rPr>
      </w:pPr>
      <w:r w:rsidRPr="00F86C37">
        <w:rPr>
          <w:rFonts w:ascii="Arial" w:hAnsi="Arial" w:cs="Arial"/>
          <w:sz w:val="22"/>
        </w:rPr>
        <w:t xml:space="preserve">Temario del Colegio </w:t>
      </w:r>
      <w:r w:rsidR="00265895" w:rsidRPr="00F86C37">
        <w:rPr>
          <w:rFonts w:ascii="Arial" w:hAnsi="Arial" w:cs="Arial"/>
          <w:sz w:val="22"/>
        </w:rPr>
        <w:t xml:space="preserve">Oficial de Ingeniería </w:t>
      </w:r>
      <w:r w:rsidRPr="00F86C37">
        <w:rPr>
          <w:rFonts w:ascii="Arial" w:hAnsi="Arial" w:cs="Arial"/>
          <w:sz w:val="22"/>
        </w:rPr>
        <w:t>Informátic</w:t>
      </w:r>
      <w:r w:rsidR="00265895" w:rsidRPr="00F86C37">
        <w:rPr>
          <w:rFonts w:ascii="Arial" w:hAnsi="Arial" w:cs="Arial"/>
          <w:sz w:val="22"/>
        </w:rPr>
        <w:t>a de la Comunitat Valenciana.</w:t>
      </w:r>
    </w:p>
    <w:p w14:paraId="002D2E79" w14:textId="49D61F88" w:rsidR="00D2300D" w:rsidRPr="00F86C37" w:rsidRDefault="00D2300D" w:rsidP="00F86C37">
      <w:pPr>
        <w:spacing w:line="360" w:lineRule="auto"/>
        <w:ind w:firstLine="567"/>
        <w:rPr>
          <w:rFonts w:ascii="Arial" w:hAnsi="Arial" w:cs="Arial"/>
          <w:sz w:val="22"/>
        </w:rPr>
      </w:pPr>
      <w:hyperlink r:id="rId22" w:history="1">
        <w:r w:rsidRPr="00F86C37">
          <w:rPr>
            <w:rStyle w:val="Hipervnculo"/>
            <w:rFonts w:ascii="Arial" w:hAnsi="Arial" w:cs="Arial"/>
            <w:color w:val="auto"/>
            <w:sz w:val="22"/>
          </w:rPr>
          <w:t>https://agilealliance.org</w:t>
        </w:r>
      </w:hyperlink>
    </w:p>
    <w:p w14:paraId="6F81681D" w14:textId="52BDBFB8" w:rsidR="00D2300D" w:rsidRPr="00F86C37" w:rsidRDefault="00D2300D" w:rsidP="00CE5DA0">
      <w:pPr>
        <w:spacing w:line="360" w:lineRule="auto"/>
        <w:ind w:firstLine="567"/>
        <w:rPr>
          <w:rFonts w:ascii="Arial" w:hAnsi="Arial" w:cs="Arial"/>
          <w:sz w:val="22"/>
        </w:rPr>
      </w:pPr>
      <w:hyperlink r:id="rId23" w:history="1">
        <w:r w:rsidRPr="00F86C37">
          <w:rPr>
            <w:rStyle w:val="Hipervnculo"/>
            <w:rFonts w:ascii="Arial" w:hAnsi="Arial" w:cs="Arial"/>
            <w:color w:val="auto"/>
            <w:sz w:val="22"/>
          </w:rPr>
          <w:t>https://scrum.org</w:t>
        </w:r>
      </w:hyperlink>
    </w:p>
    <w:p w14:paraId="3EFDF51E" w14:textId="585E46BE" w:rsidR="00D2300D" w:rsidRPr="00F86C37" w:rsidRDefault="00D2300D" w:rsidP="00CE5DA0">
      <w:pPr>
        <w:spacing w:line="360" w:lineRule="auto"/>
        <w:ind w:firstLine="567"/>
        <w:rPr>
          <w:rFonts w:ascii="Arial" w:hAnsi="Arial" w:cs="Arial"/>
          <w:sz w:val="22"/>
        </w:rPr>
      </w:pPr>
      <w:hyperlink r:id="rId24" w:history="1">
        <w:r w:rsidRPr="00F86C37">
          <w:rPr>
            <w:rStyle w:val="Hipervnculo"/>
            <w:rFonts w:ascii="Arial" w:hAnsi="Arial" w:cs="Arial"/>
            <w:color w:val="auto"/>
            <w:sz w:val="22"/>
          </w:rPr>
          <w:t>https://scrumguides.org</w:t>
        </w:r>
      </w:hyperlink>
    </w:p>
    <w:p w14:paraId="10176E6D" w14:textId="659DAACA" w:rsidR="00D2300D" w:rsidRPr="00F86C37" w:rsidRDefault="00D2300D" w:rsidP="00CE5DA0">
      <w:pPr>
        <w:spacing w:line="360" w:lineRule="auto"/>
        <w:ind w:firstLine="567"/>
        <w:rPr>
          <w:rFonts w:ascii="Arial" w:hAnsi="Arial" w:cs="Arial"/>
          <w:sz w:val="22"/>
        </w:rPr>
      </w:pPr>
      <w:hyperlink r:id="rId25" w:history="1">
        <w:r w:rsidRPr="00F86C37">
          <w:rPr>
            <w:rStyle w:val="Hipervnculo"/>
            <w:rFonts w:ascii="Arial" w:hAnsi="Arial" w:cs="Arial"/>
            <w:color w:val="auto"/>
            <w:sz w:val="22"/>
          </w:rPr>
          <w:t>https://less.works</w:t>
        </w:r>
      </w:hyperlink>
    </w:p>
    <w:p w14:paraId="617A812D" w14:textId="77777777" w:rsidR="00CE5DA0" w:rsidRPr="00F86C37" w:rsidRDefault="00CE5DA0" w:rsidP="00CE5DA0">
      <w:pPr>
        <w:pStyle w:val="Predeterminado"/>
      </w:pPr>
      <w:hyperlink r:id="rId26" w:history="1">
        <w:r w:rsidRPr="00F86C37">
          <w:rPr>
            <w:rStyle w:val="Hipervnculo"/>
            <w:color w:val="auto"/>
          </w:rPr>
          <w:t>https://viewnext.usal.es/blog/introducci%C3%B3n-less</w:t>
        </w:r>
      </w:hyperlink>
    </w:p>
    <w:p w14:paraId="3FAC86BA" w14:textId="24CCD7AB" w:rsidR="00D2300D" w:rsidRPr="00F86C37" w:rsidRDefault="00D2300D" w:rsidP="00CE5DA0">
      <w:pPr>
        <w:pStyle w:val="Predeterminado"/>
      </w:pPr>
      <w:r w:rsidRPr="00F86C37">
        <w:t>https://www.scaledagileframework.com</w:t>
      </w:r>
    </w:p>
    <w:p w14:paraId="6D8D68E9" w14:textId="4F8EECAC" w:rsidR="00CE5DA0" w:rsidRPr="00F86C37" w:rsidRDefault="00CE5DA0" w:rsidP="00CE5DA0">
      <w:pPr>
        <w:pStyle w:val="Predeterminado"/>
      </w:pPr>
      <w:hyperlink r:id="rId27" w:history="1">
        <w:r w:rsidRPr="00F86C37">
          <w:rPr>
            <w:rStyle w:val="Hipervnculo"/>
            <w:color w:val="auto"/>
          </w:rPr>
          <w:t>https://www.viewnext.com/safe-scaled-agile-framework/</w:t>
        </w:r>
      </w:hyperlink>
    </w:p>
    <w:p w14:paraId="2AA82F7E" w14:textId="77777777" w:rsidR="00F86C37" w:rsidRPr="00F86C37" w:rsidRDefault="00A70DCF" w:rsidP="00CE5DA0">
      <w:pPr>
        <w:pStyle w:val="Predeterminado"/>
        <w:rPr>
          <w:rStyle w:val="Hipervnculo"/>
          <w:rFonts w:ascii="Open Sans" w:hAnsi="Open Sans" w:cs="Open Sans"/>
          <w:color w:val="auto"/>
          <w:sz w:val="21"/>
          <w:szCs w:val="21"/>
          <w:bdr w:val="none" w:sz="0" w:space="0" w:color="auto" w:frame="1"/>
        </w:rPr>
      </w:pPr>
      <w:hyperlink r:id="rId28" w:history="1">
        <w:r w:rsidRPr="00F86C37">
          <w:rPr>
            <w:rStyle w:val="Hipervnculo"/>
            <w:rFonts w:ascii="Open Sans" w:hAnsi="Open Sans" w:cs="Open Sans"/>
            <w:color w:val="auto"/>
            <w:sz w:val="21"/>
            <w:szCs w:val="21"/>
            <w:bdr w:val="none" w:sz="0" w:space="0" w:color="auto" w:frame="1"/>
          </w:rPr>
          <w:t>https://agileexperience.es/2021/02/12/escalado-basico-scrum-de-scrums/</w:t>
        </w:r>
      </w:hyperlink>
    </w:p>
    <w:p w14:paraId="76A2F61C" w14:textId="378CABD1" w:rsidR="00A70DCF" w:rsidRPr="00F86C37" w:rsidRDefault="00A70DCF" w:rsidP="00CE5DA0">
      <w:pPr>
        <w:pStyle w:val="Predeterminado"/>
        <w:rPr>
          <w:rStyle w:val="Textoennegrita"/>
          <w:b w:val="0"/>
          <w:bCs w:val="0"/>
        </w:rPr>
      </w:pPr>
      <w:r w:rsidRPr="00F86C37">
        <w:rPr>
          <w:rStyle w:val="Textoennegrita"/>
          <w:rFonts w:ascii="Open Sans" w:hAnsi="Open Sans" w:cs="Open Sans"/>
          <w:b w:val="0"/>
          <w:bCs w:val="0"/>
          <w:sz w:val="21"/>
          <w:szCs w:val="21"/>
          <w:bdr w:val="none" w:sz="0" w:space="0" w:color="auto" w:frame="1"/>
        </w:rPr>
        <w:t>https://scrum.menzinsky.com/2017/12/como-funciona-scrum-de-scrums.html</w:t>
      </w:r>
    </w:p>
    <w:p w14:paraId="331A3511" w14:textId="021A7CFB" w:rsidR="00660BFE" w:rsidRPr="00660BFE" w:rsidRDefault="00660BFE" w:rsidP="00660BFE"/>
    <w:sectPr w:rsidR="00660BFE" w:rsidRPr="00660BFE" w:rsidSect="002A2BDE">
      <w:pgSz w:w="11906" w:h="16838" w:code="9"/>
      <w:pgMar w:top="568" w:right="707" w:bottom="360" w:left="360" w:header="720" w:footer="720" w:gutter="0"/>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D78D8" w14:textId="77777777" w:rsidR="00471E2A" w:rsidRDefault="00471E2A" w:rsidP="006C73CA">
      <w:pPr>
        <w:spacing w:after="0" w:line="240" w:lineRule="auto"/>
      </w:pPr>
      <w:r>
        <w:separator/>
      </w:r>
    </w:p>
  </w:endnote>
  <w:endnote w:type="continuationSeparator" w:id="0">
    <w:p w14:paraId="3E695B9B" w14:textId="77777777" w:rsidR="00471E2A" w:rsidRDefault="00471E2A" w:rsidP="006C73CA">
      <w:pPr>
        <w:spacing w:after="0" w:line="240" w:lineRule="auto"/>
      </w:pPr>
      <w:r>
        <w:continuationSeparator/>
      </w:r>
    </w:p>
  </w:endnote>
  <w:endnote w:type="continuationNotice" w:id="1">
    <w:p w14:paraId="7E2D3012" w14:textId="77777777" w:rsidR="00471E2A" w:rsidRDefault="00471E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mo">
    <w:altName w:val="Calibri"/>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20B0604020202020204"/>
    <w:charset w:val="00"/>
    <w:family w:val="auto"/>
    <w:notTrueType/>
    <w:pitch w:val="default"/>
    <w:sig w:usb0="00000003" w:usb1="00000000" w:usb2="00000000" w:usb3="00000000" w:csb0="00000001" w:csb1="00000000"/>
  </w:font>
  <w:font w:name="Tahoma,Bold">
    <w:altName w:val="Tahoma"/>
    <w:panose1 w:val="020B0604020202020204"/>
    <w:charset w:val="00"/>
    <w:family w:val="auto"/>
    <w:notTrueType/>
    <w:pitch w:val="default"/>
    <w:sig w:usb0="00000003" w:usb1="00000000" w:usb2="00000000" w:usb3="00000000" w:csb0="00000001" w:csb1="00000000"/>
  </w:font>
  <w:font w:name="Open Sans">
    <w:altName w:val="Open Sans"/>
    <w:panose1 w:val="020B0606030504020204"/>
    <w:charset w:val="00"/>
    <w:family w:val="swiss"/>
    <w:pitch w:val="variable"/>
    <w:sig w:usb0="E00002EF" w:usb1="4000205B" w:usb2="00000028" w:usb3="00000000" w:csb0="0000019F" w:csb1="00000000"/>
  </w:font>
  <w:font w:name="AAADRG+Calibri-Bold">
    <w:altName w:val="Calibri"/>
    <w:panose1 w:val="020B0604020202020204"/>
    <w:charset w:val="00"/>
    <w:family w:val="swiss"/>
    <w:notTrueType/>
    <w:pitch w:val="default"/>
    <w:sig w:usb0="00000003" w:usb1="00000000" w:usb2="00000000" w:usb3="00000000" w:csb0="00000001" w:csb1="00000000"/>
  </w:font>
  <w:font w:name="AAADRI+Calibri">
    <w:altName w:val="Calibri"/>
    <w:panose1 w:val="020B0604020202020204"/>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80521" w14:textId="77777777" w:rsidR="00471E2A" w:rsidRDefault="00471E2A" w:rsidP="006C73CA">
      <w:pPr>
        <w:spacing w:after="0" w:line="240" w:lineRule="auto"/>
      </w:pPr>
      <w:r>
        <w:separator/>
      </w:r>
    </w:p>
  </w:footnote>
  <w:footnote w:type="continuationSeparator" w:id="0">
    <w:p w14:paraId="2BC8AE92" w14:textId="77777777" w:rsidR="00471E2A" w:rsidRDefault="00471E2A" w:rsidP="006C73CA">
      <w:pPr>
        <w:spacing w:after="0" w:line="240" w:lineRule="auto"/>
      </w:pPr>
      <w:r>
        <w:continuationSeparator/>
      </w:r>
    </w:p>
  </w:footnote>
  <w:footnote w:type="continuationNotice" w:id="1">
    <w:p w14:paraId="77B40D53" w14:textId="77777777" w:rsidR="00471E2A" w:rsidRDefault="00471E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F0A1B"/>
    <w:multiLevelType w:val="multilevel"/>
    <w:tmpl w:val="110AF000"/>
    <w:numStyleLink w:val="Miestilo"/>
  </w:abstractNum>
  <w:abstractNum w:abstractNumId="1" w15:restartNumberingAfterBreak="0">
    <w:nsid w:val="07654F3C"/>
    <w:multiLevelType w:val="hybridMultilevel"/>
    <w:tmpl w:val="02F821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83E6432"/>
    <w:multiLevelType w:val="multilevel"/>
    <w:tmpl w:val="194E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C6B0D"/>
    <w:multiLevelType w:val="hybridMultilevel"/>
    <w:tmpl w:val="76E48E1C"/>
    <w:lvl w:ilvl="0" w:tplc="0C0A0001">
      <w:start w:val="1"/>
      <w:numFmt w:val="bullet"/>
      <w:lvlText w:val=""/>
      <w:lvlJc w:val="left"/>
      <w:pPr>
        <w:ind w:left="2007" w:hanging="360"/>
      </w:pPr>
      <w:rPr>
        <w:rFonts w:ascii="Symbol" w:hAnsi="Symbol" w:hint="default"/>
      </w:rPr>
    </w:lvl>
    <w:lvl w:ilvl="1" w:tplc="0C0A0003" w:tentative="1">
      <w:start w:val="1"/>
      <w:numFmt w:val="bullet"/>
      <w:lvlText w:val="o"/>
      <w:lvlJc w:val="left"/>
      <w:pPr>
        <w:ind w:left="2727" w:hanging="360"/>
      </w:pPr>
      <w:rPr>
        <w:rFonts w:ascii="Courier New" w:hAnsi="Courier New" w:cs="Courier New" w:hint="default"/>
      </w:rPr>
    </w:lvl>
    <w:lvl w:ilvl="2" w:tplc="0C0A0005" w:tentative="1">
      <w:start w:val="1"/>
      <w:numFmt w:val="bullet"/>
      <w:lvlText w:val=""/>
      <w:lvlJc w:val="left"/>
      <w:pPr>
        <w:ind w:left="3447" w:hanging="360"/>
      </w:pPr>
      <w:rPr>
        <w:rFonts w:ascii="Wingdings" w:hAnsi="Wingdings" w:hint="default"/>
      </w:rPr>
    </w:lvl>
    <w:lvl w:ilvl="3" w:tplc="0C0A0001" w:tentative="1">
      <w:start w:val="1"/>
      <w:numFmt w:val="bullet"/>
      <w:lvlText w:val=""/>
      <w:lvlJc w:val="left"/>
      <w:pPr>
        <w:ind w:left="4167" w:hanging="360"/>
      </w:pPr>
      <w:rPr>
        <w:rFonts w:ascii="Symbol" w:hAnsi="Symbol" w:hint="default"/>
      </w:rPr>
    </w:lvl>
    <w:lvl w:ilvl="4" w:tplc="0C0A0003" w:tentative="1">
      <w:start w:val="1"/>
      <w:numFmt w:val="bullet"/>
      <w:lvlText w:val="o"/>
      <w:lvlJc w:val="left"/>
      <w:pPr>
        <w:ind w:left="4887" w:hanging="360"/>
      </w:pPr>
      <w:rPr>
        <w:rFonts w:ascii="Courier New" w:hAnsi="Courier New" w:cs="Courier New" w:hint="default"/>
      </w:rPr>
    </w:lvl>
    <w:lvl w:ilvl="5" w:tplc="0C0A0005" w:tentative="1">
      <w:start w:val="1"/>
      <w:numFmt w:val="bullet"/>
      <w:lvlText w:val=""/>
      <w:lvlJc w:val="left"/>
      <w:pPr>
        <w:ind w:left="5607" w:hanging="360"/>
      </w:pPr>
      <w:rPr>
        <w:rFonts w:ascii="Wingdings" w:hAnsi="Wingdings" w:hint="default"/>
      </w:rPr>
    </w:lvl>
    <w:lvl w:ilvl="6" w:tplc="0C0A0001" w:tentative="1">
      <w:start w:val="1"/>
      <w:numFmt w:val="bullet"/>
      <w:lvlText w:val=""/>
      <w:lvlJc w:val="left"/>
      <w:pPr>
        <w:ind w:left="6327" w:hanging="360"/>
      </w:pPr>
      <w:rPr>
        <w:rFonts w:ascii="Symbol" w:hAnsi="Symbol" w:hint="default"/>
      </w:rPr>
    </w:lvl>
    <w:lvl w:ilvl="7" w:tplc="0C0A0003" w:tentative="1">
      <w:start w:val="1"/>
      <w:numFmt w:val="bullet"/>
      <w:lvlText w:val="o"/>
      <w:lvlJc w:val="left"/>
      <w:pPr>
        <w:ind w:left="7047" w:hanging="360"/>
      </w:pPr>
      <w:rPr>
        <w:rFonts w:ascii="Courier New" w:hAnsi="Courier New" w:cs="Courier New" w:hint="default"/>
      </w:rPr>
    </w:lvl>
    <w:lvl w:ilvl="8" w:tplc="0C0A0005" w:tentative="1">
      <w:start w:val="1"/>
      <w:numFmt w:val="bullet"/>
      <w:lvlText w:val=""/>
      <w:lvlJc w:val="left"/>
      <w:pPr>
        <w:ind w:left="7767" w:hanging="360"/>
      </w:pPr>
      <w:rPr>
        <w:rFonts w:ascii="Wingdings" w:hAnsi="Wingdings" w:hint="default"/>
      </w:rPr>
    </w:lvl>
  </w:abstractNum>
  <w:abstractNum w:abstractNumId="4" w15:restartNumberingAfterBreak="0">
    <w:nsid w:val="0F167495"/>
    <w:multiLevelType w:val="multilevel"/>
    <w:tmpl w:val="6AA2679E"/>
    <w:lvl w:ilvl="0">
      <w:start w:val="1"/>
      <w:numFmt w:val="decimal"/>
      <w:lvlText w:val="%1."/>
      <w:lvlJc w:val="left"/>
      <w:pPr>
        <w:ind w:left="810" w:hanging="360"/>
      </w:pPr>
      <w:rPr>
        <w:rFonts w:ascii="Calibri" w:hAnsi="Calibri" w:hint="default"/>
        <w:b w:val="0"/>
        <w:i w:val="0"/>
        <w:color w:val="8C446F"/>
        <w:sz w:val="40"/>
      </w:rPr>
    </w:lvl>
    <w:lvl w:ilvl="1">
      <w:start w:val="1"/>
      <w:numFmt w:val="decimal"/>
      <w:lvlText w:val="%1.%2"/>
      <w:lvlJc w:val="left"/>
      <w:pPr>
        <w:ind w:left="1530" w:hanging="360"/>
      </w:pPr>
      <w:rPr>
        <w:rFonts w:ascii="Calibri" w:hAnsi="Calibri" w:hint="default"/>
        <w:b w:val="0"/>
        <w:i w:val="0"/>
        <w:vanish w:val="0"/>
        <w:color w:val="8C446F"/>
        <w:sz w:val="40"/>
      </w:rPr>
    </w:lvl>
    <w:lvl w:ilvl="2">
      <w:start w:val="1"/>
      <w:numFmt w:val="decimal"/>
      <w:lvlText w:val="1.%3.%2"/>
      <w:lvlJc w:val="right"/>
      <w:pPr>
        <w:ind w:left="2250" w:hanging="180"/>
      </w:pPr>
      <w:rPr>
        <w:rFonts w:ascii="Calibri" w:hAnsi="Calibri" w:hint="default"/>
        <w:b w:val="0"/>
        <w:i w:val="0"/>
        <w:color w:val="8C446F"/>
        <w:sz w:val="40"/>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5" w15:restartNumberingAfterBreak="0">
    <w:nsid w:val="11E125F3"/>
    <w:multiLevelType w:val="hybridMultilevel"/>
    <w:tmpl w:val="2110CD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7EC761B"/>
    <w:multiLevelType w:val="multilevel"/>
    <w:tmpl w:val="6AA2679E"/>
    <w:lvl w:ilvl="0">
      <w:start w:val="1"/>
      <w:numFmt w:val="decimal"/>
      <w:lvlText w:val="%1."/>
      <w:lvlJc w:val="left"/>
      <w:pPr>
        <w:ind w:left="810" w:hanging="360"/>
      </w:pPr>
      <w:rPr>
        <w:rFonts w:ascii="Calibri" w:hAnsi="Calibri" w:hint="default"/>
        <w:b w:val="0"/>
        <w:i w:val="0"/>
        <w:color w:val="8C446F"/>
        <w:sz w:val="40"/>
      </w:rPr>
    </w:lvl>
    <w:lvl w:ilvl="1">
      <w:start w:val="1"/>
      <w:numFmt w:val="decimal"/>
      <w:lvlText w:val="%1.%2"/>
      <w:lvlJc w:val="left"/>
      <w:pPr>
        <w:ind w:left="1530" w:hanging="360"/>
      </w:pPr>
      <w:rPr>
        <w:rFonts w:ascii="Calibri" w:hAnsi="Calibri" w:hint="default"/>
        <w:b w:val="0"/>
        <w:i w:val="0"/>
        <w:vanish w:val="0"/>
        <w:color w:val="8C446F"/>
        <w:sz w:val="40"/>
      </w:rPr>
    </w:lvl>
    <w:lvl w:ilvl="2">
      <w:start w:val="1"/>
      <w:numFmt w:val="decimal"/>
      <w:lvlText w:val="1.%3.%2"/>
      <w:lvlJc w:val="right"/>
      <w:pPr>
        <w:ind w:left="2250" w:hanging="180"/>
      </w:pPr>
      <w:rPr>
        <w:rFonts w:ascii="Calibri" w:hAnsi="Calibri" w:hint="default"/>
        <w:b w:val="0"/>
        <w:i w:val="0"/>
        <w:color w:val="8C446F"/>
        <w:sz w:val="40"/>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7" w15:restartNumberingAfterBreak="0">
    <w:nsid w:val="19A034EB"/>
    <w:multiLevelType w:val="hybridMultilevel"/>
    <w:tmpl w:val="815E7A6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BDC6CED"/>
    <w:multiLevelType w:val="hybridMultilevel"/>
    <w:tmpl w:val="1174E1B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D23704E"/>
    <w:multiLevelType w:val="hybridMultilevel"/>
    <w:tmpl w:val="9A1A6438"/>
    <w:lvl w:ilvl="0" w:tplc="ACEC730E">
      <w:start w:val="1"/>
      <w:numFmt w:val="decimal"/>
      <w:lvlText w:val="%1."/>
      <w:lvlJc w:val="left"/>
      <w:pPr>
        <w:ind w:left="810" w:hanging="360"/>
      </w:pPr>
      <w:rPr>
        <w:rFonts w:hint="default"/>
      </w:rPr>
    </w:lvl>
    <w:lvl w:ilvl="1" w:tplc="0C0A0019">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0" w15:restartNumberingAfterBreak="0">
    <w:nsid w:val="1D545619"/>
    <w:multiLevelType w:val="multilevel"/>
    <w:tmpl w:val="110AF000"/>
    <w:styleLink w:val="Miestilo"/>
    <w:lvl w:ilvl="0">
      <w:start w:val="1"/>
      <w:numFmt w:val="decimal"/>
      <w:pStyle w:val="Ttulo1"/>
      <w:lvlText w:val="%1."/>
      <w:lvlJc w:val="left"/>
      <w:pPr>
        <w:ind w:left="810" w:hanging="360"/>
      </w:pPr>
      <w:rPr>
        <w:rFonts w:ascii="Calibri" w:hAnsi="Calibri" w:hint="default"/>
        <w:b w:val="0"/>
        <w:i w:val="0"/>
        <w:color w:val="8C446F"/>
        <w:sz w:val="40"/>
      </w:rPr>
    </w:lvl>
    <w:lvl w:ilvl="1">
      <w:start w:val="1"/>
      <w:numFmt w:val="decimal"/>
      <w:lvlText w:val="%1.%2"/>
      <w:lvlJc w:val="left"/>
      <w:pPr>
        <w:ind w:left="1530" w:hanging="360"/>
      </w:pPr>
      <w:rPr>
        <w:rFonts w:ascii="Calibri" w:hAnsi="Calibri" w:hint="default"/>
        <w:b w:val="0"/>
        <w:i w:val="0"/>
        <w:vanish w:val="0"/>
        <w:color w:val="8C446F"/>
        <w:sz w:val="40"/>
      </w:rPr>
    </w:lvl>
    <w:lvl w:ilvl="2">
      <w:start w:val="1"/>
      <w:numFmt w:val="decimal"/>
      <w:lvlText w:val="1.%3.%2"/>
      <w:lvlJc w:val="right"/>
      <w:pPr>
        <w:ind w:left="2250" w:hanging="180"/>
      </w:pPr>
      <w:rPr>
        <w:rFonts w:ascii="Calibri" w:hAnsi="Calibri" w:hint="default"/>
        <w:b w:val="0"/>
        <w:i w:val="0"/>
        <w:color w:val="8C446F"/>
        <w:sz w:val="40"/>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1" w15:restartNumberingAfterBreak="0">
    <w:nsid w:val="1F496F3D"/>
    <w:multiLevelType w:val="hybridMultilevel"/>
    <w:tmpl w:val="A2FAFB4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F8F5700"/>
    <w:multiLevelType w:val="hybridMultilevel"/>
    <w:tmpl w:val="18DADA1E"/>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1D775BA"/>
    <w:multiLevelType w:val="multilevel"/>
    <w:tmpl w:val="830A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148DF"/>
    <w:multiLevelType w:val="multilevel"/>
    <w:tmpl w:val="110AF000"/>
    <w:numStyleLink w:val="Miestilo"/>
  </w:abstractNum>
  <w:abstractNum w:abstractNumId="15" w15:restartNumberingAfterBreak="0">
    <w:nsid w:val="297A645F"/>
    <w:multiLevelType w:val="hybridMultilevel"/>
    <w:tmpl w:val="A838E3F8"/>
    <w:lvl w:ilvl="0" w:tplc="0C0A0001">
      <w:start w:val="1"/>
      <w:numFmt w:val="bullet"/>
      <w:lvlText w:val=""/>
      <w:lvlJc w:val="left"/>
      <w:pPr>
        <w:ind w:left="1647" w:hanging="360"/>
      </w:pPr>
      <w:rPr>
        <w:rFonts w:ascii="Symbol" w:hAnsi="Symbol" w:hint="default"/>
      </w:rPr>
    </w:lvl>
    <w:lvl w:ilvl="1" w:tplc="0C0A0003">
      <w:start w:val="1"/>
      <w:numFmt w:val="bullet"/>
      <w:lvlText w:val="o"/>
      <w:lvlJc w:val="left"/>
      <w:pPr>
        <w:ind w:left="2367" w:hanging="360"/>
      </w:pPr>
      <w:rPr>
        <w:rFonts w:ascii="Courier New" w:hAnsi="Courier New" w:cs="Courier New" w:hint="default"/>
      </w:rPr>
    </w:lvl>
    <w:lvl w:ilvl="2" w:tplc="0C0A0005" w:tentative="1">
      <w:start w:val="1"/>
      <w:numFmt w:val="bullet"/>
      <w:lvlText w:val=""/>
      <w:lvlJc w:val="left"/>
      <w:pPr>
        <w:ind w:left="3087" w:hanging="360"/>
      </w:pPr>
      <w:rPr>
        <w:rFonts w:ascii="Wingdings" w:hAnsi="Wingdings" w:hint="default"/>
      </w:rPr>
    </w:lvl>
    <w:lvl w:ilvl="3" w:tplc="0C0A0001" w:tentative="1">
      <w:start w:val="1"/>
      <w:numFmt w:val="bullet"/>
      <w:lvlText w:val=""/>
      <w:lvlJc w:val="left"/>
      <w:pPr>
        <w:ind w:left="3807" w:hanging="360"/>
      </w:pPr>
      <w:rPr>
        <w:rFonts w:ascii="Symbol" w:hAnsi="Symbol" w:hint="default"/>
      </w:rPr>
    </w:lvl>
    <w:lvl w:ilvl="4" w:tplc="0C0A0003" w:tentative="1">
      <w:start w:val="1"/>
      <w:numFmt w:val="bullet"/>
      <w:lvlText w:val="o"/>
      <w:lvlJc w:val="left"/>
      <w:pPr>
        <w:ind w:left="4527" w:hanging="360"/>
      </w:pPr>
      <w:rPr>
        <w:rFonts w:ascii="Courier New" w:hAnsi="Courier New" w:cs="Courier New" w:hint="default"/>
      </w:rPr>
    </w:lvl>
    <w:lvl w:ilvl="5" w:tplc="0C0A0005" w:tentative="1">
      <w:start w:val="1"/>
      <w:numFmt w:val="bullet"/>
      <w:lvlText w:val=""/>
      <w:lvlJc w:val="left"/>
      <w:pPr>
        <w:ind w:left="5247" w:hanging="360"/>
      </w:pPr>
      <w:rPr>
        <w:rFonts w:ascii="Wingdings" w:hAnsi="Wingdings" w:hint="default"/>
      </w:rPr>
    </w:lvl>
    <w:lvl w:ilvl="6" w:tplc="0C0A0001" w:tentative="1">
      <w:start w:val="1"/>
      <w:numFmt w:val="bullet"/>
      <w:lvlText w:val=""/>
      <w:lvlJc w:val="left"/>
      <w:pPr>
        <w:ind w:left="5967" w:hanging="360"/>
      </w:pPr>
      <w:rPr>
        <w:rFonts w:ascii="Symbol" w:hAnsi="Symbol" w:hint="default"/>
      </w:rPr>
    </w:lvl>
    <w:lvl w:ilvl="7" w:tplc="0C0A0003" w:tentative="1">
      <w:start w:val="1"/>
      <w:numFmt w:val="bullet"/>
      <w:lvlText w:val="o"/>
      <w:lvlJc w:val="left"/>
      <w:pPr>
        <w:ind w:left="6687" w:hanging="360"/>
      </w:pPr>
      <w:rPr>
        <w:rFonts w:ascii="Courier New" w:hAnsi="Courier New" w:cs="Courier New" w:hint="default"/>
      </w:rPr>
    </w:lvl>
    <w:lvl w:ilvl="8" w:tplc="0C0A0005" w:tentative="1">
      <w:start w:val="1"/>
      <w:numFmt w:val="bullet"/>
      <w:lvlText w:val=""/>
      <w:lvlJc w:val="left"/>
      <w:pPr>
        <w:ind w:left="7407" w:hanging="360"/>
      </w:pPr>
      <w:rPr>
        <w:rFonts w:ascii="Wingdings" w:hAnsi="Wingdings" w:hint="default"/>
      </w:rPr>
    </w:lvl>
  </w:abstractNum>
  <w:abstractNum w:abstractNumId="16" w15:restartNumberingAfterBreak="0">
    <w:nsid w:val="29B672D8"/>
    <w:multiLevelType w:val="multilevel"/>
    <w:tmpl w:val="2D5C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0020FA"/>
    <w:multiLevelType w:val="hybridMultilevel"/>
    <w:tmpl w:val="33F21814"/>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E9644F5"/>
    <w:multiLevelType w:val="hybridMultilevel"/>
    <w:tmpl w:val="E6E45120"/>
    <w:lvl w:ilvl="0" w:tplc="0C0A000B">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486E76F7"/>
    <w:multiLevelType w:val="multilevel"/>
    <w:tmpl w:val="619A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F7F98"/>
    <w:multiLevelType w:val="multilevel"/>
    <w:tmpl w:val="110AF000"/>
    <w:numStyleLink w:val="Miestilo"/>
  </w:abstractNum>
  <w:abstractNum w:abstractNumId="21" w15:restartNumberingAfterBreak="0">
    <w:nsid w:val="4BF83FD8"/>
    <w:multiLevelType w:val="multilevel"/>
    <w:tmpl w:val="EEF6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8830F3"/>
    <w:multiLevelType w:val="hybridMultilevel"/>
    <w:tmpl w:val="11DA2A5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CDB25CC"/>
    <w:multiLevelType w:val="hybridMultilevel"/>
    <w:tmpl w:val="FC7CCD7A"/>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D307A28"/>
    <w:multiLevelType w:val="hybridMultilevel"/>
    <w:tmpl w:val="E8BADCB8"/>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6B9C0B8E"/>
    <w:multiLevelType w:val="multilevel"/>
    <w:tmpl w:val="6AA2679E"/>
    <w:lvl w:ilvl="0">
      <w:start w:val="1"/>
      <w:numFmt w:val="decimal"/>
      <w:lvlText w:val="%1."/>
      <w:lvlJc w:val="left"/>
      <w:pPr>
        <w:ind w:left="810" w:hanging="360"/>
      </w:pPr>
      <w:rPr>
        <w:rFonts w:ascii="Calibri" w:hAnsi="Calibri" w:hint="default"/>
        <w:b w:val="0"/>
        <w:i w:val="0"/>
        <w:color w:val="8C446F"/>
        <w:sz w:val="40"/>
      </w:rPr>
    </w:lvl>
    <w:lvl w:ilvl="1">
      <w:start w:val="1"/>
      <w:numFmt w:val="decimal"/>
      <w:lvlText w:val="%1.%2"/>
      <w:lvlJc w:val="left"/>
      <w:pPr>
        <w:ind w:left="1530" w:hanging="360"/>
      </w:pPr>
      <w:rPr>
        <w:rFonts w:ascii="Calibri" w:hAnsi="Calibri" w:hint="default"/>
        <w:b w:val="0"/>
        <w:i w:val="0"/>
        <w:vanish w:val="0"/>
        <w:color w:val="8C446F"/>
        <w:sz w:val="40"/>
      </w:rPr>
    </w:lvl>
    <w:lvl w:ilvl="2">
      <w:start w:val="1"/>
      <w:numFmt w:val="decimal"/>
      <w:lvlText w:val="1.%3.%2"/>
      <w:lvlJc w:val="right"/>
      <w:pPr>
        <w:ind w:left="2250" w:hanging="180"/>
      </w:pPr>
      <w:rPr>
        <w:rFonts w:ascii="Calibri" w:hAnsi="Calibri" w:hint="default"/>
        <w:b w:val="0"/>
        <w:i w:val="0"/>
        <w:color w:val="8C446F"/>
        <w:sz w:val="40"/>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26" w15:restartNumberingAfterBreak="0">
    <w:nsid w:val="6DC02F68"/>
    <w:multiLevelType w:val="multilevel"/>
    <w:tmpl w:val="A48A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C97A43"/>
    <w:multiLevelType w:val="hybridMultilevel"/>
    <w:tmpl w:val="765AFC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6F7C3815"/>
    <w:multiLevelType w:val="multilevel"/>
    <w:tmpl w:val="7D78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7F1F30"/>
    <w:multiLevelType w:val="multilevel"/>
    <w:tmpl w:val="110AF000"/>
    <w:numStyleLink w:val="Miestilo"/>
  </w:abstractNum>
  <w:abstractNum w:abstractNumId="30" w15:restartNumberingAfterBreak="0">
    <w:nsid w:val="71437336"/>
    <w:multiLevelType w:val="hybridMultilevel"/>
    <w:tmpl w:val="5A607B3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2B60956"/>
    <w:multiLevelType w:val="multilevel"/>
    <w:tmpl w:val="A58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476DD0"/>
    <w:multiLevelType w:val="hybridMultilevel"/>
    <w:tmpl w:val="485C6BC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3" w15:restartNumberingAfterBreak="0">
    <w:nsid w:val="75F21F5B"/>
    <w:multiLevelType w:val="multilevel"/>
    <w:tmpl w:val="5172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7169A1"/>
    <w:multiLevelType w:val="hybridMultilevel"/>
    <w:tmpl w:val="1554822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7D3E1A6A"/>
    <w:multiLevelType w:val="multilevel"/>
    <w:tmpl w:val="6AA2679E"/>
    <w:lvl w:ilvl="0">
      <w:start w:val="1"/>
      <w:numFmt w:val="decimal"/>
      <w:lvlText w:val="%1."/>
      <w:lvlJc w:val="left"/>
      <w:pPr>
        <w:ind w:left="810" w:hanging="360"/>
      </w:pPr>
      <w:rPr>
        <w:rFonts w:ascii="Calibri" w:hAnsi="Calibri" w:hint="default"/>
        <w:b w:val="0"/>
        <w:i w:val="0"/>
        <w:color w:val="8C446F"/>
        <w:sz w:val="40"/>
      </w:rPr>
    </w:lvl>
    <w:lvl w:ilvl="1">
      <w:start w:val="1"/>
      <w:numFmt w:val="decimal"/>
      <w:lvlText w:val="%1.%2"/>
      <w:lvlJc w:val="left"/>
      <w:pPr>
        <w:ind w:left="1530" w:hanging="360"/>
      </w:pPr>
      <w:rPr>
        <w:rFonts w:ascii="Calibri" w:hAnsi="Calibri" w:hint="default"/>
        <w:b w:val="0"/>
        <w:i w:val="0"/>
        <w:vanish w:val="0"/>
        <w:color w:val="8C446F"/>
        <w:sz w:val="40"/>
      </w:rPr>
    </w:lvl>
    <w:lvl w:ilvl="2">
      <w:start w:val="1"/>
      <w:numFmt w:val="decimal"/>
      <w:lvlText w:val="1.%3.%2"/>
      <w:lvlJc w:val="right"/>
      <w:pPr>
        <w:ind w:left="2250" w:hanging="180"/>
      </w:pPr>
      <w:rPr>
        <w:rFonts w:ascii="Calibri" w:hAnsi="Calibri" w:hint="default"/>
        <w:b w:val="0"/>
        <w:i w:val="0"/>
        <w:color w:val="8C446F"/>
        <w:sz w:val="40"/>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36" w15:restartNumberingAfterBreak="0">
    <w:nsid w:val="7D771741"/>
    <w:multiLevelType w:val="multilevel"/>
    <w:tmpl w:val="8BDC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0798364">
    <w:abstractNumId w:val="9"/>
    <w:lvlOverride w:ilvl="0">
      <w:startOverride w:val="1"/>
    </w:lvlOverride>
  </w:num>
  <w:num w:numId="2" w16cid:durableId="1210803413">
    <w:abstractNumId w:val="10"/>
  </w:num>
  <w:num w:numId="3" w16cid:durableId="223950613">
    <w:abstractNumId w:val="14"/>
  </w:num>
  <w:num w:numId="4" w16cid:durableId="908924044">
    <w:abstractNumId w:val="15"/>
  </w:num>
  <w:num w:numId="5" w16cid:durableId="646281481">
    <w:abstractNumId w:val="32"/>
  </w:num>
  <w:num w:numId="6" w16cid:durableId="2042247623">
    <w:abstractNumId w:val="18"/>
  </w:num>
  <w:num w:numId="7" w16cid:durableId="1344631688">
    <w:abstractNumId w:val="23"/>
  </w:num>
  <w:num w:numId="8" w16cid:durableId="1113591829">
    <w:abstractNumId w:val="8"/>
  </w:num>
  <w:num w:numId="9" w16cid:durableId="1286352898">
    <w:abstractNumId w:val="5"/>
  </w:num>
  <w:num w:numId="10" w16cid:durableId="1897467336">
    <w:abstractNumId w:val="1"/>
  </w:num>
  <w:num w:numId="11" w16cid:durableId="1528713058">
    <w:abstractNumId w:val="12"/>
  </w:num>
  <w:num w:numId="12" w16cid:durableId="106777983">
    <w:abstractNumId w:val="34"/>
  </w:num>
  <w:num w:numId="13" w16cid:durableId="1645235046">
    <w:abstractNumId w:val="30"/>
  </w:num>
  <w:num w:numId="14" w16cid:durableId="159008173">
    <w:abstractNumId w:val="22"/>
  </w:num>
  <w:num w:numId="15" w16cid:durableId="1014309119">
    <w:abstractNumId w:val="24"/>
  </w:num>
  <w:num w:numId="16" w16cid:durableId="222063966">
    <w:abstractNumId w:val="17"/>
  </w:num>
  <w:num w:numId="17" w16cid:durableId="1518425390">
    <w:abstractNumId w:val="26"/>
  </w:num>
  <w:num w:numId="18" w16cid:durableId="559905115">
    <w:abstractNumId w:val="9"/>
  </w:num>
  <w:num w:numId="19" w16cid:durableId="1352991871">
    <w:abstractNumId w:val="27"/>
  </w:num>
  <w:num w:numId="20" w16cid:durableId="1670014821">
    <w:abstractNumId w:val="29"/>
  </w:num>
  <w:num w:numId="21" w16cid:durableId="1862547225">
    <w:abstractNumId w:val="20"/>
  </w:num>
  <w:num w:numId="22" w16cid:durableId="114641084">
    <w:abstractNumId w:val="0"/>
  </w:num>
  <w:num w:numId="23" w16cid:durableId="1784304245">
    <w:abstractNumId w:val="4"/>
  </w:num>
  <w:num w:numId="24" w16cid:durableId="393510152">
    <w:abstractNumId w:val="25"/>
  </w:num>
  <w:num w:numId="25" w16cid:durableId="2084332383">
    <w:abstractNumId w:val="35"/>
  </w:num>
  <w:num w:numId="26" w16cid:durableId="1920754251">
    <w:abstractNumId w:val="6"/>
  </w:num>
  <w:num w:numId="27" w16cid:durableId="2045398786">
    <w:abstractNumId w:val="36"/>
    <w:lvlOverride w:ilvl="0">
      <w:lvl w:ilvl="0">
        <w:numFmt w:val="bullet"/>
        <w:lvlText w:val=""/>
        <w:lvlJc w:val="left"/>
        <w:pPr>
          <w:tabs>
            <w:tab w:val="num" w:pos="720"/>
          </w:tabs>
          <w:ind w:left="720" w:hanging="360"/>
        </w:pPr>
        <w:rPr>
          <w:rFonts w:ascii="Wingdings" w:hAnsi="Wingdings" w:hint="default"/>
          <w:sz w:val="20"/>
        </w:rPr>
      </w:lvl>
    </w:lvlOverride>
  </w:num>
  <w:num w:numId="28" w16cid:durableId="849608856">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29" w16cid:durableId="1153373414">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30" w16cid:durableId="1426002915">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1" w16cid:durableId="1716809814">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32" w16cid:durableId="16895317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33" w16cid:durableId="1583442027">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4" w16cid:durableId="1222906561">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35" w16cid:durableId="1692534789">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36" w16cid:durableId="272907683">
    <w:abstractNumId w:val="7"/>
  </w:num>
  <w:num w:numId="37" w16cid:durableId="2065637682">
    <w:abstractNumId w:val="11"/>
  </w:num>
  <w:num w:numId="38" w16cid:durableId="165554256">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removePersonalInformation/>
  <w:removeDateAndTime/>
  <w:doNotDisplayPageBoundaries/>
  <w:proofState w:spelling="clean" w:grammar="clean"/>
  <w:attachedTemplate r:id="rId1"/>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07F"/>
    <w:rsid w:val="00003DEC"/>
    <w:rsid w:val="000055BE"/>
    <w:rsid w:val="000203DB"/>
    <w:rsid w:val="0002224B"/>
    <w:rsid w:val="00022CE4"/>
    <w:rsid w:val="00025F13"/>
    <w:rsid w:val="00034F82"/>
    <w:rsid w:val="00040C0B"/>
    <w:rsid w:val="0004427C"/>
    <w:rsid w:val="00044BA4"/>
    <w:rsid w:val="00052F2D"/>
    <w:rsid w:val="00063B82"/>
    <w:rsid w:val="00064243"/>
    <w:rsid w:val="00066F80"/>
    <w:rsid w:val="000758C4"/>
    <w:rsid w:val="00080921"/>
    <w:rsid w:val="00080C6B"/>
    <w:rsid w:val="0008738F"/>
    <w:rsid w:val="000909C9"/>
    <w:rsid w:val="000944DD"/>
    <w:rsid w:val="00094543"/>
    <w:rsid w:val="00096968"/>
    <w:rsid w:val="000A3096"/>
    <w:rsid w:val="000A72AA"/>
    <w:rsid w:val="000B5AC4"/>
    <w:rsid w:val="000B6353"/>
    <w:rsid w:val="000C71D1"/>
    <w:rsid w:val="000D18BF"/>
    <w:rsid w:val="000D4E30"/>
    <w:rsid w:val="000E0B7D"/>
    <w:rsid w:val="000E3449"/>
    <w:rsid w:val="000F0A11"/>
    <w:rsid w:val="000F1CD0"/>
    <w:rsid w:val="000F78A3"/>
    <w:rsid w:val="00102500"/>
    <w:rsid w:val="00106A64"/>
    <w:rsid w:val="00111680"/>
    <w:rsid w:val="001164BB"/>
    <w:rsid w:val="00123BC9"/>
    <w:rsid w:val="00133A0E"/>
    <w:rsid w:val="00133EE4"/>
    <w:rsid w:val="0013713D"/>
    <w:rsid w:val="00137F4F"/>
    <w:rsid w:val="00143BAA"/>
    <w:rsid w:val="00143F7D"/>
    <w:rsid w:val="001443EA"/>
    <w:rsid w:val="00146186"/>
    <w:rsid w:val="0015201F"/>
    <w:rsid w:val="00154AD5"/>
    <w:rsid w:val="00156D62"/>
    <w:rsid w:val="00157DC4"/>
    <w:rsid w:val="001604AB"/>
    <w:rsid w:val="00160F53"/>
    <w:rsid w:val="0016642B"/>
    <w:rsid w:val="00175EAD"/>
    <w:rsid w:val="00177B91"/>
    <w:rsid w:val="001820DC"/>
    <w:rsid w:val="001852E9"/>
    <w:rsid w:val="00192935"/>
    <w:rsid w:val="001B776C"/>
    <w:rsid w:val="001C13EE"/>
    <w:rsid w:val="001C3937"/>
    <w:rsid w:val="001D6D74"/>
    <w:rsid w:val="001E1A6D"/>
    <w:rsid w:val="001E52F1"/>
    <w:rsid w:val="001E71EB"/>
    <w:rsid w:val="001E7C72"/>
    <w:rsid w:val="001F0133"/>
    <w:rsid w:val="001F2EBA"/>
    <w:rsid w:val="001F659A"/>
    <w:rsid w:val="001F6F28"/>
    <w:rsid w:val="0020435C"/>
    <w:rsid w:val="002048AA"/>
    <w:rsid w:val="00210D96"/>
    <w:rsid w:val="0021421C"/>
    <w:rsid w:val="002204EF"/>
    <w:rsid w:val="0022248A"/>
    <w:rsid w:val="0022738A"/>
    <w:rsid w:val="00227D4E"/>
    <w:rsid w:val="00231287"/>
    <w:rsid w:val="00257112"/>
    <w:rsid w:val="00257196"/>
    <w:rsid w:val="00261365"/>
    <w:rsid w:val="00265895"/>
    <w:rsid w:val="00270AA6"/>
    <w:rsid w:val="002A2BDE"/>
    <w:rsid w:val="002B0B32"/>
    <w:rsid w:val="002B1ACB"/>
    <w:rsid w:val="002B325D"/>
    <w:rsid w:val="002C17AC"/>
    <w:rsid w:val="002D2FC2"/>
    <w:rsid w:val="002D33A5"/>
    <w:rsid w:val="002D51F5"/>
    <w:rsid w:val="002E270D"/>
    <w:rsid w:val="002F01F2"/>
    <w:rsid w:val="002F18D2"/>
    <w:rsid w:val="002F3BFA"/>
    <w:rsid w:val="00303F8C"/>
    <w:rsid w:val="003121D1"/>
    <w:rsid w:val="003174C9"/>
    <w:rsid w:val="0031790D"/>
    <w:rsid w:val="00325F6A"/>
    <w:rsid w:val="00333BAB"/>
    <w:rsid w:val="00336B97"/>
    <w:rsid w:val="003459A5"/>
    <w:rsid w:val="00353ED1"/>
    <w:rsid w:val="00354691"/>
    <w:rsid w:val="00361285"/>
    <w:rsid w:val="003649B8"/>
    <w:rsid w:val="00365A0F"/>
    <w:rsid w:val="003679AF"/>
    <w:rsid w:val="003704A9"/>
    <w:rsid w:val="0037112E"/>
    <w:rsid w:val="00371DD8"/>
    <w:rsid w:val="0037211C"/>
    <w:rsid w:val="0037328E"/>
    <w:rsid w:val="0037519E"/>
    <w:rsid w:val="003770AA"/>
    <w:rsid w:val="0038002C"/>
    <w:rsid w:val="0038501F"/>
    <w:rsid w:val="0039263D"/>
    <w:rsid w:val="00397A74"/>
    <w:rsid w:val="003A0CB6"/>
    <w:rsid w:val="003A31F0"/>
    <w:rsid w:val="003B0015"/>
    <w:rsid w:val="003B1A4C"/>
    <w:rsid w:val="003B2E81"/>
    <w:rsid w:val="003C3FB4"/>
    <w:rsid w:val="003C7DFA"/>
    <w:rsid w:val="003D0839"/>
    <w:rsid w:val="003D4A58"/>
    <w:rsid w:val="003D75FE"/>
    <w:rsid w:val="003E4B2E"/>
    <w:rsid w:val="003F2D0D"/>
    <w:rsid w:val="003F4D1D"/>
    <w:rsid w:val="003F7886"/>
    <w:rsid w:val="00400B1D"/>
    <w:rsid w:val="0040373F"/>
    <w:rsid w:val="00404F05"/>
    <w:rsid w:val="00416CB2"/>
    <w:rsid w:val="00423C68"/>
    <w:rsid w:val="0042794F"/>
    <w:rsid w:val="00430CE3"/>
    <w:rsid w:val="004330DB"/>
    <w:rsid w:val="00435EC7"/>
    <w:rsid w:val="00437F59"/>
    <w:rsid w:val="00443A1B"/>
    <w:rsid w:val="0044430D"/>
    <w:rsid w:val="00444B69"/>
    <w:rsid w:val="00461C05"/>
    <w:rsid w:val="0046298A"/>
    <w:rsid w:val="00466383"/>
    <w:rsid w:val="00471E2A"/>
    <w:rsid w:val="00472A40"/>
    <w:rsid w:val="00472B85"/>
    <w:rsid w:val="0048395D"/>
    <w:rsid w:val="004847A6"/>
    <w:rsid w:val="00485D90"/>
    <w:rsid w:val="00485F18"/>
    <w:rsid w:val="00490759"/>
    <w:rsid w:val="004910F7"/>
    <w:rsid w:val="004A7E8E"/>
    <w:rsid w:val="004B4F87"/>
    <w:rsid w:val="004C4FC8"/>
    <w:rsid w:val="004D2A79"/>
    <w:rsid w:val="004D51D9"/>
    <w:rsid w:val="004D758A"/>
    <w:rsid w:val="004E5487"/>
    <w:rsid w:val="004F02C9"/>
    <w:rsid w:val="005054F4"/>
    <w:rsid w:val="00514BD1"/>
    <w:rsid w:val="005173B3"/>
    <w:rsid w:val="00520131"/>
    <w:rsid w:val="00525C04"/>
    <w:rsid w:val="005374D6"/>
    <w:rsid w:val="005472E0"/>
    <w:rsid w:val="00553A8E"/>
    <w:rsid w:val="00556267"/>
    <w:rsid w:val="00560F01"/>
    <w:rsid w:val="0056243A"/>
    <w:rsid w:val="005629C8"/>
    <w:rsid w:val="0056461F"/>
    <w:rsid w:val="00564F88"/>
    <w:rsid w:val="00577705"/>
    <w:rsid w:val="0057776E"/>
    <w:rsid w:val="00577AFF"/>
    <w:rsid w:val="00577BFB"/>
    <w:rsid w:val="00580F7F"/>
    <w:rsid w:val="00586A7F"/>
    <w:rsid w:val="00597BD1"/>
    <w:rsid w:val="005A102B"/>
    <w:rsid w:val="005A7E40"/>
    <w:rsid w:val="005B5A07"/>
    <w:rsid w:val="005B6892"/>
    <w:rsid w:val="005C7DC1"/>
    <w:rsid w:val="00610C91"/>
    <w:rsid w:val="00623B9B"/>
    <w:rsid w:val="00625A4C"/>
    <w:rsid w:val="00627012"/>
    <w:rsid w:val="00636689"/>
    <w:rsid w:val="006456CF"/>
    <w:rsid w:val="00645971"/>
    <w:rsid w:val="006460EE"/>
    <w:rsid w:val="00650017"/>
    <w:rsid w:val="00660BFE"/>
    <w:rsid w:val="0066318D"/>
    <w:rsid w:val="00664CB3"/>
    <w:rsid w:val="00676D82"/>
    <w:rsid w:val="00686012"/>
    <w:rsid w:val="00687DCA"/>
    <w:rsid w:val="00690B4F"/>
    <w:rsid w:val="006951F5"/>
    <w:rsid w:val="006B114F"/>
    <w:rsid w:val="006B135C"/>
    <w:rsid w:val="006C0D2F"/>
    <w:rsid w:val="006C73CA"/>
    <w:rsid w:val="006D0E24"/>
    <w:rsid w:val="006D2ADD"/>
    <w:rsid w:val="006D467B"/>
    <w:rsid w:val="006E0998"/>
    <w:rsid w:val="006E1DF4"/>
    <w:rsid w:val="006E2066"/>
    <w:rsid w:val="006E4B8B"/>
    <w:rsid w:val="006F1B37"/>
    <w:rsid w:val="006F5E7F"/>
    <w:rsid w:val="007015D1"/>
    <w:rsid w:val="0072267C"/>
    <w:rsid w:val="00736849"/>
    <w:rsid w:val="007371E7"/>
    <w:rsid w:val="00742981"/>
    <w:rsid w:val="00742DBB"/>
    <w:rsid w:val="007532F6"/>
    <w:rsid w:val="00770474"/>
    <w:rsid w:val="0077396B"/>
    <w:rsid w:val="007741FA"/>
    <w:rsid w:val="0078574F"/>
    <w:rsid w:val="007879A0"/>
    <w:rsid w:val="00792233"/>
    <w:rsid w:val="0079542B"/>
    <w:rsid w:val="007A0BBA"/>
    <w:rsid w:val="007A3985"/>
    <w:rsid w:val="007A4F28"/>
    <w:rsid w:val="007A7C96"/>
    <w:rsid w:val="007B56BB"/>
    <w:rsid w:val="007B764B"/>
    <w:rsid w:val="007C1970"/>
    <w:rsid w:val="007C6D62"/>
    <w:rsid w:val="007D337B"/>
    <w:rsid w:val="007F2B2C"/>
    <w:rsid w:val="007F2EDE"/>
    <w:rsid w:val="007F711D"/>
    <w:rsid w:val="00807427"/>
    <w:rsid w:val="0081185E"/>
    <w:rsid w:val="0082140E"/>
    <w:rsid w:val="00821D61"/>
    <w:rsid w:val="008221B5"/>
    <w:rsid w:val="00823928"/>
    <w:rsid w:val="008241E3"/>
    <w:rsid w:val="00824517"/>
    <w:rsid w:val="0082694A"/>
    <w:rsid w:val="00830842"/>
    <w:rsid w:val="008536CD"/>
    <w:rsid w:val="00855622"/>
    <w:rsid w:val="008578F3"/>
    <w:rsid w:val="0086094C"/>
    <w:rsid w:val="00871161"/>
    <w:rsid w:val="00874DBA"/>
    <w:rsid w:val="00875CE6"/>
    <w:rsid w:val="0088623F"/>
    <w:rsid w:val="00891AA5"/>
    <w:rsid w:val="008A0FC0"/>
    <w:rsid w:val="008A277D"/>
    <w:rsid w:val="008A345A"/>
    <w:rsid w:val="008A4864"/>
    <w:rsid w:val="008B7484"/>
    <w:rsid w:val="008C0897"/>
    <w:rsid w:val="008C6E84"/>
    <w:rsid w:val="008D2C6C"/>
    <w:rsid w:val="008E5FC3"/>
    <w:rsid w:val="00902500"/>
    <w:rsid w:val="009066FE"/>
    <w:rsid w:val="00910D1C"/>
    <w:rsid w:val="00915B04"/>
    <w:rsid w:val="00946B6A"/>
    <w:rsid w:val="009610EE"/>
    <w:rsid w:val="00962330"/>
    <w:rsid w:val="00963D90"/>
    <w:rsid w:val="00967ED7"/>
    <w:rsid w:val="00970C2E"/>
    <w:rsid w:val="00972C7F"/>
    <w:rsid w:val="00976F12"/>
    <w:rsid w:val="00984EEB"/>
    <w:rsid w:val="009A090E"/>
    <w:rsid w:val="009A1F0E"/>
    <w:rsid w:val="009A5AF1"/>
    <w:rsid w:val="009B024D"/>
    <w:rsid w:val="009B04C4"/>
    <w:rsid w:val="009B4949"/>
    <w:rsid w:val="009B56AC"/>
    <w:rsid w:val="009C58AA"/>
    <w:rsid w:val="009C63BF"/>
    <w:rsid w:val="009D060F"/>
    <w:rsid w:val="009D489A"/>
    <w:rsid w:val="009E42EA"/>
    <w:rsid w:val="009E550D"/>
    <w:rsid w:val="009F1B25"/>
    <w:rsid w:val="009F5D4F"/>
    <w:rsid w:val="00A01085"/>
    <w:rsid w:val="00A13695"/>
    <w:rsid w:val="00A24936"/>
    <w:rsid w:val="00A4111B"/>
    <w:rsid w:val="00A412C6"/>
    <w:rsid w:val="00A41EB8"/>
    <w:rsid w:val="00A4497D"/>
    <w:rsid w:val="00A45E1A"/>
    <w:rsid w:val="00A45EF7"/>
    <w:rsid w:val="00A47BDB"/>
    <w:rsid w:val="00A50B7F"/>
    <w:rsid w:val="00A52FCE"/>
    <w:rsid w:val="00A54EA8"/>
    <w:rsid w:val="00A65E67"/>
    <w:rsid w:val="00A70DCF"/>
    <w:rsid w:val="00A813FB"/>
    <w:rsid w:val="00A831E1"/>
    <w:rsid w:val="00A85122"/>
    <w:rsid w:val="00A9010D"/>
    <w:rsid w:val="00A920AF"/>
    <w:rsid w:val="00A9288C"/>
    <w:rsid w:val="00A9518A"/>
    <w:rsid w:val="00AA1350"/>
    <w:rsid w:val="00AA2116"/>
    <w:rsid w:val="00AB3194"/>
    <w:rsid w:val="00AB7C94"/>
    <w:rsid w:val="00AC3F1C"/>
    <w:rsid w:val="00AD4408"/>
    <w:rsid w:val="00AD48A9"/>
    <w:rsid w:val="00AE3275"/>
    <w:rsid w:val="00AE38ED"/>
    <w:rsid w:val="00AF0E25"/>
    <w:rsid w:val="00AF21AF"/>
    <w:rsid w:val="00AF36AB"/>
    <w:rsid w:val="00B04BBF"/>
    <w:rsid w:val="00B11E7E"/>
    <w:rsid w:val="00B15B17"/>
    <w:rsid w:val="00B2019C"/>
    <w:rsid w:val="00B24DD1"/>
    <w:rsid w:val="00B26B11"/>
    <w:rsid w:val="00B27469"/>
    <w:rsid w:val="00B33E90"/>
    <w:rsid w:val="00B361C3"/>
    <w:rsid w:val="00B36C07"/>
    <w:rsid w:val="00B422EF"/>
    <w:rsid w:val="00B469C1"/>
    <w:rsid w:val="00B53DC5"/>
    <w:rsid w:val="00B54C9A"/>
    <w:rsid w:val="00B565C8"/>
    <w:rsid w:val="00B63FA2"/>
    <w:rsid w:val="00B66D90"/>
    <w:rsid w:val="00B67A8C"/>
    <w:rsid w:val="00B75BA5"/>
    <w:rsid w:val="00B763A5"/>
    <w:rsid w:val="00B81540"/>
    <w:rsid w:val="00B81FA0"/>
    <w:rsid w:val="00B82C62"/>
    <w:rsid w:val="00B84FF2"/>
    <w:rsid w:val="00B8605E"/>
    <w:rsid w:val="00B8767D"/>
    <w:rsid w:val="00B94248"/>
    <w:rsid w:val="00B96834"/>
    <w:rsid w:val="00B97353"/>
    <w:rsid w:val="00BB76E8"/>
    <w:rsid w:val="00BD007F"/>
    <w:rsid w:val="00BD1436"/>
    <w:rsid w:val="00BD283F"/>
    <w:rsid w:val="00BD3D3B"/>
    <w:rsid w:val="00BE0FA1"/>
    <w:rsid w:val="00BE37A3"/>
    <w:rsid w:val="00BF6AD3"/>
    <w:rsid w:val="00BF7BFE"/>
    <w:rsid w:val="00BF7CE1"/>
    <w:rsid w:val="00C0559F"/>
    <w:rsid w:val="00C102FB"/>
    <w:rsid w:val="00C12E05"/>
    <w:rsid w:val="00C244F7"/>
    <w:rsid w:val="00C333C9"/>
    <w:rsid w:val="00C51D70"/>
    <w:rsid w:val="00C51F50"/>
    <w:rsid w:val="00C54C91"/>
    <w:rsid w:val="00C54F96"/>
    <w:rsid w:val="00C57881"/>
    <w:rsid w:val="00C66B03"/>
    <w:rsid w:val="00C66D19"/>
    <w:rsid w:val="00C70958"/>
    <w:rsid w:val="00C72564"/>
    <w:rsid w:val="00C73C00"/>
    <w:rsid w:val="00C80BF3"/>
    <w:rsid w:val="00C8468E"/>
    <w:rsid w:val="00C8623A"/>
    <w:rsid w:val="00C91650"/>
    <w:rsid w:val="00CB19A8"/>
    <w:rsid w:val="00CB4633"/>
    <w:rsid w:val="00CC3771"/>
    <w:rsid w:val="00CC380F"/>
    <w:rsid w:val="00CC6590"/>
    <w:rsid w:val="00CC6FAA"/>
    <w:rsid w:val="00CD6D8E"/>
    <w:rsid w:val="00CE556F"/>
    <w:rsid w:val="00CE5DA0"/>
    <w:rsid w:val="00CE762A"/>
    <w:rsid w:val="00CF6E7F"/>
    <w:rsid w:val="00D0059A"/>
    <w:rsid w:val="00D006BD"/>
    <w:rsid w:val="00D05138"/>
    <w:rsid w:val="00D07A88"/>
    <w:rsid w:val="00D179DA"/>
    <w:rsid w:val="00D2300D"/>
    <w:rsid w:val="00D368DA"/>
    <w:rsid w:val="00D40E02"/>
    <w:rsid w:val="00D45746"/>
    <w:rsid w:val="00D47B91"/>
    <w:rsid w:val="00D55CA7"/>
    <w:rsid w:val="00D707F3"/>
    <w:rsid w:val="00D715BF"/>
    <w:rsid w:val="00D812C8"/>
    <w:rsid w:val="00D90917"/>
    <w:rsid w:val="00D91122"/>
    <w:rsid w:val="00DA024B"/>
    <w:rsid w:val="00DA4054"/>
    <w:rsid w:val="00DA4631"/>
    <w:rsid w:val="00DA6A57"/>
    <w:rsid w:val="00DA7E1C"/>
    <w:rsid w:val="00DB723B"/>
    <w:rsid w:val="00DC552B"/>
    <w:rsid w:val="00DD03E8"/>
    <w:rsid w:val="00DD0CAB"/>
    <w:rsid w:val="00DE025C"/>
    <w:rsid w:val="00DF1CBD"/>
    <w:rsid w:val="00DF2214"/>
    <w:rsid w:val="00DF273E"/>
    <w:rsid w:val="00DF47C8"/>
    <w:rsid w:val="00E04376"/>
    <w:rsid w:val="00E05C78"/>
    <w:rsid w:val="00E21D22"/>
    <w:rsid w:val="00E24886"/>
    <w:rsid w:val="00E2507C"/>
    <w:rsid w:val="00E37549"/>
    <w:rsid w:val="00E46CBF"/>
    <w:rsid w:val="00E50498"/>
    <w:rsid w:val="00E5233E"/>
    <w:rsid w:val="00E6541A"/>
    <w:rsid w:val="00E65C2E"/>
    <w:rsid w:val="00E706C0"/>
    <w:rsid w:val="00E7684C"/>
    <w:rsid w:val="00E7691C"/>
    <w:rsid w:val="00E91320"/>
    <w:rsid w:val="00E919BE"/>
    <w:rsid w:val="00EA2F1A"/>
    <w:rsid w:val="00EB018B"/>
    <w:rsid w:val="00EB34A1"/>
    <w:rsid w:val="00EB48FB"/>
    <w:rsid w:val="00EB7A72"/>
    <w:rsid w:val="00EB7C59"/>
    <w:rsid w:val="00EC1D77"/>
    <w:rsid w:val="00EE1F2B"/>
    <w:rsid w:val="00EF0BDE"/>
    <w:rsid w:val="00EF3B18"/>
    <w:rsid w:val="00EF5CFE"/>
    <w:rsid w:val="00F0288D"/>
    <w:rsid w:val="00F04560"/>
    <w:rsid w:val="00F121D0"/>
    <w:rsid w:val="00F147F0"/>
    <w:rsid w:val="00F17378"/>
    <w:rsid w:val="00F2126E"/>
    <w:rsid w:val="00F22E2E"/>
    <w:rsid w:val="00F26442"/>
    <w:rsid w:val="00F33DF1"/>
    <w:rsid w:val="00F41C1B"/>
    <w:rsid w:val="00F43A66"/>
    <w:rsid w:val="00F43B1D"/>
    <w:rsid w:val="00F4592C"/>
    <w:rsid w:val="00F57B40"/>
    <w:rsid w:val="00F57D9D"/>
    <w:rsid w:val="00F6165C"/>
    <w:rsid w:val="00F65C86"/>
    <w:rsid w:val="00F65F66"/>
    <w:rsid w:val="00F712AB"/>
    <w:rsid w:val="00F7413E"/>
    <w:rsid w:val="00F744C4"/>
    <w:rsid w:val="00F7747E"/>
    <w:rsid w:val="00F7787F"/>
    <w:rsid w:val="00F83758"/>
    <w:rsid w:val="00F86C37"/>
    <w:rsid w:val="00F90D9C"/>
    <w:rsid w:val="00F92526"/>
    <w:rsid w:val="00FB325E"/>
    <w:rsid w:val="00FB427B"/>
    <w:rsid w:val="00FC0A94"/>
    <w:rsid w:val="00FC230C"/>
    <w:rsid w:val="00FC3850"/>
    <w:rsid w:val="00FC38A5"/>
    <w:rsid w:val="00FC5B7D"/>
    <w:rsid w:val="00FD717D"/>
    <w:rsid w:val="00FE3ACB"/>
    <w:rsid w:val="00FE6115"/>
    <w:rsid w:val="00FE6765"/>
    <w:rsid w:val="00FE7EE7"/>
    <w:rsid w:val="00FF6238"/>
    <w:rsid w:val="01317E01"/>
    <w:rsid w:val="018DF1CA"/>
    <w:rsid w:val="0202ABE6"/>
    <w:rsid w:val="025F4B68"/>
    <w:rsid w:val="069268D7"/>
    <w:rsid w:val="08870A41"/>
    <w:rsid w:val="0A5A833C"/>
    <w:rsid w:val="0D9223FE"/>
    <w:rsid w:val="0F2DF45F"/>
    <w:rsid w:val="104029A6"/>
    <w:rsid w:val="11ED7D46"/>
    <w:rsid w:val="1307EBAB"/>
    <w:rsid w:val="1331D316"/>
    <w:rsid w:val="1775F0A2"/>
    <w:rsid w:val="1AF67197"/>
    <w:rsid w:val="1C7AEB32"/>
    <w:rsid w:val="1D1FBBAB"/>
    <w:rsid w:val="20DE87C4"/>
    <w:rsid w:val="2567ADD6"/>
    <w:rsid w:val="2598D08A"/>
    <w:rsid w:val="2606D47F"/>
    <w:rsid w:val="266244B5"/>
    <w:rsid w:val="286D51AE"/>
    <w:rsid w:val="2A6C41AD"/>
    <w:rsid w:val="2C0862E8"/>
    <w:rsid w:val="2CB85DDC"/>
    <w:rsid w:val="2CCA1CBA"/>
    <w:rsid w:val="2DE0555B"/>
    <w:rsid w:val="2E0D52DD"/>
    <w:rsid w:val="2E378170"/>
    <w:rsid w:val="379B0CC6"/>
    <w:rsid w:val="3B14E1F0"/>
    <w:rsid w:val="3B3B035F"/>
    <w:rsid w:val="3DEDF427"/>
    <w:rsid w:val="3E0D7578"/>
    <w:rsid w:val="3EE40553"/>
    <w:rsid w:val="3F27273D"/>
    <w:rsid w:val="416BC255"/>
    <w:rsid w:val="41CC4191"/>
    <w:rsid w:val="44603986"/>
    <w:rsid w:val="4E89E282"/>
    <w:rsid w:val="51A234C4"/>
    <w:rsid w:val="53FDD92F"/>
    <w:rsid w:val="589D8824"/>
    <w:rsid w:val="5AD16022"/>
    <w:rsid w:val="5C4180F5"/>
    <w:rsid w:val="6038727B"/>
    <w:rsid w:val="61E29389"/>
    <w:rsid w:val="6445295B"/>
    <w:rsid w:val="69D17E1C"/>
    <w:rsid w:val="6B6D4E7D"/>
    <w:rsid w:val="6E9579D5"/>
    <w:rsid w:val="6F161967"/>
    <w:rsid w:val="70314A36"/>
    <w:rsid w:val="73E98A8A"/>
    <w:rsid w:val="7694DFEE"/>
    <w:rsid w:val="7BF009E3"/>
    <w:rsid w:val="7D44539F"/>
    <w:rsid w:val="7EB159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9530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1F0E"/>
    <w:rPr>
      <w:sz w:val="32"/>
    </w:rPr>
  </w:style>
  <w:style w:type="paragraph" w:styleId="Ttulo1">
    <w:name w:val="heading 1"/>
    <w:basedOn w:val="Normal"/>
    <w:next w:val="Normal"/>
    <w:link w:val="Ttulo1Car"/>
    <w:autoRedefine/>
    <w:uiPriority w:val="9"/>
    <w:rsid w:val="00210D96"/>
    <w:pPr>
      <w:keepNext/>
      <w:keepLines/>
      <w:numPr>
        <w:numId w:val="20"/>
      </w:numPr>
      <w:spacing w:before="240" w:after="240" w:line="240" w:lineRule="auto"/>
      <w:outlineLvl w:val="0"/>
    </w:pPr>
    <w:rPr>
      <w:rFonts w:eastAsiaTheme="majorEastAsia" w:cstheme="minorHAnsi"/>
      <w:bCs/>
      <w:color w:val="8C446F"/>
      <w:sz w:val="40"/>
      <w:szCs w:val="32"/>
    </w:rPr>
  </w:style>
  <w:style w:type="paragraph" w:styleId="Ttulo2">
    <w:name w:val="heading 2"/>
    <w:basedOn w:val="Normal"/>
    <w:next w:val="Normal"/>
    <w:link w:val="Ttulo2Car"/>
    <w:uiPriority w:val="9"/>
    <w:semiHidden/>
    <w:rsid w:val="004910F7"/>
    <w:pPr>
      <w:keepNext/>
      <w:keepLines/>
      <w:spacing w:before="40" w:after="0"/>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semiHidden/>
    <w:rsid w:val="004910F7"/>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rsid w:val="006C73C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E21D22"/>
  </w:style>
  <w:style w:type="paragraph" w:styleId="Piedepgina">
    <w:name w:val="footer"/>
    <w:basedOn w:val="Normal"/>
    <w:link w:val="PiedepginaCar"/>
    <w:uiPriority w:val="99"/>
    <w:semiHidden/>
    <w:rsid w:val="006C73C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E21D22"/>
  </w:style>
  <w:style w:type="paragraph" w:styleId="Ttulo">
    <w:name w:val="Title"/>
    <w:basedOn w:val="Normal"/>
    <w:next w:val="Normal"/>
    <w:link w:val="TtuloCar"/>
    <w:uiPriority w:val="10"/>
    <w:qFormat/>
    <w:rsid w:val="00742981"/>
    <w:pPr>
      <w:spacing w:after="0" w:line="240" w:lineRule="auto"/>
      <w:contextualSpacing/>
    </w:pPr>
    <w:rPr>
      <w:rFonts w:asciiTheme="majorHAnsi" w:eastAsiaTheme="majorEastAsia" w:hAnsiTheme="majorHAnsi" w:cstheme="majorBidi"/>
      <w:color w:val="FFFFFF" w:themeColor="background1"/>
      <w:spacing w:val="-10"/>
      <w:kern w:val="28"/>
      <w:sz w:val="96"/>
      <w:szCs w:val="56"/>
    </w:rPr>
  </w:style>
  <w:style w:type="character" w:customStyle="1" w:styleId="TtuloCar">
    <w:name w:val="Título Car"/>
    <w:basedOn w:val="Fuentedeprrafopredeter"/>
    <w:link w:val="Ttulo"/>
    <w:uiPriority w:val="10"/>
    <w:rsid w:val="00742981"/>
    <w:rPr>
      <w:rFonts w:asciiTheme="majorHAnsi" w:eastAsiaTheme="majorEastAsia" w:hAnsiTheme="majorHAnsi" w:cstheme="majorBidi"/>
      <w:color w:val="FFFFFF" w:themeColor="background1"/>
      <w:spacing w:val="-10"/>
      <w:kern w:val="28"/>
      <w:sz w:val="96"/>
      <w:szCs w:val="56"/>
    </w:rPr>
  </w:style>
  <w:style w:type="paragraph" w:styleId="Subttulo">
    <w:name w:val="Subtitle"/>
    <w:basedOn w:val="Normal"/>
    <w:next w:val="Normal"/>
    <w:link w:val="SubttuloCar"/>
    <w:uiPriority w:val="11"/>
    <w:qFormat/>
    <w:rsid w:val="00742981"/>
    <w:pPr>
      <w:numPr>
        <w:ilvl w:val="1"/>
      </w:numPr>
    </w:pPr>
    <w:rPr>
      <w:rFonts w:asciiTheme="majorHAnsi" w:eastAsiaTheme="minorEastAsia" w:hAnsiTheme="majorHAnsi"/>
      <w:color w:val="FFFFFF" w:themeColor="background1"/>
      <w:sz w:val="36"/>
    </w:rPr>
  </w:style>
  <w:style w:type="character" w:customStyle="1" w:styleId="SubttuloCar">
    <w:name w:val="Subtítulo Car"/>
    <w:basedOn w:val="Fuentedeprrafopredeter"/>
    <w:link w:val="Subttulo"/>
    <w:uiPriority w:val="11"/>
    <w:rsid w:val="00742981"/>
    <w:rPr>
      <w:rFonts w:asciiTheme="majorHAnsi" w:eastAsiaTheme="minorEastAsia" w:hAnsiTheme="majorHAnsi"/>
      <w:color w:val="FFFFFF" w:themeColor="background1"/>
      <w:sz w:val="36"/>
    </w:rPr>
  </w:style>
  <w:style w:type="character" w:customStyle="1" w:styleId="Ttulo1Car">
    <w:name w:val="Título 1 Car"/>
    <w:basedOn w:val="Fuentedeprrafopredeter"/>
    <w:link w:val="Ttulo1"/>
    <w:uiPriority w:val="9"/>
    <w:rsid w:val="00210D96"/>
    <w:rPr>
      <w:rFonts w:eastAsiaTheme="majorEastAsia" w:cstheme="minorHAnsi"/>
      <w:bCs/>
      <w:color w:val="8C446F"/>
      <w:sz w:val="40"/>
      <w:szCs w:val="32"/>
    </w:rPr>
  </w:style>
  <w:style w:type="table" w:styleId="Tablaconcuadrcula">
    <w:name w:val="Table Grid"/>
    <w:basedOn w:val="Tablanormal"/>
    <w:uiPriority w:val="39"/>
    <w:rsid w:val="007429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42981"/>
    <w:rPr>
      <w:color w:val="808080"/>
    </w:rPr>
  </w:style>
  <w:style w:type="character" w:customStyle="1" w:styleId="Ttulo2Car">
    <w:name w:val="Título 2 Car"/>
    <w:basedOn w:val="Fuentedeprrafopredeter"/>
    <w:link w:val="Ttulo2"/>
    <w:uiPriority w:val="9"/>
    <w:semiHidden/>
    <w:rsid w:val="00E21D22"/>
    <w:rPr>
      <w:rFonts w:asciiTheme="majorHAnsi" w:eastAsiaTheme="majorEastAsia" w:hAnsiTheme="majorHAnsi" w:cstheme="majorBidi"/>
      <w:sz w:val="36"/>
      <w:szCs w:val="26"/>
    </w:rPr>
  </w:style>
  <w:style w:type="character" w:styleId="Textoennegrita">
    <w:name w:val="Strong"/>
    <w:basedOn w:val="Fuentedeprrafopredeter"/>
    <w:uiPriority w:val="22"/>
    <w:qFormat/>
    <w:rsid w:val="00525C04"/>
    <w:rPr>
      <w:b/>
      <w:bCs/>
    </w:rPr>
  </w:style>
  <w:style w:type="paragraph" w:styleId="Textodeglobo">
    <w:name w:val="Balloon Text"/>
    <w:basedOn w:val="Normal"/>
    <w:link w:val="TextodegloboCar"/>
    <w:uiPriority w:val="99"/>
    <w:semiHidden/>
    <w:unhideWhenUsed/>
    <w:rsid w:val="00625A4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25A4C"/>
    <w:rPr>
      <w:rFonts w:ascii="Segoe UI" w:hAnsi="Segoe UI" w:cs="Segoe UI"/>
      <w:sz w:val="18"/>
      <w:szCs w:val="18"/>
    </w:rPr>
  </w:style>
  <w:style w:type="paragraph" w:customStyle="1" w:styleId="Default">
    <w:name w:val="Default"/>
    <w:rsid w:val="00A24936"/>
    <w:pPr>
      <w:autoSpaceDE w:val="0"/>
      <w:autoSpaceDN w:val="0"/>
      <w:adjustRightInd w:val="0"/>
      <w:spacing w:after="0" w:line="240" w:lineRule="auto"/>
    </w:pPr>
    <w:rPr>
      <w:rFonts w:ascii="Arimo" w:hAnsi="Arimo" w:cs="Arimo"/>
      <w:color w:val="000000"/>
      <w:sz w:val="24"/>
      <w:szCs w:val="24"/>
    </w:rPr>
  </w:style>
  <w:style w:type="paragraph" w:customStyle="1" w:styleId="Predeterminado">
    <w:name w:val="Predeterminado"/>
    <w:basedOn w:val="Normal"/>
    <w:link w:val="PredeterminadoCar"/>
    <w:qFormat/>
    <w:rsid w:val="00A13695"/>
    <w:pPr>
      <w:spacing w:after="240" w:line="360" w:lineRule="auto"/>
      <w:ind w:left="567"/>
      <w:jc w:val="both"/>
    </w:pPr>
    <w:rPr>
      <w:rFonts w:ascii="Arial" w:hAnsi="Arial" w:cs="Arial"/>
      <w:sz w:val="22"/>
    </w:rPr>
  </w:style>
  <w:style w:type="character" w:customStyle="1" w:styleId="PredeterminadoCar">
    <w:name w:val="Predeterminado Car"/>
    <w:basedOn w:val="Fuentedeprrafopredeter"/>
    <w:link w:val="Predeterminado"/>
    <w:rsid w:val="00A13695"/>
    <w:rPr>
      <w:rFonts w:ascii="Arial" w:hAnsi="Arial" w:cs="Arial"/>
    </w:rPr>
  </w:style>
  <w:style w:type="paragraph" w:customStyle="1" w:styleId="TtuloII">
    <w:name w:val="Título II"/>
    <w:basedOn w:val="Predeterminado"/>
    <w:link w:val="TtuloIICar"/>
    <w:autoRedefine/>
    <w:qFormat/>
    <w:rsid w:val="003D0839"/>
    <w:rPr>
      <w:rFonts w:asciiTheme="minorHAnsi" w:eastAsiaTheme="majorEastAsia" w:hAnsiTheme="minorHAnsi" w:cstheme="minorHAnsi"/>
      <w:b/>
      <w:color w:val="4E3A7A"/>
      <w:sz w:val="32"/>
      <w:szCs w:val="32"/>
    </w:rPr>
  </w:style>
  <w:style w:type="paragraph" w:customStyle="1" w:styleId="TtuloIII">
    <w:name w:val="Título III"/>
    <w:basedOn w:val="Predeterminado"/>
    <w:link w:val="TtuloIIICar"/>
    <w:qFormat/>
    <w:rsid w:val="00F744C4"/>
    <w:rPr>
      <w:rFonts w:asciiTheme="minorHAnsi" w:eastAsiaTheme="majorEastAsia" w:hAnsiTheme="minorHAnsi" w:cstheme="minorHAnsi"/>
      <w:b/>
      <w:color w:val="8C446F"/>
      <w:sz w:val="28"/>
      <w:szCs w:val="28"/>
    </w:rPr>
  </w:style>
  <w:style w:type="character" w:customStyle="1" w:styleId="TtuloIICar">
    <w:name w:val="Título II Car"/>
    <w:basedOn w:val="PredeterminadoCar"/>
    <w:link w:val="TtuloII"/>
    <w:rsid w:val="003D0839"/>
    <w:rPr>
      <w:rFonts w:ascii="Arial" w:eastAsiaTheme="majorEastAsia" w:hAnsi="Arial" w:cstheme="minorHAnsi"/>
      <w:b/>
      <w:color w:val="4E3A7A"/>
      <w:sz w:val="32"/>
      <w:szCs w:val="32"/>
    </w:rPr>
  </w:style>
  <w:style w:type="paragraph" w:styleId="TtuloTDC">
    <w:name w:val="TOC Heading"/>
    <w:basedOn w:val="Ttulo1"/>
    <w:next w:val="Normal"/>
    <w:uiPriority w:val="39"/>
    <w:unhideWhenUsed/>
    <w:qFormat/>
    <w:rsid w:val="00520131"/>
    <w:pPr>
      <w:numPr>
        <w:numId w:val="0"/>
      </w:numPr>
      <w:spacing w:after="0" w:line="259" w:lineRule="auto"/>
      <w:outlineLvl w:val="9"/>
    </w:pPr>
    <w:rPr>
      <w:b/>
      <w:color w:val="A5A5A5" w:themeColor="accent1" w:themeShade="BF"/>
      <w:sz w:val="32"/>
      <w:lang w:eastAsia="es-ES"/>
    </w:rPr>
  </w:style>
  <w:style w:type="character" w:customStyle="1" w:styleId="TtuloIIICar">
    <w:name w:val="Título III Car"/>
    <w:basedOn w:val="PredeterminadoCar"/>
    <w:link w:val="TtuloIII"/>
    <w:rsid w:val="00F744C4"/>
    <w:rPr>
      <w:rFonts w:ascii="Arial" w:eastAsiaTheme="majorEastAsia" w:hAnsi="Arial" w:cstheme="minorHAnsi"/>
      <w:b/>
      <w:color w:val="8C446F"/>
      <w:sz w:val="28"/>
      <w:szCs w:val="28"/>
    </w:rPr>
  </w:style>
  <w:style w:type="paragraph" w:styleId="TDC1">
    <w:name w:val="toc 1"/>
    <w:basedOn w:val="Normal"/>
    <w:next w:val="Normal"/>
    <w:autoRedefine/>
    <w:uiPriority w:val="39"/>
    <w:unhideWhenUsed/>
    <w:rsid w:val="00520131"/>
    <w:pPr>
      <w:spacing w:before="120" w:after="120"/>
    </w:pPr>
    <w:rPr>
      <w:rFonts w:cstheme="minorHAnsi"/>
      <w:b/>
      <w:bCs/>
      <w:caps/>
      <w:sz w:val="20"/>
      <w:szCs w:val="20"/>
    </w:rPr>
  </w:style>
  <w:style w:type="character" w:styleId="Hipervnculo">
    <w:name w:val="Hyperlink"/>
    <w:basedOn w:val="Fuentedeprrafopredeter"/>
    <w:uiPriority w:val="99"/>
    <w:unhideWhenUsed/>
    <w:rsid w:val="00520131"/>
    <w:rPr>
      <w:color w:val="5F5F5F" w:themeColor="hyperlink"/>
      <w:u w:val="single"/>
    </w:rPr>
  </w:style>
  <w:style w:type="character" w:customStyle="1" w:styleId="Ttulo3Car">
    <w:name w:val="Título 3 Car"/>
    <w:basedOn w:val="Fuentedeprrafopredeter"/>
    <w:link w:val="Ttulo3"/>
    <w:uiPriority w:val="9"/>
    <w:semiHidden/>
    <w:rsid w:val="00227D4E"/>
    <w:rPr>
      <w:rFonts w:asciiTheme="majorHAnsi" w:eastAsiaTheme="majorEastAsia" w:hAnsiTheme="majorHAnsi" w:cstheme="majorBidi"/>
      <w:color w:val="6E6E6E" w:themeColor="accent1" w:themeShade="7F"/>
      <w:sz w:val="24"/>
      <w:szCs w:val="24"/>
    </w:rPr>
  </w:style>
  <w:style w:type="paragraph" w:styleId="TDC2">
    <w:name w:val="toc 2"/>
    <w:basedOn w:val="Normal"/>
    <w:next w:val="Normal"/>
    <w:autoRedefine/>
    <w:uiPriority w:val="39"/>
    <w:unhideWhenUsed/>
    <w:rsid w:val="00227D4E"/>
    <w:pPr>
      <w:spacing w:after="0"/>
      <w:ind w:left="320"/>
    </w:pPr>
    <w:rPr>
      <w:rFonts w:cstheme="minorHAnsi"/>
      <w:smallCaps/>
      <w:sz w:val="20"/>
      <w:szCs w:val="20"/>
    </w:rPr>
  </w:style>
  <w:style w:type="paragraph" w:styleId="TDC3">
    <w:name w:val="toc 3"/>
    <w:basedOn w:val="Normal"/>
    <w:next w:val="Normal"/>
    <w:autoRedefine/>
    <w:uiPriority w:val="39"/>
    <w:unhideWhenUsed/>
    <w:rsid w:val="00227D4E"/>
    <w:pPr>
      <w:spacing w:after="0"/>
      <w:ind w:left="640"/>
    </w:pPr>
    <w:rPr>
      <w:rFonts w:cstheme="minorHAnsi"/>
      <w:i/>
      <w:iCs/>
      <w:sz w:val="20"/>
      <w:szCs w:val="20"/>
    </w:rPr>
  </w:style>
  <w:style w:type="paragraph" w:styleId="TDC4">
    <w:name w:val="toc 4"/>
    <w:basedOn w:val="Normal"/>
    <w:next w:val="Normal"/>
    <w:autoRedefine/>
    <w:uiPriority w:val="39"/>
    <w:unhideWhenUsed/>
    <w:rsid w:val="00227D4E"/>
    <w:pPr>
      <w:spacing w:after="0"/>
      <w:ind w:left="960"/>
    </w:pPr>
    <w:rPr>
      <w:rFonts w:cstheme="minorHAnsi"/>
      <w:sz w:val="18"/>
      <w:szCs w:val="18"/>
    </w:rPr>
  </w:style>
  <w:style w:type="paragraph" w:styleId="TDC5">
    <w:name w:val="toc 5"/>
    <w:basedOn w:val="Normal"/>
    <w:next w:val="Normal"/>
    <w:autoRedefine/>
    <w:uiPriority w:val="39"/>
    <w:unhideWhenUsed/>
    <w:rsid w:val="00227D4E"/>
    <w:pPr>
      <w:spacing w:after="0"/>
      <w:ind w:left="1280"/>
    </w:pPr>
    <w:rPr>
      <w:rFonts w:cstheme="minorHAnsi"/>
      <w:sz w:val="18"/>
      <w:szCs w:val="18"/>
    </w:rPr>
  </w:style>
  <w:style w:type="paragraph" w:styleId="TDC6">
    <w:name w:val="toc 6"/>
    <w:basedOn w:val="Normal"/>
    <w:next w:val="Normal"/>
    <w:autoRedefine/>
    <w:uiPriority w:val="39"/>
    <w:unhideWhenUsed/>
    <w:rsid w:val="00227D4E"/>
    <w:pPr>
      <w:spacing w:after="0"/>
      <w:ind w:left="1600"/>
    </w:pPr>
    <w:rPr>
      <w:rFonts w:cstheme="minorHAnsi"/>
      <w:sz w:val="18"/>
      <w:szCs w:val="18"/>
    </w:rPr>
  </w:style>
  <w:style w:type="paragraph" w:styleId="TDC7">
    <w:name w:val="toc 7"/>
    <w:basedOn w:val="Normal"/>
    <w:next w:val="Normal"/>
    <w:autoRedefine/>
    <w:uiPriority w:val="39"/>
    <w:unhideWhenUsed/>
    <w:rsid w:val="00227D4E"/>
    <w:pPr>
      <w:spacing w:after="0"/>
      <w:ind w:left="1920"/>
    </w:pPr>
    <w:rPr>
      <w:rFonts w:cstheme="minorHAnsi"/>
      <w:sz w:val="18"/>
      <w:szCs w:val="18"/>
    </w:rPr>
  </w:style>
  <w:style w:type="paragraph" w:styleId="TDC8">
    <w:name w:val="toc 8"/>
    <w:basedOn w:val="Normal"/>
    <w:next w:val="Normal"/>
    <w:autoRedefine/>
    <w:uiPriority w:val="39"/>
    <w:unhideWhenUsed/>
    <w:rsid w:val="00227D4E"/>
    <w:pPr>
      <w:spacing w:after="0"/>
      <w:ind w:left="2240"/>
    </w:pPr>
    <w:rPr>
      <w:rFonts w:cstheme="minorHAnsi"/>
      <w:sz w:val="18"/>
      <w:szCs w:val="18"/>
    </w:rPr>
  </w:style>
  <w:style w:type="paragraph" w:styleId="TDC9">
    <w:name w:val="toc 9"/>
    <w:basedOn w:val="Normal"/>
    <w:next w:val="Normal"/>
    <w:autoRedefine/>
    <w:uiPriority w:val="39"/>
    <w:unhideWhenUsed/>
    <w:rsid w:val="00227D4E"/>
    <w:pPr>
      <w:spacing w:after="0"/>
      <w:ind w:left="2560"/>
    </w:pPr>
    <w:rPr>
      <w:rFonts w:cstheme="minorHAnsi"/>
      <w:sz w:val="18"/>
      <w:szCs w:val="18"/>
    </w:rPr>
  </w:style>
  <w:style w:type="paragraph" w:customStyle="1" w:styleId="Portada">
    <w:name w:val="Portada"/>
    <w:basedOn w:val="Ttulo1"/>
    <w:qFormat/>
    <w:rsid w:val="00B763A5"/>
    <w:pPr>
      <w:numPr>
        <w:numId w:val="0"/>
      </w:numPr>
      <w:ind w:left="810"/>
    </w:pPr>
    <w:rPr>
      <w:noProof/>
    </w:rPr>
  </w:style>
  <w:style w:type="numbering" w:customStyle="1" w:styleId="Miestilo">
    <w:name w:val="Mi estilo"/>
    <w:uiPriority w:val="99"/>
    <w:rsid w:val="004910F7"/>
    <w:pPr>
      <w:numPr>
        <w:numId w:val="2"/>
      </w:numPr>
    </w:pPr>
  </w:style>
  <w:style w:type="paragraph" w:customStyle="1" w:styleId="Titulo2">
    <w:name w:val="Titulo 2"/>
    <w:basedOn w:val="Ttulo2"/>
    <w:qFormat/>
    <w:rsid w:val="00F43A66"/>
  </w:style>
  <w:style w:type="paragraph" w:styleId="Prrafodelista">
    <w:name w:val="List Paragraph"/>
    <w:basedOn w:val="Normal"/>
    <w:uiPriority w:val="34"/>
    <w:semiHidden/>
    <w:rsid w:val="009066FE"/>
    <w:pPr>
      <w:ind w:left="720"/>
      <w:contextualSpacing/>
    </w:pPr>
  </w:style>
  <w:style w:type="character" w:styleId="Refdecomentario">
    <w:name w:val="annotation reference"/>
    <w:basedOn w:val="Fuentedeprrafopredeter"/>
    <w:uiPriority w:val="99"/>
    <w:semiHidden/>
    <w:unhideWhenUsed/>
    <w:rsid w:val="00A54EA8"/>
    <w:rPr>
      <w:sz w:val="16"/>
      <w:szCs w:val="16"/>
    </w:rPr>
  </w:style>
  <w:style w:type="paragraph" w:styleId="Textocomentario">
    <w:name w:val="annotation text"/>
    <w:basedOn w:val="Normal"/>
    <w:link w:val="TextocomentarioCar"/>
    <w:uiPriority w:val="99"/>
    <w:semiHidden/>
    <w:unhideWhenUsed/>
    <w:rsid w:val="00A54E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54EA8"/>
    <w:rPr>
      <w:sz w:val="20"/>
      <w:szCs w:val="20"/>
    </w:rPr>
  </w:style>
  <w:style w:type="paragraph" w:styleId="Asuntodelcomentario">
    <w:name w:val="annotation subject"/>
    <w:basedOn w:val="Textocomentario"/>
    <w:next w:val="Textocomentario"/>
    <w:link w:val="AsuntodelcomentarioCar"/>
    <w:uiPriority w:val="99"/>
    <w:semiHidden/>
    <w:unhideWhenUsed/>
    <w:rsid w:val="00A54EA8"/>
    <w:rPr>
      <w:b/>
      <w:bCs/>
    </w:rPr>
  </w:style>
  <w:style w:type="character" w:customStyle="1" w:styleId="AsuntodelcomentarioCar">
    <w:name w:val="Asunto del comentario Car"/>
    <w:basedOn w:val="TextocomentarioCar"/>
    <w:link w:val="Asuntodelcomentario"/>
    <w:uiPriority w:val="99"/>
    <w:semiHidden/>
    <w:rsid w:val="00A54EA8"/>
    <w:rPr>
      <w:b/>
      <w:bCs/>
      <w:sz w:val="20"/>
      <w:szCs w:val="20"/>
    </w:rPr>
  </w:style>
  <w:style w:type="paragraph" w:styleId="NormalWeb">
    <w:name w:val="Normal (Web)"/>
    <w:basedOn w:val="Normal"/>
    <w:uiPriority w:val="99"/>
    <w:semiHidden/>
    <w:unhideWhenUsed/>
    <w:rsid w:val="00B75BA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B75BA5"/>
    <w:rPr>
      <w:i/>
      <w:iCs/>
    </w:rPr>
  </w:style>
  <w:style w:type="character" w:styleId="Hipervnculovisitado">
    <w:name w:val="FollowedHyperlink"/>
    <w:basedOn w:val="Fuentedeprrafopredeter"/>
    <w:uiPriority w:val="99"/>
    <w:semiHidden/>
    <w:unhideWhenUsed/>
    <w:rsid w:val="000758C4"/>
    <w:rPr>
      <w:color w:val="919191" w:themeColor="followedHyperlink"/>
      <w:u w:val="single"/>
    </w:rPr>
  </w:style>
  <w:style w:type="character" w:styleId="Mencinsinresolver">
    <w:name w:val="Unresolved Mention"/>
    <w:basedOn w:val="Fuentedeprrafopredeter"/>
    <w:uiPriority w:val="99"/>
    <w:semiHidden/>
    <w:unhideWhenUsed/>
    <w:rsid w:val="00E654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086588">
      <w:bodyDiv w:val="1"/>
      <w:marLeft w:val="0"/>
      <w:marRight w:val="0"/>
      <w:marTop w:val="0"/>
      <w:marBottom w:val="0"/>
      <w:divBdr>
        <w:top w:val="none" w:sz="0" w:space="0" w:color="auto"/>
        <w:left w:val="none" w:sz="0" w:space="0" w:color="auto"/>
        <w:bottom w:val="none" w:sz="0" w:space="0" w:color="auto"/>
        <w:right w:val="none" w:sz="0" w:space="0" w:color="auto"/>
      </w:divBdr>
    </w:div>
    <w:div w:id="129632415">
      <w:bodyDiv w:val="1"/>
      <w:marLeft w:val="0"/>
      <w:marRight w:val="0"/>
      <w:marTop w:val="0"/>
      <w:marBottom w:val="0"/>
      <w:divBdr>
        <w:top w:val="none" w:sz="0" w:space="0" w:color="auto"/>
        <w:left w:val="none" w:sz="0" w:space="0" w:color="auto"/>
        <w:bottom w:val="none" w:sz="0" w:space="0" w:color="auto"/>
        <w:right w:val="none" w:sz="0" w:space="0" w:color="auto"/>
      </w:divBdr>
    </w:div>
    <w:div w:id="133987040">
      <w:bodyDiv w:val="1"/>
      <w:marLeft w:val="0"/>
      <w:marRight w:val="0"/>
      <w:marTop w:val="0"/>
      <w:marBottom w:val="0"/>
      <w:divBdr>
        <w:top w:val="none" w:sz="0" w:space="0" w:color="auto"/>
        <w:left w:val="none" w:sz="0" w:space="0" w:color="auto"/>
        <w:bottom w:val="none" w:sz="0" w:space="0" w:color="auto"/>
        <w:right w:val="none" w:sz="0" w:space="0" w:color="auto"/>
      </w:divBdr>
    </w:div>
    <w:div w:id="402148492">
      <w:bodyDiv w:val="1"/>
      <w:marLeft w:val="0"/>
      <w:marRight w:val="0"/>
      <w:marTop w:val="0"/>
      <w:marBottom w:val="0"/>
      <w:divBdr>
        <w:top w:val="none" w:sz="0" w:space="0" w:color="auto"/>
        <w:left w:val="none" w:sz="0" w:space="0" w:color="auto"/>
        <w:bottom w:val="none" w:sz="0" w:space="0" w:color="auto"/>
        <w:right w:val="none" w:sz="0" w:space="0" w:color="auto"/>
      </w:divBdr>
    </w:div>
    <w:div w:id="523443927">
      <w:bodyDiv w:val="1"/>
      <w:marLeft w:val="0"/>
      <w:marRight w:val="0"/>
      <w:marTop w:val="0"/>
      <w:marBottom w:val="0"/>
      <w:divBdr>
        <w:top w:val="none" w:sz="0" w:space="0" w:color="auto"/>
        <w:left w:val="none" w:sz="0" w:space="0" w:color="auto"/>
        <w:bottom w:val="none" w:sz="0" w:space="0" w:color="auto"/>
        <w:right w:val="none" w:sz="0" w:space="0" w:color="auto"/>
      </w:divBdr>
    </w:div>
    <w:div w:id="725105695">
      <w:bodyDiv w:val="1"/>
      <w:marLeft w:val="0"/>
      <w:marRight w:val="0"/>
      <w:marTop w:val="0"/>
      <w:marBottom w:val="0"/>
      <w:divBdr>
        <w:top w:val="none" w:sz="0" w:space="0" w:color="auto"/>
        <w:left w:val="none" w:sz="0" w:space="0" w:color="auto"/>
        <w:bottom w:val="none" w:sz="0" w:space="0" w:color="auto"/>
        <w:right w:val="none" w:sz="0" w:space="0" w:color="auto"/>
      </w:divBdr>
    </w:div>
    <w:div w:id="753747027">
      <w:bodyDiv w:val="1"/>
      <w:marLeft w:val="0"/>
      <w:marRight w:val="0"/>
      <w:marTop w:val="0"/>
      <w:marBottom w:val="0"/>
      <w:divBdr>
        <w:top w:val="none" w:sz="0" w:space="0" w:color="auto"/>
        <w:left w:val="none" w:sz="0" w:space="0" w:color="auto"/>
        <w:bottom w:val="none" w:sz="0" w:space="0" w:color="auto"/>
        <w:right w:val="none" w:sz="0" w:space="0" w:color="auto"/>
      </w:divBdr>
    </w:div>
    <w:div w:id="792939385">
      <w:bodyDiv w:val="1"/>
      <w:marLeft w:val="0"/>
      <w:marRight w:val="0"/>
      <w:marTop w:val="0"/>
      <w:marBottom w:val="0"/>
      <w:divBdr>
        <w:top w:val="none" w:sz="0" w:space="0" w:color="auto"/>
        <w:left w:val="none" w:sz="0" w:space="0" w:color="auto"/>
        <w:bottom w:val="none" w:sz="0" w:space="0" w:color="auto"/>
        <w:right w:val="none" w:sz="0" w:space="0" w:color="auto"/>
      </w:divBdr>
    </w:div>
    <w:div w:id="824586525">
      <w:bodyDiv w:val="1"/>
      <w:marLeft w:val="0"/>
      <w:marRight w:val="0"/>
      <w:marTop w:val="0"/>
      <w:marBottom w:val="0"/>
      <w:divBdr>
        <w:top w:val="none" w:sz="0" w:space="0" w:color="auto"/>
        <w:left w:val="none" w:sz="0" w:space="0" w:color="auto"/>
        <w:bottom w:val="none" w:sz="0" w:space="0" w:color="auto"/>
        <w:right w:val="none" w:sz="0" w:space="0" w:color="auto"/>
      </w:divBdr>
    </w:div>
    <w:div w:id="842091223">
      <w:bodyDiv w:val="1"/>
      <w:marLeft w:val="0"/>
      <w:marRight w:val="0"/>
      <w:marTop w:val="0"/>
      <w:marBottom w:val="0"/>
      <w:divBdr>
        <w:top w:val="none" w:sz="0" w:space="0" w:color="auto"/>
        <w:left w:val="none" w:sz="0" w:space="0" w:color="auto"/>
        <w:bottom w:val="none" w:sz="0" w:space="0" w:color="auto"/>
        <w:right w:val="none" w:sz="0" w:space="0" w:color="auto"/>
      </w:divBdr>
    </w:div>
    <w:div w:id="987172394">
      <w:bodyDiv w:val="1"/>
      <w:marLeft w:val="0"/>
      <w:marRight w:val="0"/>
      <w:marTop w:val="0"/>
      <w:marBottom w:val="0"/>
      <w:divBdr>
        <w:top w:val="none" w:sz="0" w:space="0" w:color="auto"/>
        <w:left w:val="none" w:sz="0" w:space="0" w:color="auto"/>
        <w:bottom w:val="none" w:sz="0" w:space="0" w:color="auto"/>
        <w:right w:val="none" w:sz="0" w:space="0" w:color="auto"/>
      </w:divBdr>
    </w:div>
    <w:div w:id="1035891467">
      <w:bodyDiv w:val="1"/>
      <w:marLeft w:val="0"/>
      <w:marRight w:val="0"/>
      <w:marTop w:val="0"/>
      <w:marBottom w:val="0"/>
      <w:divBdr>
        <w:top w:val="none" w:sz="0" w:space="0" w:color="auto"/>
        <w:left w:val="none" w:sz="0" w:space="0" w:color="auto"/>
        <w:bottom w:val="none" w:sz="0" w:space="0" w:color="auto"/>
        <w:right w:val="none" w:sz="0" w:space="0" w:color="auto"/>
      </w:divBdr>
    </w:div>
    <w:div w:id="1074163806">
      <w:bodyDiv w:val="1"/>
      <w:marLeft w:val="0"/>
      <w:marRight w:val="0"/>
      <w:marTop w:val="0"/>
      <w:marBottom w:val="0"/>
      <w:divBdr>
        <w:top w:val="none" w:sz="0" w:space="0" w:color="auto"/>
        <w:left w:val="none" w:sz="0" w:space="0" w:color="auto"/>
        <w:bottom w:val="none" w:sz="0" w:space="0" w:color="auto"/>
        <w:right w:val="none" w:sz="0" w:space="0" w:color="auto"/>
      </w:divBdr>
    </w:div>
    <w:div w:id="1218515926">
      <w:bodyDiv w:val="1"/>
      <w:marLeft w:val="0"/>
      <w:marRight w:val="0"/>
      <w:marTop w:val="0"/>
      <w:marBottom w:val="0"/>
      <w:divBdr>
        <w:top w:val="none" w:sz="0" w:space="0" w:color="auto"/>
        <w:left w:val="none" w:sz="0" w:space="0" w:color="auto"/>
        <w:bottom w:val="none" w:sz="0" w:space="0" w:color="auto"/>
        <w:right w:val="none" w:sz="0" w:space="0" w:color="auto"/>
      </w:divBdr>
    </w:div>
    <w:div w:id="1271352187">
      <w:bodyDiv w:val="1"/>
      <w:marLeft w:val="0"/>
      <w:marRight w:val="0"/>
      <w:marTop w:val="0"/>
      <w:marBottom w:val="0"/>
      <w:divBdr>
        <w:top w:val="none" w:sz="0" w:space="0" w:color="auto"/>
        <w:left w:val="none" w:sz="0" w:space="0" w:color="auto"/>
        <w:bottom w:val="none" w:sz="0" w:space="0" w:color="auto"/>
        <w:right w:val="none" w:sz="0" w:space="0" w:color="auto"/>
      </w:divBdr>
    </w:div>
    <w:div w:id="1355761986">
      <w:bodyDiv w:val="1"/>
      <w:marLeft w:val="0"/>
      <w:marRight w:val="0"/>
      <w:marTop w:val="0"/>
      <w:marBottom w:val="0"/>
      <w:divBdr>
        <w:top w:val="none" w:sz="0" w:space="0" w:color="auto"/>
        <w:left w:val="none" w:sz="0" w:space="0" w:color="auto"/>
        <w:bottom w:val="none" w:sz="0" w:space="0" w:color="auto"/>
        <w:right w:val="none" w:sz="0" w:space="0" w:color="auto"/>
      </w:divBdr>
    </w:div>
    <w:div w:id="1440761540">
      <w:bodyDiv w:val="1"/>
      <w:marLeft w:val="0"/>
      <w:marRight w:val="0"/>
      <w:marTop w:val="0"/>
      <w:marBottom w:val="0"/>
      <w:divBdr>
        <w:top w:val="none" w:sz="0" w:space="0" w:color="auto"/>
        <w:left w:val="none" w:sz="0" w:space="0" w:color="auto"/>
        <w:bottom w:val="none" w:sz="0" w:space="0" w:color="auto"/>
        <w:right w:val="none" w:sz="0" w:space="0" w:color="auto"/>
      </w:divBdr>
    </w:div>
    <w:div w:id="1659721971">
      <w:bodyDiv w:val="1"/>
      <w:marLeft w:val="0"/>
      <w:marRight w:val="0"/>
      <w:marTop w:val="0"/>
      <w:marBottom w:val="0"/>
      <w:divBdr>
        <w:top w:val="none" w:sz="0" w:space="0" w:color="auto"/>
        <w:left w:val="none" w:sz="0" w:space="0" w:color="auto"/>
        <w:bottom w:val="none" w:sz="0" w:space="0" w:color="auto"/>
        <w:right w:val="none" w:sz="0" w:space="0" w:color="auto"/>
      </w:divBdr>
    </w:div>
    <w:div w:id="1780835000">
      <w:bodyDiv w:val="1"/>
      <w:marLeft w:val="0"/>
      <w:marRight w:val="0"/>
      <w:marTop w:val="0"/>
      <w:marBottom w:val="0"/>
      <w:divBdr>
        <w:top w:val="none" w:sz="0" w:space="0" w:color="auto"/>
        <w:left w:val="none" w:sz="0" w:space="0" w:color="auto"/>
        <w:bottom w:val="none" w:sz="0" w:space="0" w:color="auto"/>
        <w:right w:val="none" w:sz="0" w:space="0" w:color="auto"/>
      </w:divBdr>
    </w:div>
    <w:div w:id="1961034635">
      <w:bodyDiv w:val="1"/>
      <w:marLeft w:val="0"/>
      <w:marRight w:val="0"/>
      <w:marTop w:val="0"/>
      <w:marBottom w:val="0"/>
      <w:divBdr>
        <w:top w:val="none" w:sz="0" w:space="0" w:color="auto"/>
        <w:left w:val="none" w:sz="0" w:space="0" w:color="auto"/>
        <w:bottom w:val="none" w:sz="0" w:space="0" w:color="auto"/>
        <w:right w:val="none" w:sz="0" w:space="0" w:color="auto"/>
      </w:divBdr>
    </w:div>
    <w:div w:id="2011523271">
      <w:bodyDiv w:val="1"/>
      <w:marLeft w:val="0"/>
      <w:marRight w:val="0"/>
      <w:marTop w:val="0"/>
      <w:marBottom w:val="0"/>
      <w:divBdr>
        <w:top w:val="none" w:sz="0" w:space="0" w:color="auto"/>
        <w:left w:val="none" w:sz="0" w:space="0" w:color="auto"/>
        <w:bottom w:val="none" w:sz="0" w:space="0" w:color="auto"/>
        <w:right w:val="none" w:sz="0" w:space="0" w:color="auto"/>
      </w:divBdr>
    </w:div>
    <w:div w:id="211409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ewnext.usal.es/blog/introducci%C3%B3n-less" TargetMode="External"/><Relationship Id="rId3" Type="http://schemas.openxmlformats.org/officeDocument/2006/relationships/customXml" Target="../customXml/item3.xml"/><Relationship Id="rId21" Type="http://schemas.openxmlformats.org/officeDocument/2006/relationships/hyperlink" Target="https://www.preparatic.org/"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less.works"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crumguides.org"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scrum.org" TargetMode="External"/><Relationship Id="rId28" Type="http://schemas.openxmlformats.org/officeDocument/2006/relationships/hyperlink" Target="https://agileexperience.es/2021/02/12/escalado-basico-scrum-de-scrums/" TargetMode="Externa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agilealliance.org" TargetMode="External"/><Relationship Id="rId27" Type="http://schemas.openxmlformats.org/officeDocument/2006/relationships/hyperlink" Target="https://www.viewnext.com/safe-scaled-agile-framework/" TargetMode="Externa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3474665M\Downloads\Plantilla_OPE20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E9E1E64349B48FE9172C09E5531B1CD"/>
        <w:category>
          <w:name w:val="General"/>
          <w:gallery w:val="placeholder"/>
        </w:category>
        <w:types>
          <w:type w:val="bbPlcHdr"/>
        </w:types>
        <w:behaviors>
          <w:behavior w:val="content"/>
        </w:behaviors>
        <w:guid w:val="{7B0F312F-7F8D-4C13-B05B-A8973C9764F9}"/>
      </w:docPartPr>
      <w:docPartBody>
        <w:p w:rsidR="006670C1" w:rsidRDefault="00DF06EC">
          <w:pPr>
            <w:pStyle w:val="6E9E1E64349B48FE9172C09E5531B1CD"/>
          </w:pPr>
          <w:r w:rsidRPr="00087968">
            <w:rPr>
              <w:rStyle w:val="Textodelmarcadordeposicin"/>
            </w:rPr>
            <w:t>[Asunto]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mo">
    <w:altName w:val="Calibri"/>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20B0604020202020204"/>
    <w:charset w:val="00"/>
    <w:family w:val="auto"/>
    <w:notTrueType/>
    <w:pitch w:val="default"/>
    <w:sig w:usb0="00000003" w:usb1="00000000" w:usb2="00000000" w:usb3="00000000" w:csb0="00000001" w:csb1="00000000"/>
  </w:font>
  <w:font w:name="Tahoma,Bold">
    <w:altName w:val="Tahoma"/>
    <w:panose1 w:val="020B0604020202020204"/>
    <w:charset w:val="00"/>
    <w:family w:val="auto"/>
    <w:notTrueType/>
    <w:pitch w:val="default"/>
    <w:sig w:usb0="00000003" w:usb1="00000000" w:usb2="00000000" w:usb3="00000000" w:csb0="00000001" w:csb1="00000000"/>
  </w:font>
  <w:font w:name="Open Sans">
    <w:altName w:val="Open Sans"/>
    <w:panose1 w:val="020B0606030504020204"/>
    <w:charset w:val="00"/>
    <w:family w:val="swiss"/>
    <w:pitch w:val="variable"/>
    <w:sig w:usb0="E00002EF" w:usb1="4000205B" w:usb2="00000028" w:usb3="00000000" w:csb0="0000019F" w:csb1="00000000"/>
  </w:font>
  <w:font w:name="AAADRG+Calibri-Bold">
    <w:altName w:val="Calibri"/>
    <w:panose1 w:val="020B0604020202020204"/>
    <w:charset w:val="00"/>
    <w:family w:val="swiss"/>
    <w:notTrueType/>
    <w:pitch w:val="default"/>
    <w:sig w:usb0="00000003" w:usb1="00000000" w:usb2="00000000" w:usb3="00000000" w:csb0="00000001" w:csb1="00000000"/>
  </w:font>
  <w:font w:name="AAADRI+Calibri">
    <w:altName w:val="Calibri"/>
    <w:panose1 w:val="020B0604020202020204"/>
    <w:charset w:val="00"/>
    <w:family w:val="swiss"/>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EC"/>
    <w:rsid w:val="000B2C6D"/>
    <w:rsid w:val="002D3FF6"/>
    <w:rsid w:val="00652C9F"/>
    <w:rsid w:val="006670C1"/>
    <w:rsid w:val="00B84309"/>
    <w:rsid w:val="00B87293"/>
    <w:rsid w:val="00BC533B"/>
    <w:rsid w:val="00CC105D"/>
    <w:rsid w:val="00D168DC"/>
    <w:rsid w:val="00D8028C"/>
    <w:rsid w:val="00DF06EC"/>
    <w:rsid w:val="00E7691C"/>
    <w:rsid w:val="00F80F4C"/>
    <w:rsid w:val="00FA46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6E9E1E64349B48FE9172C09E5531B1CD">
    <w:name w:val="6E9E1E64349B48FE9172C09E5531B1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9fc9171bb41dc08635275f351de8590">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29387215989a890c06011de04edfe97d"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CB82A3-A7C1-46CD-A8EA-7E56FFC06C01}">
  <ds:schemaRefs>
    <ds:schemaRef ds:uri="http://schemas.openxmlformats.org/officeDocument/2006/bibliography"/>
  </ds:schemaRefs>
</ds:datastoreItem>
</file>

<file path=customXml/itemProps2.xml><?xml version="1.0" encoding="utf-8"?>
<ds:datastoreItem xmlns:ds="http://schemas.openxmlformats.org/officeDocument/2006/customXml" ds:itemID="{4E0772FA-558B-4888-997B-C436AB578834}">
  <ds:schemaRefs>
    <ds:schemaRef ds:uri="http://schemas.microsoft.com/sharepoint/v3/contenttype/forms"/>
  </ds:schemaRefs>
</ds:datastoreItem>
</file>

<file path=customXml/itemProps3.xml><?xml version="1.0" encoding="utf-8"?>
<ds:datastoreItem xmlns:ds="http://schemas.openxmlformats.org/officeDocument/2006/customXml" ds:itemID="{05194924-29F9-4B5F-8021-CDCD8A1F4BE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A951296-C34E-40B1-9816-984DAA0997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C:\Users\D33474665M\Downloads\Plantilla_OPE2022.dotx</Template>
  <TotalTime>0</TotalTime>
  <Pages>27</Pages>
  <Words>7609</Words>
  <Characters>41855</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Tema 5</dc:subject>
  <dc:creator/>
  <cp:keywords/>
  <dc:description/>
  <cp:lastModifiedBy/>
  <cp:revision>1</cp:revision>
  <dcterms:created xsi:type="dcterms:W3CDTF">2022-12-12T18:56:00Z</dcterms:created>
  <dcterms:modified xsi:type="dcterms:W3CDTF">2025-02-01T12:31:00Z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